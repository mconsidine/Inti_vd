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CC60B" w14:textId="66D68731" w:rsidR="004770D4" w:rsidRPr="00F11FA0" w:rsidRDefault="00480A5E" w:rsidP="00F11FA0">
      <w:pPr>
        <w:pStyle w:val="Sous-titre"/>
      </w:pPr>
      <w:r w:rsidRPr="00F11FA0">
        <w:t xml:space="preserve">Manuel </w:t>
      </w:r>
      <w:r w:rsidR="00F11FA0" w:rsidRPr="00F11FA0">
        <w:t>utilisateur</w:t>
      </w:r>
    </w:p>
    <w:p w14:paraId="7E9D8575" w14:textId="0A0608AB" w:rsidR="00086EB0" w:rsidRPr="006028D7" w:rsidRDefault="00F11FA0" w:rsidP="006028D7">
      <w:pPr>
        <w:pStyle w:val="Titre"/>
        <w:rPr>
          <w:sz w:val="52"/>
          <w:szCs w:val="48"/>
        </w:rPr>
      </w:pPr>
      <w:r w:rsidRPr="00DA5D89">
        <w:rPr>
          <w:sz w:val="52"/>
          <w:szCs w:val="48"/>
        </w:rPr>
        <w:t xml:space="preserve">INTI </w:t>
      </w:r>
      <w:r w:rsidR="00E50861">
        <w:rPr>
          <w:sz w:val="52"/>
          <w:szCs w:val="48"/>
        </w:rPr>
        <w:t>V7</w:t>
      </w:r>
    </w:p>
    <w:p w14:paraId="222BE76A" w14:textId="6BB188D3" w:rsidR="00753EFE" w:rsidRDefault="00F11FA0" w:rsidP="00753EFE">
      <w:r w:rsidRPr="00F11FA0">
        <w:t xml:space="preserve">INTI </w:t>
      </w:r>
      <w:r w:rsidR="00753EFE">
        <w:t xml:space="preserve">est la première application pour amateur qui transforme les fichiers de scan héliographique en une image monochromatique automatiquement en un seul clic. </w:t>
      </w:r>
    </w:p>
    <w:p w14:paraId="5DFFA2BC" w14:textId="2052C3FC" w:rsidR="00753EFE" w:rsidRDefault="00753EFE" w:rsidP="00753EFE">
      <w:r w:rsidRPr="00753EFE">
        <w:t>Il s'agit d'un travail original conçu pour le spectrographe Sol'Ex</w:t>
      </w:r>
      <w:r>
        <w:t xml:space="preserve">. </w:t>
      </w:r>
      <w:r w:rsidR="0028566D">
        <w:t>L</w:t>
      </w:r>
      <w:r>
        <w:t xml:space="preserve">’application peut </w:t>
      </w:r>
      <w:r w:rsidR="0028566D">
        <w:t>cependant</w:t>
      </w:r>
      <w:r>
        <w:t xml:space="preserve"> </w:t>
      </w:r>
      <w:r w:rsidRPr="00753EFE">
        <w:t>s'appliquer à d'autres SHG inspirés de Sol'Ex.</w:t>
      </w:r>
    </w:p>
    <w:p w14:paraId="7C179DD7" w14:textId="7D815D27" w:rsidR="006028D7" w:rsidRDefault="00753EFE" w:rsidP="00753EFE">
      <w:r>
        <w:t>INTI traite l</w:t>
      </w:r>
      <w:r w:rsidRPr="00753EFE">
        <w:t xml:space="preserve">es fichiers vidéo </w:t>
      </w:r>
      <w:r>
        <w:t xml:space="preserve">au format </w:t>
      </w:r>
      <w:proofErr w:type="spellStart"/>
      <w:r w:rsidRPr="00753EFE">
        <w:t>ser</w:t>
      </w:r>
      <w:proofErr w:type="spellEnd"/>
      <w:r w:rsidRPr="00753EFE">
        <w:t xml:space="preserve"> 16 bits ou 8 bits</w:t>
      </w:r>
      <w:r>
        <w:t>, noir et blanc.</w:t>
      </w:r>
    </w:p>
    <w:p w14:paraId="126FD70E" w14:textId="1E875785" w:rsidR="0053165E" w:rsidRDefault="0053165E" w:rsidP="0053165E">
      <w:pPr>
        <w:pStyle w:val="Titre1"/>
      </w:pPr>
      <w:r>
        <w:t>L’expérience INTI</w:t>
      </w:r>
    </w:p>
    <w:p w14:paraId="2DB15A81" w14:textId="2262A003" w:rsidR="006028D7" w:rsidRDefault="006028D7" w:rsidP="00753EFE">
      <w:r>
        <w:t xml:space="preserve">Chargez un </w:t>
      </w:r>
      <w:r w:rsidR="00973C35">
        <w:t xml:space="preserve">ou plusieurs </w:t>
      </w:r>
      <w:r>
        <w:t>fichier</w:t>
      </w:r>
      <w:r w:rsidR="00973C35">
        <w:t>s</w:t>
      </w:r>
      <w:r>
        <w:t xml:space="preserve"> </w:t>
      </w:r>
      <w:r w:rsidR="00973C35">
        <w:t>SER</w:t>
      </w:r>
      <w:r>
        <w:t>, cliquer sur Go ! et obtenez vos images.</w:t>
      </w:r>
    </w:p>
    <w:p w14:paraId="1E0E169E" w14:textId="0BBD8A16" w:rsidR="00753EFE" w:rsidRDefault="00DC1522" w:rsidP="006028D7">
      <w:pPr>
        <w:jc w:val="center"/>
      </w:pPr>
      <w:r w:rsidRPr="00DC1522">
        <w:rPr>
          <w:noProof/>
        </w:rPr>
        <w:drawing>
          <wp:inline distT="0" distB="0" distL="0" distR="0" wp14:anchorId="016732DB" wp14:editId="12BEB637">
            <wp:extent cx="2895600" cy="2099948"/>
            <wp:effectExtent l="0" t="0" r="0" b="0"/>
            <wp:docPr id="15413268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6815" name="Image 1" descr="Une image contenant texte, Appareils électroniques, capture d’écran, logiciel&#10;&#10;Le contenu généré par l’IA peut être incorrect."/>
                    <pic:cNvPicPr/>
                  </pic:nvPicPr>
                  <pic:blipFill rotWithShape="1">
                    <a:blip r:embed="rId7"/>
                    <a:srcRect t="1050"/>
                    <a:stretch/>
                  </pic:blipFill>
                  <pic:spPr bwMode="auto">
                    <a:xfrm>
                      <a:off x="0" y="0"/>
                      <a:ext cx="2917331" cy="2115708"/>
                    </a:xfrm>
                    <a:prstGeom prst="rect">
                      <a:avLst/>
                    </a:prstGeom>
                    <a:ln>
                      <a:noFill/>
                    </a:ln>
                    <a:extLst>
                      <a:ext uri="{53640926-AAD7-44D8-BBD7-CCE9431645EC}">
                        <a14:shadowObscured xmlns:a14="http://schemas.microsoft.com/office/drawing/2010/main"/>
                      </a:ext>
                    </a:extLst>
                  </pic:spPr>
                </pic:pic>
              </a:graphicData>
            </a:graphic>
          </wp:inline>
        </w:drawing>
      </w:r>
    </w:p>
    <w:p w14:paraId="6DF0D182" w14:textId="68D5C4C5" w:rsidR="006028D7" w:rsidRDefault="00DC1522" w:rsidP="0053165E">
      <w:pPr>
        <w:jc w:val="center"/>
      </w:pPr>
      <w:r w:rsidRPr="00DC1522">
        <w:rPr>
          <w:noProof/>
        </w:rPr>
        <w:drawing>
          <wp:inline distT="0" distB="0" distL="0" distR="0" wp14:anchorId="6BEA986C" wp14:editId="38F07C4F">
            <wp:extent cx="6057900" cy="3838244"/>
            <wp:effectExtent l="0" t="0" r="0" b="0"/>
            <wp:docPr id="1864740008" name="Image 1" descr="Une image contenant lune, objet astronomique, planèt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40008" name="Image 1" descr="Une image contenant lune, objet astronomique, planète, texte&#10;&#10;Le contenu généré par l’IA peut être incorrect."/>
                    <pic:cNvPicPr/>
                  </pic:nvPicPr>
                  <pic:blipFill>
                    <a:blip r:embed="rId8"/>
                    <a:stretch>
                      <a:fillRect/>
                    </a:stretch>
                  </pic:blipFill>
                  <pic:spPr>
                    <a:xfrm>
                      <a:off x="0" y="0"/>
                      <a:ext cx="6077124" cy="3850424"/>
                    </a:xfrm>
                    <a:prstGeom prst="rect">
                      <a:avLst/>
                    </a:prstGeom>
                  </pic:spPr>
                </pic:pic>
              </a:graphicData>
            </a:graphic>
          </wp:inline>
        </w:drawing>
      </w:r>
    </w:p>
    <w:p w14:paraId="1D866612" w14:textId="77777777" w:rsidR="00753EFE" w:rsidRDefault="00753EFE" w:rsidP="00753EFE">
      <w:pPr>
        <w:pStyle w:val="Titre1"/>
      </w:pPr>
      <w:r>
        <w:lastRenderedPageBreak/>
        <w:t>Installation</w:t>
      </w:r>
    </w:p>
    <w:p w14:paraId="48067CA2" w14:textId="00794113" w:rsidR="00753EFE" w:rsidRPr="006028D7" w:rsidRDefault="00753EFE" w:rsidP="006028D7">
      <w:pPr>
        <w:pStyle w:val="Titre2"/>
      </w:pPr>
      <w:r w:rsidRPr="006028D7">
        <w:t>1. Téléchargez le fichier zip</w:t>
      </w:r>
    </w:p>
    <w:p w14:paraId="3BE82041" w14:textId="77777777" w:rsidR="00753EFE" w:rsidRPr="00DC1522" w:rsidRDefault="00753EFE" w:rsidP="00753EFE">
      <w:r w:rsidRPr="00DC1522">
        <w:t>Pour Windows : http://valerie.desnoux.free.fr/inti/inti.zip</w:t>
      </w:r>
    </w:p>
    <w:p w14:paraId="1384A700" w14:textId="5CECB8C5" w:rsidR="00753EFE" w:rsidRDefault="00753EFE" w:rsidP="00753EFE">
      <w:r>
        <w:t>Pour Mac : http://valerie.desnoux.free.fr/inti/inti_mac.zip et reportez-vous à l’annexe de ce document</w:t>
      </w:r>
      <w:r w:rsidR="006028D7">
        <w:t xml:space="preserve"> pour la gestion des autorisations de logiciel non certifié Apple.</w:t>
      </w:r>
    </w:p>
    <w:p w14:paraId="63076165" w14:textId="77777777" w:rsidR="00753EFE" w:rsidRDefault="00753EFE" w:rsidP="006028D7">
      <w:pPr>
        <w:pStyle w:val="Titre2"/>
      </w:pPr>
      <w:r>
        <w:t>2. Extrayez le répertoire inti sur votre disque ou sur une clé USB.</w:t>
      </w:r>
    </w:p>
    <w:p w14:paraId="2A351148" w14:textId="0FD96DC9" w:rsidR="0028566D" w:rsidRDefault="00753EFE" w:rsidP="00753EFE">
      <w:r>
        <w:t xml:space="preserve">Une fois décompressé, vous obtiendrez un répertoire contenant </w:t>
      </w:r>
      <w:r w:rsidR="0028566D">
        <w:t>un répertoire _</w:t>
      </w:r>
      <w:proofErr w:type="spellStart"/>
      <w:r w:rsidR="0028566D">
        <w:t>internal</w:t>
      </w:r>
      <w:proofErr w:type="spellEnd"/>
      <w:r w:rsidR="0028566D">
        <w:t xml:space="preserve"> contenant un certain nombre de fichiers et l’exécutable inti.exe</w:t>
      </w:r>
      <w:r>
        <w:t xml:space="preserve">. </w:t>
      </w:r>
    </w:p>
    <w:p w14:paraId="331DEE66" w14:textId="70105743" w:rsidR="00753EFE" w:rsidRDefault="00753EFE" w:rsidP="00753EFE">
      <w:r>
        <w:t xml:space="preserve">INTI a été écrit en Python et pour déployer un programme Python en tant qu'exécutable, l'installateur inclut de nombreux fichiers afin de recréer l'environnement Python requis. </w:t>
      </w:r>
    </w:p>
    <w:p w14:paraId="1E4F9BE5" w14:textId="77777777" w:rsidR="00753EFE" w:rsidRDefault="00753EFE" w:rsidP="006028D7">
      <w:pPr>
        <w:pStyle w:val="Titre2"/>
      </w:pPr>
      <w:r>
        <w:t>3. Cliquez sur INTI.exe pour lancer l'application</w:t>
      </w:r>
    </w:p>
    <w:p w14:paraId="6F1C55B0" w14:textId="628E8649" w:rsidR="00753EFE" w:rsidRDefault="00753EFE" w:rsidP="00753EFE">
      <w:r>
        <w:t>Le fichier exe se trouve dans le répertoire décompressé. L'interface utilisateur peut mettre une dizaine de secondes à s'afficher</w:t>
      </w:r>
      <w:r w:rsidR="0028566D">
        <w:t xml:space="preserve"> ou plus, particulièrement sur Mac OS, et m</w:t>
      </w:r>
      <w:r>
        <w:t>oins lors du deuxième lancement</w:t>
      </w:r>
    </w:p>
    <w:p w14:paraId="2D10354D" w14:textId="77777777" w:rsidR="00753EFE" w:rsidRDefault="00753EFE" w:rsidP="00753EFE">
      <w:r>
        <w:t>Au lancement, Windows ne reconnaît pas la signature et peut donc afficher un avertissement pour protéger votre PC contre les virus et empêcher l'exécution du programme. Faites confiance au programme et forcez Windows à l'exécuter quand même.</w:t>
      </w:r>
    </w:p>
    <w:p w14:paraId="0704E7B1" w14:textId="049D1253" w:rsidR="00086EB0" w:rsidRDefault="00753EFE" w:rsidP="00086EB0">
      <w:r>
        <w:t xml:space="preserve">Si vous rencontrez des problèmes avec le fichier </w:t>
      </w:r>
      <w:proofErr w:type="spellStart"/>
      <w:r>
        <w:t>inti.yaml</w:t>
      </w:r>
      <w:proofErr w:type="spellEnd"/>
      <w:r>
        <w:t>, veuillez le supprimer et redémarrer le programme. Assurez-vous que le répertoire dispose d'un mode d'accès en écriture.</w:t>
      </w:r>
    </w:p>
    <w:p w14:paraId="7DB11319" w14:textId="4AE00D56" w:rsidR="00CF0990" w:rsidRDefault="00BD1C7B" w:rsidP="00E37E67">
      <w:pPr>
        <w:pStyle w:val="Titre1"/>
      </w:pPr>
      <w:r>
        <w:t>Présentation générale</w:t>
      </w:r>
    </w:p>
    <w:p w14:paraId="05EA8994" w14:textId="563A4319" w:rsidR="00E37E67" w:rsidRDefault="00BD1C7B" w:rsidP="00E37E67">
      <w:r>
        <w:t>Au lancement, l</w:t>
      </w:r>
      <w:r w:rsidR="00E37E67">
        <w:t xml:space="preserve">a fenêtre ci-dessous apparait. </w:t>
      </w:r>
      <w:r w:rsidR="00A26CBB">
        <w:t xml:space="preserve">Elle se présente sous la forme d’une zone d’onglets et d’un panneau </w:t>
      </w:r>
      <w:r w:rsidR="00886180">
        <w:t>en bas</w:t>
      </w:r>
      <w:r w:rsidR="00480A5E">
        <w:t xml:space="preserve"> (dock</w:t>
      </w:r>
      <w:r w:rsidR="00DC1522">
        <w:t>) dénommé C</w:t>
      </w:r>
      <w:r w:rsidR="0061372B">
        <w:t>onsole</w:t>
      </w:r>
      <w:r w:rsidR="00886180">
        <w:t xml:space="preserve"> </w:t>
      </w:r>
      <w:r w:rsidR="00DC1522">
        <w:t xml:space="preserve">et </w:t>
      </w:r>
      <w:r w:rsidR="00886180">
        <w:t xml:space="preserve">qui affichera </w:t>
      </w:r>
      <w:r w:rsidR="00DC1522">
        <w:t>d</w:t>
      </w:r>
      <w:r w:rsidR="00886180">
        <w:t>es informations tout au long du déroulement</w:t>
      </w:r>
      <w:r w:rsidR="00DC1522">
        <w:t xml:space="preserve"> du traitement.</w:t>
      </w:r>
    </w:p>
    <w:p w14:paraId="741D36E3" w14:textId="20AD65F5" w:rsidR="00BD1C7B" w:rsidRDefault="00886180" w:rsidP="00886180">
      <w:pPr>
        <w:jc w:val="center"/>
      </w:pPr>
      <w:r w:rsidRPr="00886180">
        <w:rPr>
          <w:noProof/>
        </w:rPr>
        <w:drawing>
          <wp:inline distT="0" distB="0" distL="0" distR="0" wp14:anchorId="372D2A17" wp14:editId="25CC7F85">
            <wp:extent cx="3538537" cy="3247714"/>
            <wp:effectExtent l="0" t="0" r="5080" b="0"/>
            <wp:docPr id="78298393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3936" name="Image 1" descr="Une image contenant texte, capture d’écran, logiciel, Logiciel multimédia&#10;&#10;Le contenu généré par l’IA peut être incorrect."/>
                    <pic:cNvPicPr/>
                  </pic:nvPicPr>
                  <pic:blipFill>
                    <a:blip r:embed="rId9"/>
                    <a:stretch>
                      <a:fillRect/>
                    </a:stretch>
                  </pic:blipFill>
                  <pic:spPr>
                    <a:xfrm>
                      <a:off x="0" y="0"/>
                      <a:ext cx="3549611" cy="3257878"/>
                    </a:xfrm>
                    <a:prstGeom prst="rect">
                      <a:avLst/>
                    </a:prstGeom>
                  </pic:spPr>
                </pic:pic>
              </a:graphicData>
            </a:graphic>
          </wp:inline>
        </w:drawing>
      </w:r>
    </w:p>
    <w:p w14:paraId="4A5E10C5" w14:textId="7DA31834" w:rsidR="0061372B" w:rsidRDefault="00A26CBB" w:rsidP="00E37E67">
      <w:r>
        <w:lastRenderedPageBreak/>
        <w:t xml:space="preserve">La fenêtre </w:t>
      </w:r>
      <w:r w:rsidR="00886180">
        <w:t xml:space="preserve">de l’application </w:t>
      </w:r>
      <w:r>
        <w:t>peut</w:t>
      </w:r>
      <w:r w:rsidR="00480A5E">
        <w:t xml:space="preserve"> </w:t>
      </w:r>
      <w:r>
        <w:t xml:space="preserve">être agrandie. </w:t>
      </w:r>
      <w:r w:rsidR="00886180">
        <w:t>La console</w:t>
      </w:r>
      <w:r w:rsidR="0061372B">
        <w:t xml:space="preserve"> </w:t>
      </w:r>
      <w:r w:rsidR="00886180">
        <w:t xml:space="preserve">peut </w:t>
      </w:r>
      <w:r w:rsidR="0061372B">
        <w:t>indépendamment</w:t>
      </w:r>
      <w:r w:rsidR="00886180">
        <w:t xml:space="preserve"> être</w:t>
      </w:r>
      <w:r w:rsidR="0061372B">
        <w:t xml:space="preserve"> placé</w:t>
      </w:r>
      <w:r w:rsidR="00DC1522">
        <w:t>e</w:t>
      </w:r>
      <w:r w:rsidR="0061372B">
        <w:t xml:space="preserve"> à gauche</w:t>
      </w:r>
      <w:r w:rsidR="00480A5E">
        <w:t xml:space="preserve">, </w:t>
      </w:r>
      <w:r w:rsidR="0061372B">
        <w:t>en bas, voire être détaché</w:t>
      </w:r>
      <w:r w:rsidR="00DC1522">
        <w:t>e</w:t>
      </w:r>
      <w:r w:rsidR="0061372B">
        <w:t xml:space="preserve"> comme </w:t>
      </w:r>
      <w:r w:rsidR="00886180">
        <w:t>une fenêtre indépendante</w:t>
      </w:r>
      <w:r w:rsidR="0061372B">
        <w:t>.</w:t>
      </w:r>
      <w:r w:rsidR="006D67F6">
        <w:t xml:space="preserve"> Pour re</w:t>
      </w:r>
      <w:r w:rsidR="00997D9F">
        <w:t>-</w:t>
      </w:r>
      <w:r w:rsidR="006D67F6">
        <w:t xml:space="preserve">docker </w:t>
      </w:r>
      <w:r w:rsidR="00886180">
        <w:t xml:space="preserve">la console flottante, </w:t>
      </w:r>
      <w:r w:rsidR="006D67F6">
        <w:t xml:space="preserve">faire un double </w:t>
      </w:r>
      <w:r w:rsidR="00BA6958">
        <w:t>clic</w:t>
      </w:r>
      <w:r w:rsidR="006D67F6">
        <w:t xml:space="preserve"> sur </w:t>
      </w:r>
      <w:r w:rsidR="00886180">
        <w:t>la</w:t>
      </w:r>
      <w:r w:rsidR="006D67F6">
        <w:t xml:space="preserve"> barre de titre.</w:t>
      </w:r>
    </w:p>
    <w:p w14:paraId="6453DF65" w14:textId="7955730A" w:rsidR="00886180" w:rsidRDefault="00DE07B5" w:rsidP="00E37E67">
      <w:r w:rsidRPr="00DE07B5">
        <w:rPr>
          <w:noProof/>
        </w:rPr>
        <w:drawing>
          <wp:inline distT="0" distB="0" distL="0" distR="0" wp14:anchorId="5E2B4795" wp14:editId="7AB62864">
            <wp:extent cx="6188710" cy="3324225"/>
            <wp:effectExtent l="0" t="0" r="2540" b="9525"/>
            <wp:docPr id="19382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980" name="Image 1" descr="Une image contenant texte, capture d’écran, logiciel, Logiciel multimédia&#10;&#10;Le contenu généré par l’IA peut être incorrect."/>
                    <pic:cNvPicPr/>
                  </pic:nvPicPr>
                  <pic:blipFill rotWithShape="1">
                    <a:blip r:embed="rId10"/>
                    <a:srcRect/>
                    <a:stretch/>
                  </pic:blipFill>
                  <pic:spPr bwMode="auto">
                    <a:xfrm>
                      <a:off x="0" y="0"/>
                      <a:ext cx="6188710" cy="3324225"/>
                    </a:xfrm>
                    <a:prstGeom prst="rect">
                      <a:avLst/>
                    </a:prstGeom>
                    <a:ln>
                      <a:noFill/>
                    </a:ln>
                    <a:extLst>
                      <a:ext uri="{53640926-AAD7-44D8-BBD7-CCE9431645EC}">
                        <a14:shadowObscured xmlns:a14="http://schemas.microsoft.com/office/drawing/2010/main"/>
                      </a:ext>
                    </a:extLst>
                  </pic:spPr>
                </pic:pic>
              </a:graphicData>
            </a:graphic>
          </wp:inline>
        </w:drawing>
      </w:r>
    </w:p>
    <w:p w14:paraId="17CC01AE" w14:textId="1D5F4C33" w:rsidR="00480A5E" w:rsidRDefault="00480A5E" w:rsidP="00E37E67">
      <w:r>
        <w:t>L’application mémorise votre agencement d’interface pour le prochain lancement</w:t>
      </w:r>
      <w:r w:rsidR="00C72135">
        <w:t xml:space="preserve"> ainsi que le dernier onglet actif.</w:t>
      </w:r>
    </w:p>
    <w:p w14:paraId="29CFACF0" w14:textId="77777777" w:rsidR="002412BA" w:rsidRDefault="002412BA" w:rsidP="002412BA">
      <w:pPr>
        <w:pStyle w:val="soustitre"/>
      </w:pPr>
      <w:r>
        <w:t>Gestion de la langue</w:t>
      </w:r>
    </w:p>
    <w:p w14:paraId="1F2A3427" w14:textId="0819590F" w:rsidR="002412BA" w:rsidRDefault="002412BA" w:rsidP="002412BA">
      <w:r>
        <w:t xml:space="preserve">Pour changer la langue français par défaut </w:t>
      </w:r>
      <w:r w:rsidR="00DE07B5">
        <w:t>en langue</w:t>
      </w:r>
      <w:r>
        <w:t xml:space="preserve"> anglais</w:t>
      </w:r>
      <w:r w:rsidR="00DE07B5">
        <w:t>e</w:t>
      </w:r>
      <w:r>
        <w:t>, clique</w:t>
      </w:r>
      <w:r w:rsidR="00DC1522">
        <w:t>z</w:t>
      </w:r>
      <w:r>
        <w:t xml:space="preserve"> sur le bouton ‘F</w:t>
      </w:r>
      <w:r w:rsidR="00DE07B5">
        <w:t>R</w:t>
      </w:r>
      <w:r>
        <w:t>’, puis redémarre</w:t>
      </w:r>
      <w:r w:rsidR="00DC1522">
        <w:t>z</w:t>
      </w:r>
      <w:r>
        <w:t xml:space="preserve"> l’application.</w:t>
      </w:r>
    </w:p>
    <w:p w14:paraId="4AA3B3E8" w14:textId="5F74FEB9" w:rsidR="002412BA" w:rsidRDefault="002412BA" w:rsidP="002412BA">
      <w:pPr>
        <w:pStyle w:val="soustitre"/>
      </w:pPr>
      <w:r>
        <w:t>Vérification version</w:t>
      </w:r>
    </w:p>
    <w:p w14:paraId="1E8D6BF8" w14:textId="081044B7" w:rsidR="00F11FA0" w:rsidRDefault="002412BA" w:rsidP="002412BA">
      <w:r>
        <w:t>Si vous avez une connexion internet, l’application vérifie le numéro de version en cours sur le site web. Si la version est différente, la couleur de la version passe en rouge.</w:t>
      </w:r>
    </w:p>
    <w:p w14:paraId="601C4D13" w14:textId="01221A3B" w:rsidR="00F11FA0" w:rsidRDefault="00F11FA0" w:rsidP="00F11FA0">
      <w:pPr>
        <w:pStyle w:val="soustitre"/>
      </w:pPr>
      <w:r>
        <w:t>Onglets</w:t>
      </w:r>
    </w:p>
    <w:p w14:paraId="5F8673F4" w14:textId="77777777" w:rsidR="00DE07B5" w:rsidRDefault="00F11FA0" w:rsidP="002412BA">
      <w:r>
        <w:t>Chaque onglet correspond à</w:t>
      </w:r>
      <w:r w:rsidR="00BA6958">
        <w:t xml:space="preserve"> un mode d’exploitation du fichier SER.</w:t>
      </w:r>
      <w:r w:rsidR="00DE07B5">
        <w:t xml:space="preserve"> </w:t>
      </w:r>
    </w:p>
    <w:p w14:paraId="11999CFD" w14:textId="4EB70D4F" w:rsidR="00DE07B5" w:rsidRDefault="00DE07B5" w:rsidP="002412BA">
      <w:r>
        <w:t xml:space="preserve">Dans le premier onglet « Général » un certains nombres d’options / configurations sont accessibles pour modifier vos préférences. </w:t>
      </w:r>
    </w:p>
    <w:p w14:paraId="7650FAFF" w14:textId="77777777" w:rsidR="00DC1522" w:rsidRDefault="00DC1522" w:rsidP="00DC1522">
      <w:pPr>
        <w:pStyle w:val="Titre1"/>
      </w:pPr>
    </w:p>
    <w:p w14:paraId="2184FC81" w14:textId="07DE4D87" w:rsidR="00DC1522" w:rsidRDefault="00DC1522" w:rsidP="00DC1522">
      <w:pPr>
        <w:pStyle w:val="Titre1"/>
      </w:pPr>
      <w:r>
        <w:t>Traitement général</w:t>
      </w:r>
    </w:p>
    <w:p w14:paraId="7CD26769" w14:textId="69416601" w:rsidR="00DC1522" w:rsidRDefault="00DC1522" w:rsidP="00DC1522">
      <w:r>
        <w:t xml:space="preserve">Cliquez sur « Ouvrir » pour accéder au répertoire du ou des fichiers. </w:t>
      </w:r>
      <w:r w:rsidR="0047525E">
        <w:t xml:space="preserve">Un appui sur la barre d’espace permet également d’accéder à la sélection de fichiers. </w:t>
      </w:r>
    </w:p>
    <w:p w14:paraId="4B061106" w14:textId="4AFD91E2" w:rsidR="00DC1522" w:rsidRDefault="00DC1522" w:rsidP="00DC1522">
      <w:r>
        <w:t>Sélectionnez le(s) fichiers(s).</w:t>
      </w:r>
    </w:p>
    <w:p w14:paraId="676E6190" w14:textId="2D2A5391" w:rsidR="00DC1522" w:rsidRDefault="00DC1522" w:rsidP="00DC1522">
      <w:r>
        <w:t xml:space="preserve">Cliquez sur </w:t>
      </w:r>
      <w:r w:rsidR="0047525E">
        <w:t xml:space="preserve">le bouton </w:t>
      </w:r>
      <w:r>
        <w:t xml:space="preserve">« Go ! » pour effectuer le(s) traitement(s). </w:t>
      </w:r>
      <w:r w:rsidR="0047525E">
        <w:t xml:space="preserve">La touche Enter/Return permet également de lancer les traitements. </w:t>
      </w:r>
    </w:p>
    <w:p w14:paraId="6A636864" w14:textId="1A525AD0" w:rsidR="0047525E" w:rsidRDefault="0047525E" w:rsidP="00DC1522">
      <w:r w:rsidRPr="0047525E">
        <w:rPr>
          <w:noProof/>
        </w:rPr>
        <w:lastRenderedPageBreak/>
        <w:drawing>
          <wp:inline distT="0" distB="0" distL="0" distR="0" wp14:anchorId="6472A2CB" wp14:editId="45FDADD0">
            <wp:extent cx="3700463" cy="2672641"/>
            <wp:effectExtent l="0" t="0" r="0" b="0"/>
            <wp:docPr id="77308836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8365" name="Image 1" descr="Une image contenant texte, Appareils électroniques, capture d’écran, logiciel&#10;&#10;Le contenu généré par l’IA peut être incorrect."/>
                    <pic:cNvPicPr/>
                  </pic:nvPicPr>
                  <pic:blipFill rotWithShape="1">
                    <a:blip r:embed="rId11"/>
                    <a:srcRect t="635"/>
                    <a:stretch/>
                  </pic:blipFill>
                  <pic:spPr bwMode="auto">
                    <a:xfrm>
                      <a:off x="0" y="0"/>
                      <a:ext cx="3708012" cy="2678093"/>
                    </a:xfrm>
                    <a:prstGeom prst="rect">
                      <a:avLst/>
                    </a:prstGeom>
                    <a:ln>
                      <a:noFill/>
                    </a:ln>
                    <a:extLst>
                      <a:ext uri="{53640926-AAD7-44D8-BBD7-CCE9431645EC}">
                        <a14:shadowObscured xmlns:a14="http://schemas.microsoft.com/office/drawing/2010/main"/>
                      </a:ext>
                    </a:extLst>
                  </pic:spPr>
                </pic:pic>
              </a:graphicData>
            </a:graphic>
          </wp:inline>
        </w:drawing>
      </w:r>
    </w:p>
    <w:p w14:paraId="6A96CB1E" w14:textId="35FB2DC4" w:rsidR="0047525E" w:rsidRDefault="0047525E" w:rsidP="00DC1522">
      <w:r>
        <w:t>Le nom du répertoire s’affiche en dessous de la zone des noms de fichiers. Si ce répertoire est défini, vous pouvez traiter le dernier fichier SER de ce répertoire avec le bouton « Dernier » sans avoir à faire de sélection de fichier. Cette fonction est utile pour vérifier de temps en temps la qualité de vos acquisitions lors d’une session d’observations.</w:t>
      </w:r>
    </w:p>
    <w:p w14:paraId="678B037C" w14:textId="02A8A60A" w:rsidR="0047525E" w:rsidRDefault="0047525E" w:rsidP="00DC1522">
      <w:r>
        <w:t xml:space="preserve">Tout au long du traitements des informations sont affichés dans la Console. Elles seront également enregistrées dans un fichier « nom du fichier SER_log.txt » dans le même répertoire que votre fichier SER. </w:t>
      </w:r>
    </w:p>
    <w:p w14:paraId="5AC7E6BB" w14:textId="185C2782" w:rsidR="0047525E" w:rsidRDefault="0047525E" w:rsidP="00DC1522">
      <w:r w:rsidRPr="0047525E">
        <w:rPr>
          <w:noProof/>
        </w:rPr>
        <w:drawing>
          <wp:inline distT="0" distB="0" distL="0" distR="0" wp14:anchorId="226466D1" wp14:editId="730932E5">
            <wp:extent cx="3114087" cy="3557587"/>
            <wp:effectExtent l="0" t="0" r="0" b="5080"/>
            <wp:docPr id="163833670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6703" name="Image 1" descr="Une image contenant texte, Appareils électroniques, capture d’écran, logiciel&#10;&#10;Le contenu généré par l’IA peut être incorrect."/>
                    <pic:cNvPicPr/>
                  </pic:nvPicPr>
                  <pic:blipFill>
                    <a:blip r:embed="rId12"/>
                    <a:stretch>
                      <a:fillRect/>
                    </a:stretch>
                  </pic:blipFill>
                  <pic:spPr>
                    <a:xfrm>
                      <a:off x="0" y="0"/>
                      <a:ext cx="3132158" cy="3578232"/>
                    </a:xfrm>
                    <a:prstGeom prst="rect">
                      <a:avLst/>
                    </a:prstGeom>
                  </pic:spPr>
                </pic:pic>
              </a:graphicData>
            </a:graphic>
          </wp:inline>
        </w:drawing>
      </w:r>
    </w:p>
    <w:p w14:paraId="677E1CC3" w14:textId="338AFA92" w:rsidR="009E6EF5" w:rsidRDefault="009E6EF5" w:rsidP="00FB78D0">
      <w:r>
        <w:t>INTI va générer l’image résultat en recherchant la raie spectrale la plus sombre de votre acquisition et en extrayant automatiquement les intensités au cœur de cette raie. Il est néanmoins possible de générer une image à partir des intensités décalées de quelques pixels pour explorer la raie spectrale. Il convient alors d’entrer une valeur dans le champ « décalage en pixels »</w:t>
      </w:r>
    </w:p>
    <w:p w14:paraId="3615B10D" w14:textId="77777777" w:rsidR="00927B14" w:rsidRDefault="00927B14" w:rsidP="00FB78D0"/>
    <w:p w14:paraId="5B406A24" w14:textId="77777777" w:rsidR="00927B14" w:rsidRDefault="0047525E" w:rsidP="00927B14">
      <w:r>
        <w:lastRenderedPageBreak/>
        <w:t>A l’issue du traitement, les fichiers image résultats sont affiché</w:t>
      </w:r>
      <w:r w:rsidR="00FB78D0">
        <w:t xml:space="preserve">es </w:t>
      </w:r>
    </w:p>
    <w:p w14:paraId="1F7A5218" w14:textId="63C01708" w:rsidR="00FB78D0" w:rsidRDefault="00FB78D0" w:rsidP="00927B14">
      <w:pPr>
        <w:pStyle w:val="Paragraphedeliste"/>
      </w:pPr>
      <w:r w:rsidRPr="00927B14">
        <w:rPr>
          <w:b/>
          <w:bCs/>
        </w:rPr>
        <w:t>Raw</w:t>
      </w:r>
      <w:r w:rsidR="00927B14">
        <w:t> :</w:t>
      </w:r>
      <w:r>
        <w:t xml:space="preserve"> disque brut sans corrections transversales et géométriques - ceci est proposé pour une vérification rapide après acquisition afin d'ajuster le temps d'exposition / nombre d'images par </w:t>
      </w:r>
      <w:r w:rsidRPr="00FB78D0">
        <w:t>seconde</w:t>
      </w:r>
      <w:r>
        <w:t xml:space="preserve"> pour obtenir un disque quasi circulaire</w:t>
      </w:r>
    </w:p>
    <w:p w14:paraId="32AC1945" w14:textId="3174C948" w:rsidR="00FB78D0" w:rsidRDefault="00FB78D0" w:rsidP="00560436">
      <w:pPr>
        <w:pStyle w:val="Paragraphedeliste"/>
      </w:pPr>
      <w:r w:rsidRPr="00927B14">
        <w:rPr>
          <w:b/>
          <w:bCs/>
        </w:rPr>
        <w:t>Disk</w:t>
      </w:r>
      <w:r w:rsidR="00927B14">
        <w:t> :</w:t>
      </w:r>
      <w:r>
        <w:t xml:space="preserve"> Image finale avec des seuils de contraste prédéfinis, sans post-traitement</w:t>
      </w:r>
    </w:p>
    <w:p w14:paraId="0F522889" w14:textId="0748F9A9" w:rsidR="00FB78D0" w:rsidRDefault="00FB78D0" w:rsidP="00560436">
      <w:pPr>
        <w:pStyle w:val="Paragraphedeliste"/>
      </w:pPr>
      <w:proofErr w:type="spellStart"/>
      <w:r w:rsidRPr="00927B14">
        <w:rPr>
          <w:b/>
          <w:bCs/>
        </w:rPr>
        <w:t>Protus</w:t>
      </w:r>
      <w:proofErr w:type="spellEnd"/>
      <w:r w:rsidR="00927B14">
        <w:t> :</w:t>
      </w:r>
      <w:r>
        <w:t xml:space="preserve"> Image finale avec seuils adaptés pour la visualisation des protubérances de faible intensité avec disque occultant virtuel.</w:t>
      </w:r>
    </w:p>
    <w:p w14:paraId="5DE9D9A6" w14:textId="28798246" w:rsidR="00FB78D0" w:rsidRDefault="00FB78D0" w:rsidP="00560436">
      <w:pPr>
        <w:pStyle w:val="Paragraphedeliste"/>
      </w:pPr>
      <w:proofErr w:type="spellStart"/>
      <w:r w:rsidRPr="00927B14">
        <w:rPr>
          <w:b/>
          <w:bCs/>
        </w:rPr>
        <w:t>Clahe</w:t>
      </w:r>
      <w:proofErr w:type="spellEnd"/>
      <w:r w:rsidR="00927B14">
        <w:t> :</w:t>
      </w:r>
      <w:r>
        <w:t xml:space="preserve"> image finale avec le post-traitement « adaptation locale du contraste et égalisation de l'histogramme » </w:t>
      </w:r>
    </w:p>
    <w:p w14:paraId="6D2BFC4F" w14:textId="665CC64A" w:rsidR="00BA6958" w:rsidRDefault="00BA6958" w:rsidP="00BA6958">
      <w:pPr>
        <w:pStyle w:val="Titre1"/>
      </w:pPr>
      <w:r>
        <w:t>Fenêtre(s) Image</w:t>
      </w:r>
    </w:p>
    <w:p w14:paraId="410EBF6B" w14:textId="272DC2AA" w:rsidR="00BA6958" w:rsidRDefault="00BA6958" w:rsidP="00BA6958">
      <w:r>
        <w:t>Pour chacune des image :</w:t>
      </w:r>
    </w:p>
    <w:p w14:paraId="0DD2F9D2" w14:textId="3473B216" w:rsidR="00120BC5" w:rsidRPr="00BA6958" w:rsidRDefault="00120BC5" w:rsidP="0053165E">
      <w:pPr>
        <w:jc w:val="center"/>
      </w:pPr>
      <w:r w:rsidRPr="00120BC5">
        <w:rPr>
          <w:noProof/>
        </w:rPr>
        <w:drawing>
          <wp:inline distT="0" distB="0" distL="0" distR="0" wp14:anchorId="5583D78C" wp14:editId="2AD46F7C">
            <wp:extent cx="4281408" cy="3867150"/>
            <wp:effectExtent l="0" t="0" r="5080" b="0"/>
            <wp:docPr id="656439646" name="Image 1" descr="Une image contenant capture d’écran, texte, Logiciel multimédia, cerc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439646" name="Image 1" descr="Une image contenant capture d’écran, texte, Logiciel multimédia, cercle&#10;&#10;Le contenu généré par l’IA peut être incorrect."/>
                    <pic:cNvPicPr/>
                  </pic:nvPicPr>
                  <pic:blipFill>
                    <a:blip r:embed="rId13"/>
                    <a:stretch>
                      <a:fillRect/>
                    </a:stretch>
                  </pic:blipFill>
                  <pic:spPr>
                    <a:xfrm>
                      <a:off x="0" y="0"/>
                      <a:ext cx="4297012" cy="3881244"/>
                    </a:xfrm>
                    <a:prstGeom prst="rect">
                      <a:avLst/>
                    </a:prstGeom>
                  </pic:spPr>
                </pic:pic>
              </a:graphicData>
            </a:graphic>
          </wp:inline>
        </w:drawing>
      </w:r>
    </w:p>
    <w:p w14:paraId="6809A000" w14:textId="57FDFAE3" w:rsidR="009E6EF5" w:rsidRDefault="009E6EF5" w:rsidP="005241C8">
      <w:r>
        <w:t xml:space="preserve">Le déplacement de la souris sur l’image permet de visualiser l’intensité du pixel survolé dans l’affichage </w:t>
      </w:r>
      <w:proofErr w:type="spellStart"/>
      <w:r>
        <w:t>x,y,I</w:t>
      </w:r>
      <w:proofErr w:type="spellEnd"/>
      <w:r>
        <w:t xml:space="preserve"> en bas de la fenêtre.</w:t>
      </w:r>
    </w:p>
    <w:p w14:paraId="7E10C1B9" w14:textId="7CA1D8DD" w:rsidR="00586FD7" w:rsidRDefault="00586FD7" w:rsidP="005241C8">
      <w:r>
        <w:t>On peut changer les seuils avec la souris en déplaçant les curseurs de l’histogramme de droite</w:t>
      </w:r>
      <w:r w:rsidR="00BA6958">
        <w:t xml:space="preserve"> </w:t>
      </w:r>
      <w:r w:rsidR="00FB78D0">
        <w:t xml:space="preserve">et </w:t>
      </w:r>
      <w:r>
        <w:t xml:space="preserve">visualiser l’intensité du pixel sous la souris en bas à gauche. </w:t>
      </w:r>
    </w:p>
    <w:p w14:paraId="253660B7" w14:textId="2EB15F70" w:rsidR="00586FD7" w:rsidRDefault="00FB78D0" w:rsidP="005241C8">
      <w:r>
        <w:t xml:space="preserve">La molette de la souris permet de faire un zoom avant/arrière de l’image et le bouton gauche </w:t>
      </w:r>
      <w:r w:rsidR="00586FD7">
        <w:t>de faire un pan</w:t>
      </w:r>
      <w:r>
        <w:t xml:space="preserve"> de l’image. </w:t>
      </w:r>
    </w:p>
    <w:p w14:paraId="6E1C77D3" w14:textId="32731AD9" w:rsidR="00586FD7" w:rsidRDefault="00586FD7" w:rsidP="005241C8">
      <w:r>
        <w:t>Le bouton droit de la souris permet d’afficher un menu contextuel qui permet de revenir à l’affichage de l’image entière et centrée</w:t>
      </w:r>
      <w:r w:rsidR="003A1FEC">
        <w:t xml:space="preserve"> avec</w:t>
      </w:r>
      <w:r>
        <w:t xml:space="preserve"> ‘</w:t>
      </w:r>
      <w:proofErr w:type="spellStart"/>
      <w:r>
        <w:t>view</w:t>
      </w:r>
      <w:proofErr w:type="spellEnd"/>
      <w:r>
        <w:t xml:space="preserve"> all’ et également d’exporter l’image au format png avec ‘export’</w:t>
      </w:r>
      <w:r w:rsidR="00FB78D0">
        <w:t xml:space="preserve">, en plus de l’image png déjà enregistrée par l’application. </w:t>
      </w:r>
    </w:p>
    <w:p w14:paraId="6D1CAB35" w14:textId="560C85FC" w:rsidR="00BA6958" w:rsidRDefault="00586FD7" w:rsidP="005241C8">
      <w:r>
        <w:t>Le bouton « </w:t>
      </w:r>
      <w:r w:rsidR="00BA6958">
        <w:t>Ferme toutes les fenêtres</w:t>
      </w:r>
      <w:r>
        <w:t xml:space="preserve"> » </w:t>
      </w:r>
      <w:r w:rsidR="00BA6958">
        <w:t>ferme toutes les fenêtres Image affichées à la fin du traitement d’un fichier SER.</w:t>
      </w:r>
      <w:r w:rsidR="00964A06">
        <w:t xml:space="preserve"> Vous pouvez également utiliser le raccourci clavier « Esc » .</w:t>
      </w:r>
    </w:p>
    <w:p w14:paraId="1DABE4D4" w14:textId="274081C9" w:rsidR="00BA6958" w:rsidRDefault="00BA6958" w:rsidP="005241C8">
      <w:r>
        <w:lastRenderedPageBreak/>
        <w:t>Si vous traiter un lot de fichiers, les images se mettent à jour à la fin du traitement de chacun des fichiers. Vous pouvez suivre l’évolution du traitement dans la barre de titre de la dernière fenêtre</w:t>
      </w:r>
      <w:r w:rsidR="00120BC5">
        <w:t xml:space="preserve"> sous la forme : </w:t>
      </w:r>
      <w:r w:rsidR="00120BC5" w:rsidRPr="00120BC5">
        <w:rPr>
          <w:i/>
          <w:iCs/>
        </w:rPr>
        <w:t>nom du fichier traité</w:t>
      </w:r>
      <w:r w:rsidR="00120BC5">
        <w:t xml:space="preserve">… </w:t>
      </w:r>
      <w:proofErr w:type="spellStart"/>
      <w:r w:rsidR="00120BC5">
        <w:t>next</w:t>
      </w:r>
      <w:proofErr w:type="spellEnd"/>
      <w:r w:rsidR="00120BC5">
        <w:t xml:space="preserve"> </w:t>
      </w:r>
      <w:r w:rsidR="00120BC5" w:rsidRPr="00120BC5">
        <w:rPr>
          <w:i/>
          <w:iCs/>
        </w:rPr>
        <w:t>nom du fichier suivant</w:t>
      </w:r>
      <w:r w:rsidR="00120BC5">
        <w:t xml:space="preserve"> (n / nombre de fichiers à traiter)</w:t>
      </w:r>
    </w:p>
    <w:p w14:paraId="15B5854E" w14:textId="77777777" w:rsidR="00BF57A6" w:rsidRDefault="00BF57A6" w:rsidP="00BF57A6">
      <w:pPr>
        <w:pStyle w:val="Titre1"/>
      </w:pPr>
      <w:r>
        <w:t>Quitter l’application</w:t>
      </w:r>
    </w:p>
    <w:p w14:paraId="6FC7BD6D" w14:textId="77777777" w:rsidR="00BF57A6" w:rsidRPr="00DC1522" w:rsidRDefault="00BF57A6" w:rsidP="00BF57A6">
      <w:r>
        <w:t xml:space="preserve">Cliquer sur le bouton « Exit » pour sortir de l’application et enregistrer vos choix par défaut dans le fichier </w:t>
      </w:r>
      <w:proofErr w:type="spellStart"/>
      <w:r>
        <w:t>inti_ini.yaml</w:t>
      </w:r>
      <w:proofErr w:type="spellEnd"/>
      <w:r>
        <w:t xml:space="preserve">. </w:t>
      </w:r>
    </w:p>
    <w:p w14:paraId="0899DB0F" w14:textId="4FDBFC4E" w:rsidR="00BA6958" w:rsidRDefault="00120BC5" w:rsidP="00120BC5">
      <w:pPr>
        <w:pStyle w:val="Titre1"/>
      </w:pPr>
      <w:r>
        <w:t xml:space="preserve">Images </w:t>
      </w:r>
      <w:r w:rsidR="00BF57A6">
        <w:t xml:space="preserve">résultats </w:t>
      </w:r>
      <w:r>
        <w:t>et répertoires</w:t>
      </w:r>
    </w:p>
    <w:p w14:paraId="316DAE08" w14:textId="4FA2BA1E" w:rsidR="00120BC5" w:rsidRDefault="00120BC5" w:rsidP="00120BC5">
      <w:r>
        <w:t xml:space="preserve">Vous trouverez tous les résultats dans le répertoire de votre fichier </w:t>
      </w:r>
      <w:proofErr w:type="spellStart"/>
      <w:r>
        <w:t>ser</w:t>
      </w:r>
      <w:proofErr w:type="spellEnd"/>
      <w:r>
        <w:t xml:space="preserve">. Le nom des fichiers traités commence toujours par « _ », suivi du nom du fichier </w:t>
      </w:r>
      <w:proofErr w:type="spellStart"/>
      <w:r>
        <w:t>ser</w:t>
      </w:r>
      <w:proofErr w:type="spellEnd"/>
      <w:r>
        <w:t xml:space="preserve"> sans son extension.</w:t>
      </w:r>
    </w:p>
    <w:p w14:paraId="17B67D81" w14:textId="77777777" w:rsidR="00120BC5" w:rsidRDefault="00120BC5" w:rsidP="00120BC5">
      <w:r>
        <w:t>INTI crée 3 sous-répertoires dans votre répertoire de travail</w:t>
      </w:r>
    </w:p>
    <w:p w14:paraId="4EF984AC" w14:textId="73D842EC" w:rsidR="00120BC5" w:rsidRDefault="00120BC5" w:rsidP="00120BC5">
      <w:pPr>
        <w:pStyle w:val="Paragraphedeliste"/>
      </w:pPr>
      <w:r w:rsidRPr="00927B14">
        <w:rPr>
          <w:b/>
          <w:bCs/>
        </w:rPr>
        <w:t>BASS2000</w:t>
      </w:r>
      <w:r w:rsidR="00927B14">
        <w:t> :</w:t>
      </w:r>
      <w:r>
        <w:t xml:space="preserve"> </w:t>
      </w:r>
      <w:r w:rsidR="00927B14">
        <w:t>enregistre</w:t>
      </w:r>
      <w:r>
        <w:t xml:space="preserve"> les 3 fichiers générés pour le téléchargement vers BASS2000, 2 fichiers fits </w:t>
      </w:r>
      <w:proofErr w:type="spellStart"/>
      <w:r>
        <w:t>disk</w:t>
      </w:r>
      <w:proofErr w:type="spellEnd"/>
      <w:r>
        <w:t xml:space="preserve"> et </w:t>
      </w:r>
      <w:proofErr w:type="spellStart"/>
      <w:r>
        <w:t>protus</w:t>
      </w:r>
      <w:proofErr w:type="spellEnd"/>
      <w:r>
        <w:t xml:space="preserve"> et la vignette au format jpg - uniquement si la longueur d’onde est sélectionnée dans le panneau « Database compatibilité » - voir section Database compatibilité dans ce document.</w:t>
      </w:r>
    </w:p>
    <w:p w14:paraId="556386E9" w14:textId="45602239" w:rsidR="00120BC5" w:rsidRDefault="00120BC5" w:rsidP="00120BC5">
      <w:pPr>
        <w:pStyle w:val="Paragraphedeliste"/>
      </w:pPr>
      <w:proofErr w:type="spellStart"/>
      <w:r w:rsidRPr="00927B14">
        <w:rPr>
          <w:b/>
          <w:bCs/>
        </w:rPr>
        <w:t>Clahe</w:t>
      </w:r>
      <w:proofErr w:type="spellEnd"/>
      <w:r w:rsidR="00927B14">
        <w:t> :</w:t>
      </w:r>
      <w:r>
        <w:t xml:space="preserve"> tous les fichiers png traités par </w:t>
      </w:r>
      <w:proofErr w:type="spellStart"/>
      <w:r>
        <w:t>Clahe</w:t>
      </w:r>
      <w:proofErr w:type="spellEnd"/>
      <w:r>
        <w:t>, pour un examen rapide</w:t>
      </w:r>
    </w:p>
    <w:p w14:paraId="57BA31F6" w14:textId="35986C1B" w:rsidR="00120BC5" w:rsidRDefault="00120BC5" w:rsidP="00120BC5">
      <w:pPr>
        <w:pStyle w:val="Paragraphedeliste"/>
      </w:pPr>
      <w:proofErr w:type="spellStart"/>
      <w:r w:rsidRPr="00927B14">
        <w:rPr>
          <w:b/>
          <w:bCs/>
        </w:rPr>
        <w:t>Complements</w:t>
      </w:r>
      <w:proofErr w:type="spellEnd"/>
      <w:r w:rsidR="00927B14">
        <w:t> :</w:t>
      </w:r>
      <w:r>
        <w:t xml:space="preserve"> les fichiers bruts, moyens et autres fichiers fits et png d'images complémentaires</w:t>
      </w:r>
    </w:p>
    <w:p w14:paraId="1D1B8808" w14:textId="77777777" w:rsidR="00120BC5" w:rsidRDefault="00120BC5" w:rsidP="00BF57A6">
      <w:pPr>
        <w:pStyle w:val="Titre2"/>
      </w:pPr>
      <w:r>
        <w:t>Images PNG</w:t>
      </w:r>
    </w:p>
    <w:p w14:paraId="02E332FB" w14:textId="60B0D626" w:rsidR="00120BC5" w:rsidRDefault="00120BC5" w:rsidP="00120BC5">
      <w:pPr>
        <w:pStyle w:val="Paragraphedeliste"/>
      </w:pPr>
      <w:r>
        <w:t>_</w:t>
      </w:r>
      <w:r w:rsidR="0053165E">
        <w:t>d</w:t>
      </w:r>
      <w:r>
        <w:t>isk.png</w:t>
      </w:r>
      <w:r w:rsidR="00927B14">
        <w:t> :</w:t>
      </w:r>
      <w:r>
        <w:t xml:space="preserve"> une vue de l'image finale avec des seuils de contraste faibles prédéfinis</w:t>
      </w:r>
    </w:p>
    <w:p w14:paraId="612778C9" w14:textId="638E5064" w:rsidR="00120BC5" w:rsidRDefault="00120BC5" w:rsidP="00120BC5">
      <w:pPr>
        <w:pStyle w:val="Paragraphedeliste"/>
      </w:pPr>
      <w:r>
        <w:t>_</w:t>
      </w:r>
      <w:r w:rsidR="0053165E">
        <w:t>p</w:t>
      </w:r>
      <w:r>
        <w:t>rotus.png</w:t>
      </w:r>
      <w:r w:rsidR="00927B14">
        <w:t> :</w:t>
      </w:r>
      <w:r>
        <w:t xml:space="preserve"> une vue de l'image finale avec des seuils adaptés à l'affichage des protubérances de faible intensité et du disque occulteur noir</w:t>
      </w:r>
    </w:p>
    <w:p w14:paraId="01E2B10F" w14:textId="57B869D0" w:rsidR="00BF57A6" w:rsidRDefault="00120BC5" w:rsidP="00560436">
      <w:pPr>
        <w:pStyle w:val="Paragraphedeliste"/>
      </w:pPr>
      <w:r>
        <w:t>_</w:t>
      </w:r>
      <w:r w:rsidR="0053165E">
        <w:t>c</w:t>
      </w:r>
      <w:r>
        <w:t>lahe.png</w:t>
      </w:r>
      <w:r w:rsidR="00927B14">
        <w:t> :</w:t>
      </w:r>
      <w:r>
        <w:t xml:space="preserve"> image finale avec le post-traitement « égalisation de l'histogramme par adaptation locale du contraste » appliqué, dans le répertoire </w:t>
      </w:r>
      <w:proofErr w:type="spellStart"/>
      <w:r>
        <w:t>Clahe</w:t>
      </w:r>
      <w:proofErr w:type="spellEnd"/>
    </w:p>
    <w:p w14:paraId="0B089361" w14:textId="3CCF9061" w:rsidR="00560436" w:rsidRDefault="00560436" w:rsidP="00560436">
      <w:r>
        <w:t>Suivant les préférences, d’autres images png sont générées</w:t>
      </w:r>
      <w:r w:rsidR="00120BC5">
        <w:t>.</w:t>
      </w:r>
    </w:p>
    <w:p w14:paraId="6EF97B3B" w14:textId="15EF0511" w:rsidR="00120BC5" w:rsidRDefault="00120BC5" w:rsidP="00120BC5">
      <w:pPr>
        <w:pStyle w:val="Paragraphedeliste"/>
      </w:pPr>
      <w:r>
        <w:t>_color_xx.png</w:t>
      </w:r>
      <w:r w:rsidR="00927B14">
        <w:t> :</w:t>
      </w:r>
      <w:r>
        <w:t xml:space="preserve"> image colorisée avec 3 couleurs possibles choisies automatiquement par Inti</w:t>
      </w:r>
      <w:r w:rsidR="00927B14">
        <w:t xml:space="preserve"> avec les profil de couleur pour </w:t>
      </w:r>
      <w:r>
        <w:t>Calcium, H-alpha ou Pale (pour le continuum)</w:t>
      </w:r>
    </w:p>
    <w:p w14:paraId="07729380" w14:textId="274CE18C" w:rsidR="0053165E" w:rsidRDefault="0053165E" w:rsidP="0053165E">
      <w:pPr>
        <w:pStyle w:val="Paragraphedeliste"/>
      </w:pPr>
      <w:r>
        <w:t xml:space="preserve">_raw.png : une vue du disque solaire monochrome tel qu'il est scanné, construit ligne par ligne, dans le répertoire </w:t>
      </w:r>
      <w:proofErr w:type="spellStart"/>
      <w:r>
        <w:t>Complements</w:t>
      </w:r>
      <w:proofErr w:type="spellEnd"/>
      <w:r>
        <w:t xml:space="preserve"> – utile pour l’analyse du fichier SER dans INTI Partner</w:t>
      </w:r>
    </w:p>
    <w:p w14:paraId="6E79A9FC" w14:textId="00422D5E" w:rsidR="00120BC5" w:rsidRDefault="00120BC5" w:rsidP="00120BC5">
      <w:pPr>
        <w:pStyle w:val="Paragraphedeliste"/>
      </w:pPr>
      <w:r>
        <w:t>_grid.png</w:t>
      </w:r>
      <w:r w:rsidR="00927B14">
        <w:t> :</w:t>
      </w:r>
      <w:r>
        <w:t xml:space="preserve"> image avec grille Stonyhurst, dans le répertoire BASS2000, si Stonyhurst est activé dans les paramètres avancés</w:t>
      </w:r>
    </w:p>
    <w:p w14:paraId="2D8A4EE0" w14:textId="7BFF4DAE" w:rsidR="00560436" w:rsidRDefault="00120BC5" w:rsidP="00560436">
      <w:pPr>
        <w:pStyle w:val="Paragraphedeliste"/>
      </w:pPr>
      <w:r>
        <w:t>_</w:t>
      </w:r>
      <w:r w:rsidR="00560436">
        <w:t>inv</w:t>
      </w:r>
      <w:r w:rsidR="0053165E">
        <w:t>.png</w:t>
      </w:r>
      <w:r w:rsidR="00927B14">
        <w:t> :</w:t>
      </w:r>
      <w:r w:rsidR="00560436">
        <w:t xml:space="preserve"> image avec seuils inversés</w:t>
      </w:r>
    </w:p>
    <w:p w14:paraId="2E00A232" w14:textId="265AE5C7" w:rsidR="00560436" w:rsidRDefault="00120BC5" w:rsidP="00560436">
      <w:pPr>
        <w:pStyle w:val="Paragraphedeliste"/>
      </w:pPr>
      <w:r>
        <w:t>_</w:t>
      </w:r>
      <w:r w:rsidR="00560436">
        <w:t>mix</w:t>
      </w:r>
      <w:r w:rsidR="0053165E">
        <w:t>.png</w:t>
      </w:r>
      <w:r w:rsidR="00927B14">
        <w:t> :</w:t>
      </w:r>
      <w:r w:rsidR="00560436">
        <w:t xml:space="preserve"> image protubérances et disque mixée</w:t>
      </w:r>
    </w:p>
    <w:p w14:paraId="14724AA5" w14:textId="77777777" w:rsidR="00BF57A6" w:rsidRDefault="00BF57A6" w:rsidP="00BF57A6">
      <w:pPr>
        <w:pStyle w:val="Paragraphedeliste"/>
        <w:numPr>
          <w:ilvl w:val="0"/>
          <w:numId w:val="0"/>
        </w:numPr>
        <w:ind w:left="567"/>
      </w:pPr>
    </w:p>
    <w:p w14:paraId="695B2231" w14:textId="26F333D9" w:rsidR="00560436" w:rsidRDefault="00BF57A6" w:rsidP="00BF57A6">
      <w:pPr>
        <w:pStyle w:val="figure"/>
      </w:pPr>
      <w:r>
        <w:lastRenderedPageBreak/>
        <w:drawing>
          <wp:inline distT="0" distB="0" distL="0" distR="0" wp14:anchorId="5E8F2388" wp14:editId="69039D6E">
            <wp:extent cx="6188710" cy="2005330"/>
            <wp:effectExtent l="0" t="0" r="2540" b="0"/>
            <wp:docPr id="1160902064" name="Image 1" descr="Une image contenant objet astronomique, planète, sphèr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2064" name="Image 1" descr="Une image contenant objet astronomique, planète, sphère, astronomie&#10;&#10;Le contenu généré par l’IA peut être incorrec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188710" cy="2005330"/>
                    </a:xfrm>
                    <a:prstGeom prst="rect">
                      <a:avLst/>
                    </a:prstGeom>
                    <a:noFill/>
                    <a:ln>
                      <a:noFill/>
                    </a:ln>
                  </pic:spPr>
                </pic:pic>
              </a:graphicData>
            </a:graphic>
          </wp:inline>
        </w:drawing>
      </w:r>
    </w:p>
    <w:p w14:paraId="75AD0E40" w14:textId="270BC5A0" w:rsidR="00560436" w:rsidRDefault="00BF57A6" w:rsidP="009E6EF5">
      <w:pPr>
        <w:pStyle w:val="figure"/>
      </w:pPr>
      <w:r>
        <w:t>Exemple de colorisation automatique par INTI, de gauche à droite : image calcium, image H-alpha et image de continuum</w:t>
      </w:r>
    </w:p>
    <w:p w14:paraId="7C59F463" w14:textId="77777777" w:rsidR="00BF57A6" w:rsidRPr="00BF57A6" w:rsidRDefault="00BF57A6" w:rsidP="00BF57A6">
      <w:pPr>
        <w:pStyle w:val="Titre2"/>
      </w:pPr>
      <w:r w:rsidRPr="00BF57A6">
        <w:t>Fits images</w:t>
      </w:r>
    </w:p>
    <w:p w14:paraId="22017AFE" w14:textId="103721E3" w:rsidR="00BF57A6" w:rsidRPr="00BF57A6" w:rsidRDefault="00BF57A6" w:rsidP="00BF57A6">
      <w:pPr>
        <w:numPr>
          <w:ilvl w:val="0"/>
          <w:numId w:val="26"/>
        </w:numPr>
      </w:pPr>
      <w:r w:rsidRPr="00BF57A6">
        <w:t>_</w:t>
      </w:r>
      <w:proofErr w:type="spellStart"/>
      <w:r w:rsidRPr="00BF57A6">
        <w:t>recon.fits</w:t>
      </w:r>
      <w:proofErr w:type="spellEnd"/>
      <w:r w:rsidR="0053165E">
        <w:t> :</w:t>
      </w:r>
      <w:r w:rsidRPr="00BF57A6">
        <w:t xml:space="preserve"> </w:t>
      </w:r>
      <w:r w:rsidR="009E6EF5" w:rsidRPr="009E6EF5">
        <w:t xml:space="preserve">image fits </w:t>
      </w:r>
      <w:r w:rsidR="009E6EF5">
        <w:t>monochromatique finale</w:t>
      </w:r>
      <w:r w:rsidR="009E6EF5" w:rsidRPr="009E6EF5">
        <w:t xml:space="preserve"> dit</w:t>
      </w:r>
      <w:r w:rsidR="009E6EF5">
        <w:t>e « reconstruite »</w:t>
      </w:r>
    </w:p>
    <w:p w14:paraId="2DD83406" w14:textId="7624C84D" w:rsidR="00BF57A6" w:rsidRPr="00BF57A6" w:rsidRDefault="00BF57A6" w:rsidP="009E6EF5">
      <w:pPr>
        <w:numPr>
          <w:ilvl w:val="0"/>
          <w:numId w:val="26"/>
        </w:numPr>
      </w:pPr>
      <w:r w:rsidRPr="00BF57A6">
        <w:t>_</w:t>
      </w:r>
      <w:proofErr w:type="spellStart"/>
      <w:r w:rsidRPr="00BF57A6">
        <w:t>raw.fits</w:t>
      </w:r>
      <w:proofErr w:type="spellEnd"/>
      <w:r w:rsidRPr="00BF57A6">
        <w:t xml:space="preserve"> </w:t>
      </w:r>
      <w:r w:rsidR="0053165E" w:rsidRPr="0053165E">
        <w:t>:</w:t>
      </w:r>
      <w:r w:rsidRPr="00BF57A6">
        <w:t xml:space="preserve">  </w:t>
      </w:r>
      <w:r w:rsidR="009E6EF5" w:rsidRPr="009E6EF5">
        <w:t>image brute dite “</w:t>
      </w:r>
      <w:proofErr w:type="spellStart"/>
      <w:r w:rsidR="009E6EF5" w:rsidRPr="009E6EF5">
        <w:t>raw</w:t>
      </w:r>
      <w:proofErr w:type="spellEnd"/>
      <w:r w:rsidR="009E6EF5" w:rsidRPr="009E6EF5">
        <w:t>”</w:t>
      </w:r>
      <w:r w:rsidRPr="00BF57A6">
        <w:t xml:space="preserve">, </w:t>
      </w:r>
      <w:r w:rsidR="009E6EF5" w:rsidRPr="009E6EF5">
        <w:t>dan</w:t>
      </w:r>
      <w:r w:rsidR="009E6EF5">
        <w:t xml:space="preserve">s le répertoire </w:t>
      </w:r>
      <w:proofErr w:type="spellStart"/>
      <w:r w:rsidR="009E6EF5">
        <w:t>Complements</w:t>
      </w:r>
      <w:proofErr w:type="spellEnd"/>
    </w:p>
    <w:p w14:paraId="3896FE30" w14:textId="56248E05" w:rsidR="00927B14" w:rsidRDefault="00BF57A6" w:rsidP="00F63AD8">
      <w:pPr>
        <w:numPr>
          <w:ilvl w:val="0"/>
          <w:numId w:val="26"/>
        </w:numPr>
      </w:pPr>
      <w:r w:rsidRPr="00BF57A6">
        <w:t>_</w:t>
      </w:r>
      <w:proofErr w:type="spellStart"/>
      <w:r w:rsidRPr="00BF57A6">
        <w:t>mean.fits</w:t>
      </w:r>
      <w:proofErr w:type="spellEnd"/>
      <w:r w:rsidR="0053165E">
        <w:t> :</w:t>
      </w:r>
      <w:r w:rsidRPr="00BF57A6">
        <w:t xml:space="preserve"> </w:t>
      </w:r>
      <w:r w:rsidR="009E6EF5" w:rsidRPr="009E6EF5">
        <w:t xml:space="preserve">image spectrale, </w:t>
      </w:r>
      <w:r w:rsidR="009E6EF5">
        <w:t>m</w:t>
      </w:r>
      <w:r w:rsidR="009E6EF5" w:rsidRPr="009E6EF5">
        <w:t xml:space="preserve">oyenne de toutes </w:t>
      </w:r>
      <w:r w:rsidR="009E6EF5">
        <w:t>les trames</w:t>
      </w:r>
      <w:r w:rsidRPr="00BF57A6">
        <w:t xml:space="preserve">, </w:t>
      </w:r>
      <w:r w:rsidR="00927B14" w:rsidRPr="009E6EF5">
        <w:t>dan</w:t>
      </w:r>
      <w:r w:rsidR="00927B14">
        <w:t xml:space="preserve">s le répertoire </w:t>
      </w:r>
      <w:proofErr w:type="spellStart"/>
      <w:r w:rsidR="00927B14">
        <w:t>Complements</w:t>
      </w:r>
      <w:proofErr w:type="spellEnd"/>
      <w:r w:rsidR="00927B14" w:rsidRPr="00BF57A6">
        <w:t xml:space="preserve"> </w:t>
      </w:r>
    </w:p>
    <w:p w14:paraId="6DEB0BA9" w14:textId="13A24118" w:rsidR="00BF57A6" w:rsidRDefault="00BF57A6" w:rsidP="00927B14">
      <w:r w:rsidRPr="00BF57A6">
        <w:t>Suivant les préférences</w:t>
      </w:r>
      <w:r w:rsidR="00927B14">
        <w:t>,</w:t>
      </w:r>
      <w:r w:rsidRPr="00BF57A6">
        <w:t xml:space="preserve"> dans l</w:t>
      </w:r>
      <w:r>
        <w:t xml:space="preserve">es modes de traitement avancées d’autres images fits sont enregistrées dans le répertoire </w:t>
      </w:r>
      <w:proofErr w:type="spellStart"/>
      <w:r>
        <w:t>complements</w:t>
      </w:r>
      <w:proofErr w:type="spellEnd"/>
    </w:p>
    <w:p w14:paraId="11D7703D" w14:textId="6E528E3E" w:rsidR="00927B14" w:rsidRPr="00927B14" w:rsidRDefault="00927B14" w:rsidP="00BF57A6">
      <w:pPr>
        <w:pStyle w:val="Paragraphedeliste"/>
      </w:pPr>
      <w:r w:rsidRPr="00927B14">
        <w:t>_</w:t>
      </w:r>
      <w:proofErr w:type="spellStart"/>
      <w:r w:rsidRPr="00927B14">
        <w:t>mean_start.fit</w:t>
      </w:r>
      <w:r w:rsidR="0053165E">
        <w:t>s</w:t>
      </w:r>
      <w:proofErr w:type="spellEnd"/>
      <w:r w:rsidR="0053165E">
        <w:t> :</w:t>
      </w:r>
      <w:r w:rsidRPr="00927B14">
        <w:t xml:space="preserve"> mode raie libre</w:t>
      </w:r>
      <w:r>
        <w:t>, image spectrale moyenne autour du moment de l’apparition du spectre pour la détection automatique d’une raie d’émission.</w:t>
      </w:r>
    </w:p>
    <w:p w14:paraId="79B39C06" w14:textId="45092EBA" w:rsidR="00BF57A6" w:rsidRDefault="00BF57A6" w:rsidP="00BF57A6">
      <w:pPr>
        <w:pStyle w:val="Paragraphedeliste"/>
      </w:pPr>
      <w:r>
        <w:t>_</w:t>
      </w:r>
      <w:proofErr w:type="spellStart"/>
      <w:r>
        <w:t>diff.fits</w:t>
      </w:r>
      <w:proofErr w:type="spellEnd"/>
      <w:r w:rsidR="0053165E">
        <w:t> :</w:t>
      </w:r>
      <w:r>
        <w:t xml:space="preserve"> xxx</w:t>
      </w:r>
    </w:p>
    <w:p w14:paraId="64E91500" w14:textId="30CBC3B7" w:rsidR="00BF57A6" w:rsidRDefault="00BF57A6" w:rsidP="00BF57A6">
      <w:pPr>
        <w:pStyle w:val="Paragraphedeliste"/>
      </w:pPr>
      <w:r>
        <w:t>_</w:t>
      </w:r>
      <w:proofErr w:type="spellStart"/>
      <w:r>
        <w:t>sum.fit</w:t>
      </w:r>
      <w:r w:rsidR="0053165E">
        <w:t>s</w:t>
      </w:r>
      <w:proofErr w:type="spellEnd"/>
      <w:r w:rsidR="0053165E">
        <w:t> :</w:t>
      </w:r>
      <w:r>
        <w:t xml:space="preserve"> xxx</w:t>
      </w:r>
    </w:p>
    <w:p w14:paraId="77852B23" w14:textId="242A96DF" w:rsidR="009E6EF5" w:rsidRDefault="00BF57A6" w:rsidP="009E6EF5">
      <w:pPr>
        <w:pStyle w:val="Paragraphedeliste"/>
      </w:pPr>
      <w:r>
        <w:t>_x0,x1,x</w:t>
      </w:r>
      <w:r w:rsidR="0053165E">
        <w:t>2 :</w:t>
      </w:r>
      <w:r>
        <w:t xml:space="preserve"> xxx</w:t>
      </w:r>
    </w:p>
    <w:p w14:paraId="6C33A253" w14:textId="77777777" w:rsidR="009E6EF5" w:rsidRPr="00BF57A6" w:rsidRDefault="009E6EF5" w:rsidP="009E6EF5">
      <w:pPr>
        <w:pStyle w:val="Titre2"/>
      </w:pPr>
      <w:r w:rsidRPr="00BF57A6">
        <w:t>Dat file</w:t>
      </w:r>
    </w:p>
    <w:p w14:paraId="13E72F3C" w14:textId="7EBD5500" w:rsidR="009E6EF5" w:rsidRPr="00BF57A6" w:rsidRDefault="009E6EF5" w:rsidP="009E6EF5">
      <w:pPr>
        <w:numPr>
          <w:ilvl w:val="0"/>
          <w:numId w:val="25"/>
        </w:numPr>
      </w:pPr>
      <w:r w:rsidRPr="00BF57A6">
        <w:t>.</w:t>
      </w:r>
      <w:proofErr w:type="spellStart"/>
      <w:r w:rsidRPr="00BF57A6">
        <w:t>dat</w:t>
      </w:r>
      <w:proofErr w:type="spellEnd"/>
      <w:r w:rsidR="0053165E">
        <w:t> :</w:t>
      </w:r>
      <w:r>
        <w:t xml:space="preserve"> </w:t>
      </w:r>
      <w:r w:rsidRPr="00BF57A6">
        <w:t>profil spectral de l’image _</w:t>
      </w:r>
      <w:proofErr w:type="spellStart"/>
      <w:r w:rsidRPr="00BF57A6">
        <w:t>mean.fits</w:t>
      </w:r>
      <w:proofErr w:type="spellEnd"/>
      <w:r w:rsidRPr="00BF57A6">
        <w:t xml:space="preserve">  dans le </w:t>
      </w:r>
      <w:proofErr w:type="spellStart"/>
      <w:r w:rsidRPr="00BF57A6">
        <w:t>repertoire</w:t>
      </w:r>
      <w:proofErr w:type="spellEnd"/>
      <w:r w:rsidRPr="00BF57A6">
        <w:t xml:space="preserve"> </w:t>
      </w:r>
      <w:proofErr w:type="spellStart"/>
      <w:r w:rsidRPr="00BF57A6">
        <w:t>Complements</w:t>
      </w:r>
      <w:proofErr w:type="spellEnd"/>
      <w:r w:rsidRPr="00BF57A6">
        <w:t>, pe</w:t>
      </w:r>
      <w:r>
        <w:t xml:space="preserve">ut être visualisé par Visual Spec, ISIS, </w:t>
      </w:r>
      <w:proofErr w:type="spellStart"/>
      <w:r>
        <w:t>excel</w:t>
      </w:r>
      <w:proofErr w:type="spellEnd"/>
      <w:r>
        <w:t>…</w:t>
      </w:r>
    </w:p>
    <w:p w14:paraId="14CC5167" w14:textId="77777777" w:rsidR="009E6EF5" w:rsidRDefault="009E6EF5" w:rsidP="009E6EF5"/>
    <w:p w14:paraId="1EFB0051" w14:textId="113791BA" w:rsidR="00927B14" w:rsidRDefault="00927B14" w:rsidP="00927B14">
      <w:pPr>
        <w:pStyle w:val="Titre1"/>
      </w:pPr>
      <w:r>
        <w:t>Doppler et Continuum</w:t>
      </w:r>
    </w:p>
    <w:p w14:paraId="6800451E" w14:textId="545198C6" w:rsidR="005123C0" w:rsidRDefault="005123C0" w:rsidP="005123C0">
      <w:r>
        <w:t>Ce mode de reconstruction calcule en plus de l’image du cœur de la raie une image composite dite « Doppler » et une image décalée proche du continuum spectral pour une image classique des tâches solaires .</w:t>
      </w:r>
    </w:p>
    <w:p w14:paraId="3547EC5C" w14:textId="16B0B6FD" w:rsidR="00567076" w:rsidRDefault="00567076" w:rsidP="005123C0">
      <w:r w:rsidRPr="00567076">
        <w:rPr>
          <w:noProof/>
        </w:rPr>
        <w:lastRenderedPageBreak/>
        <w:drawing>
          <wp:inline distT="0" distB="0" distL="0" distR="0" wp14:anchorId="1468BD7D" wp14:editId="699B5A17">
            <wp:extent cx="4371975" cy="2530057"/>
            <wp:effectExtent l="0" t="0" r="0" b="3810"/>
            <wp:docPr id="53055289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552895" name="Image 1" descr="Une image contenant texte, capture d’écran, logiciel, Logiciel multimédia&#10;&#10;Le contenu généré par l’IA peut être incorrect."/>
                    <pic:cNvPicPr/>
                  </pic:nvPicPr>
                  <pic:blipFill>
                    <a:blip r:embed="rId15"/>
                    <a:stretch>
                      <a:fillRect/>
                    </a:stretch>
                  </pic:blipFill>
                  <pic:spPr>
                    <a:xfrm>
                      <a:off x="0" y="0"/>
                      <a:ext cx="4374998" cy="2531806"/>
                    </a:xfrm>
                    <a:prstGeom prst="rect">
                      <a:avLst/>
                    </a:prstGeom>
                  </pic:spPr>
                </pic:pic>
              </a:graphicData>
            </a:graphic>
          </wp:inline>
        </w:drawing>
      </w:r>
    </w:p>
    <w:p w14:paraId="2609F90E" w14:textId="0837D5DE" w:rsidR="005123C0" w:rsidRDefault="005123C0" w:rsidP="005123C0">
      <w:r>
        <w:t>L’image Doppler est</w:t>
      </w:r>
      <w:r w:rsidRPr="005123C0">
        <w:t xml:space="preserve"> composée de deux images présentant le même décalage de longueur d'onde </w:t>
      </w:r>
      <w:r>
        <w:t>de part et d’autre de</w:t>
      </w:r>
      <w:r w:rsidRPr="005123C0">
        <w:t xml:space="preserve"> la longueur d'onde centrale</w:t>
      </w:r>
      <w:r>
        <w:t>. On définit la valeur dans le champ Amplitude</w:t>
      </w:r>
      <w:r w:rsidR="00567076">
        <w:t xml:space="preserve"> Doppler</w:t>
      </w:r>
      <w:r>
        <w:t>. L</w:t>
      </w:r>
      <w:r w:rsidR="00567076">
        <w:t>e décalage Doppler</w:t>
      </w:r>
      <w:r>
        <w:t xml:space="preserve"> permet de décentrer </w:t>
      </w:r>
      <w:r w:rsidR="00567076">
        <w:t>les valeurs</w:t>
      </w:r>
      <w:r>
        <w:t xml:space="preserve"> Doppler.</w:t>
      </w:r>
    </w:p>
    <w:p w14:paraId="109F6EB4" w14:textId="7F7DAC75" w:rsidR="00567076" w:rsidRDefault="00567076" w:rsidP="005123C0">
      <w:r>
        <w:t>Une amplitude de 3 pixels calcule les images à -3 pixels et + 3 pixels par rapport au centre de la raie. Un offset de 1 pixels, calculera les images à -2 pixels et + 4 pixels.</w:t>
      </w:r>
    </w:p>
    <w:p w14:paraId="2CE6A0B4" w14:textId="5156A60D" w:rsidR="005123C0" w:rsidRDefault="00567076" w:rsidP="005123C0">
      <w:r>
        <w:t>Pour vous aider à comprendre la forme de la raie et la position des décalages Doppler, o</w:t>
      </w:r>
      <w:r w:rsidR="005123C0">
        <w:t>n peut afficher le profil spectral moyen avec le bouton «</w:t>
      </w:r>
      <w:r>
        <w:t>Profil Spectral » et cliquer sur un des points du profil pour connaître son décalage par rapport au centre de la raie. Si le fichier SER n’a jamais été traité, ce fichier profil n’est pas disponible.</w:t>
      </w:r>
      <w:r w:rsidR="00F760F5">
        <w:t xml:space="preserve"> Le fichier .</w:t>
      </w:r>
      <w:proofErr w:type="spellStart"/>
      <w:r w:rsidR="00F760F5">
        <w:t>dat</w:t>
      </w:r>
      <w:proofErr w:type="spellEnd"/>
      <w:r w:rsidR="00F760F5">
        <w:t xml:space="preserve"> est enregistré dans le </w:t>
      </w:r>
      <w:proofErr w:type="spellStart"/>
      <w:r w:rsidR="00F760F5">
        <w:t>répoertoire</w:t>
      </w:r>
      <w:proofErr w:type="spellEnd"/>
      <w:r w:rsidR="00F760F5">
        <w:t xml:space="preserve"> Compléments.</w:t>
      </w:r>
    </w:p>
    <w:p w14:paraId="11E91412" w14:textId="6D810DD3" w:rsidR="00567076" w:rsidRDefault="00567076" w:rsidP="005123C0">
      <w:r w:rsidRPr="00567076">
        <w:rPr>
          <w:noProof/>
        </w:rPr>
        <w:drawing>
          <wp:inline distT="0" distB="0" distL="0" distR="0" wp14:anchorId="0AFC3A30" wp14:editId="06DF3B5C">
            <wp:extent cx="3971925" cy="3093667"/>
            <wp:effectExtent l="0" t="0" r="0" b="0"/>
            <wp:docPr id="643444539"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44539" name="Image 1" descr="Une image contenant texte, capture d’écran, Tracé, ligne&#10;&#10;Le contenu généré par l’IA peut être incorrect."/>
                    <pic:cNvPicPr/>
                  </pic:nvPicPr>
                  <pic:blipFill rotWithShape="1">
                    <a:blip r:embed="rId16"/>
                    <a:srcRect t="589"/>
                    <a:stretch/>
                  </pic:blipFill>
                  <pic:spPr bwMode="auto">
                    <a:xfrm>
                      <a:off x="0" y="0"/>
                      <a:ext cx="3979852" cy="3099841"/>
                    </a:xfrm>
                    <a:prstGeom prst="rect">
                      <a:avLst/>
                    </a:prstGeom>
                    <a:ln>
                      <a:noFill/>
                    </a:ln>
                    <a:extLst>
                      <a:ext uri="{53640926-AAD7-44D8-BBD7-CCE9431645EC}">
                        <a14:shadowObscured xmlns:a14="http://schemas.microsoft.com/office/drawing/2010/main"/>
                      </a:ext>
                    </a:extLst>
                  </pic:spPr>
                </pic:pic>
              </a:graphicData>
            </a:graphic>
          </wp:inline>
        </w:drawing>
      </w:r>
    </w:p>
    <w:p w14:paraId="6A02D39F" w14:textId="7388137A" w:rsidR="00F760F5" w:rsidRDefault="00F760F5" w:rsidP="00F760F5">
      <w:r>
        <w:t>Vous avez également la possibilité d'inverser l'ordre des ailes bleues et rouges grâce à l'option inversion G-D.</w:t>
      </w:r>
    </w:p>
    <w:p w14:paraId="1D750B71" w14:textId="5800B8A8" w:rsidR="00F760F5" w:rsidRDefault="00F760F5" w:rsidP="00F760F5">
      <w:r>
        <w:t xml:space="preserve">À la fin du traitement, si aucune erreur n'est détectée, vous obtiendrez 2 images png qui s'afficheront et seront enregistrées avec les extensions _doppler.png (image couleur) et _cont.png – l’image des protubérances est également générées à partir de l’image Doppler avec des seuils adaptés pour visualiser l’effet Doppler. </w:t>
      </w:r>
    </w:p>
    <w:p w14:paraId="4990F179" w14:textId="2DAB3DF7" w:rsidR="00567076" w:rsidRDefault="00F760F5" w:rsidP="00F760F5">
      <w:r>
        <w:lastRenderedPageBreak/>
        <w:t>Des erreurs peuvent se produire si le décalage pixels se retrouve en dehors de l'image sur la longueur de la fente.</w:t>
      </w:r>
    </w:p>
    <w:p w14:paraId="1D5F6267" w14:textId="4E9248CA" w:rsidR="00F760F5" w:rsidRDefault="00F760F5" w:rsidP="00F760F5">
      <w:pPr>
        <w:pStyle w:val="figure"/>
      </w:pPr>
      <w:r>
        <w:drawing>
          <wp:inline distT="0" distB="0" distL="0" distR="0" wp14:anchorId="4631CC86" wp14:editId="15C55348">
            <wp:extent cx="6188710" cy="2934970"/>
            <wp:effectExtent l="0" t="0" r="2540" b="0"/>
            <wp:docPr id="1639502798" name="Image 3" descr="Une image contenant œuf, objet astronomique, sphèr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02798" name="Image 3" descr="Une image contenant œuf, objet astronomique, sphère, planète&#10;&#10;Le contenu généré par l’IA peut être incorrect."/>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188710" cy="2934970"/>
                    </a:xfrm>
                    <a:prstGeom prst="rect">
                      <a:avLst/>
                    </a:prstGeom>
                    <a:noFill/>
                    <a:ln>
                      <a:noFill/>
                    </a:ln>
                  </pic:spPr>
                </pic:pic>
              </a:graphicData>
            </a:graphic>
          </wp:inline>
        </w:drawing>
      </w:r>
    </w:p>
    <w:p w14:paraId="3338A895" w14:textId="677FC4EA" w:rsidR="00F760F5" w:rsidRDefault="00F760F5" w:rsidP="00F760F5">
      <w:pPr>
        <w:pStyle w:val="figure"/>
      </w:pPr>
      <w:r>
        <w:t>A gauche : image du continuum, à droite image Doppler.</w:t>
      </w:r>
    </w:p>
    <w:p w14:paraId="594ED9CB" w14:textId="535C452A" w:rsidR="005123C0" w:rsidRDefault="00F760F5" w:rsidP="005123C0">
      <w:r>
        <w:t>3 images fits seront également crées :</w:t>
      </w:r>
    </w:p>
    <w:p w14:paraId="792AAF75" w14:textId="07CAB67E" w:rsidR="00F760F5" w:rsidRPr="00F760F5" w:rsidRDefault="00F760F5" w:rsidP="00F760F5">
      <w:pPr>
        <w:numPr>
          <w:ilvl w:val="0"/>
          <w:numId w:val="27"/>
        </w:numPr>
      </w:pPr>
      <w:proofErr w:type="spellStart"/>
      <w:r w:rsidRPr="00F760F5">
        <w:t>xx_recon_cont_</w:t>
      </w:r>
      <w:r w:rsidRPr="00F760F5">
        <w:rPr>
          <w:i/>
          <w:iCs/>
        </w:rPr>
        <w:t>valeur</w:t>
      </w:r>
      <w:proofErr w:type="spellEnd"/>
      <w:r w:rsidRPr="00F760F5">
        <w:rPr>
          <w:i/>
          <w:iCs/>
        </w:rPr>
        <w:t xml:space="preserve"> du décalage </w:t>
      </w:r>
      <w:proofErr w:type="spellStart"/>
      <w:r w:rsidRPr="00F760F5">
        <w:rPr>
          <w:i/>
          <w:iCs/>
        </w:rPr>
        <w:t>continuum</w:t>
      </w:r>
      <w:r w:rsidRPr="00F760F5">
        <w:t>.fits</w:t>
      </w:r>
      <w:proofErr w:type="spellEnd"/>
    </w:p>
    <w:p w14:paraId="759A0F31" w14:textId="5BA3A8BF" w:rsidR="00F760F5" w:rsidRPr="00F760F5" w:rsidRDefault="00F760F5" w:rsidP="00F760F5">
      <w:pPr>
        <w:numPr>
          <w:ilvl w:val="0"/>
          <w:numId w:val="27"/>
        </w:numPr>
      </w:pPr>
      <w:proofErr w:type="spellStart"/>
      <w:r w:rsidRPr="00F760F5">
        <w:t>xx_recon_dp</w:t>
      </w:r>
      <w:proofErr w:type="spellEnd"/>
      <w:r w:rsidRPr="00F760F5">
        <w:t xml:space="preserve">_-valeur </w:t>
      </w:r>
      <w:proofErr w:type="spellStart"/>
      <w:r w:rsidRPr="00F760F5">
        <w:t>amplitude.fits</w:t>
      </w:r>
      <w:proofErr w:type="spellEnd"/>
      <w:r w:rsidRPr="00F760F5">
        <w:t xml:space="preserve"> (Image </w:t>
      </w:r>
      <w:r>
        <w:t>à –</w:t>
      </w:r>
      <w:r w:rsidRPr="00F760F5">
        <w:t xml:space="preserve"> </w:t>
      </w:r>
      <w:r>
        <w:t xml:space="preserve">n </w:t>
      </w:r>
      <w:r w:rsidRPr="00F760F5">
        <w:t>pixel)</w:t>
      </w:r>
    </w:p>
    <w:p w14:paraId="3245B606" w14:textId="6F0E1DA3" w:rsidR="00F760F5" w:rsidRPr="00F760F5" w:rsidRDefault="00F760F5" w:rsidP="00F760F5">
      <w:pPr>
        <w:numPr>
          <w:ilvl w:val="0"/>
          <w:numId w:val="27"/>
        </w:numPr>
      </w:pPr>
      <w:r w:rsidRPr="00F760F5">
        <w:t>xx_recon_</w:t>
      </w:r>
      <w:proofErr w:type="spellStart"/>
      <w:r w:rsidRPr="00F760F5">
        <w:t>dp</w:t>
      </w:r>
      <w:proofErr w:type="spellEnd"/>
      <w:r w:rsidRPr="00F760F5">
        <w:t xml:space="preserve">_+valeur </w:t>
      </w:r>
      <w:proofErr w:type="spellStart"/>
      <w:r w:rsidRPr="00F760F5">
        <w:t>amplitude.fits</w:t>
      </w:r>
      <w:proofErr w:type="spellEnd"/>
      <w:r w:rsidRPr="00F760F5">
        <w:t xml:space="preserve"> (Image à + n pixel)</w:t>
      </w:r>
    </w:p>
    <w:p w14:paraId="5673086A" w14:textId="77777777" w:rsidR="00F760F5" w:rsidRDefault="00F760F5" w:rsidP="005123C0"/>
    <w:p w14:paraId="3A8EA8D5" w14:textId="4B76372D" w:rsidR="004A043B" w:rsidRDefault="004A043B" w:rsidP="004A043B">
      <w:pPr>
        <w:pStyle w:val="Titre1"/>
      </w:pPr>
      <w:r>
        <w:t>Options avancées et préférences</w:t>
      </w:r>
    </w:p>
    <w:p w14:paraId="6CF3D9E3" w14:textId="313CC904" w:rsidR="004A043B" w:rsidRDefault="004A043B" w:rsidP="004A043B">
      <w:r>
        <w:t>Si vous cliquez sur la section Options, un panneau à droite apparait. Ce panneau peut comme la console être déplac</w:t>
      </w:r>
      <w:r w:rsidR="00CF7FB4">
        <w:t>é</w:t>
      </w:r>
      <w:r>
        <w:t xml:space="preserve"> mais ne peut pas être détaché de l’application. </w:t>
      </w:r>
    </w:p>
    <w:p w14:paraId="7257A33E" w14:textId="65BD4D21" w:rsidR="004A043B" w:rsidRDefault="004A043B" w:rsidP="004A043B">
      <w:r w:rsidRPr="004A043B">
        <w:rPr>
          <w:noProof/>
        </w:rPr>
        <w:drawing>
          <wp:inline distT="0" distB="0" distL="0" distR="0" wp14:anchorId="44241E4C" wp14:editId="797F6147">
            <wp:extent cx="3004070" cy="1743075"/>
            <wp:effectExtent l="0" t="0" r="6350" b="0"/>
            <wp:docPr id="6217927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79276" name="Image 1" descr="Une image contenant texte, capture d’écran, logiciel, Logiciel multimédia&#10;&#10;Le contenu généré par l’IA peut être incorrect."/>
                    <pic:cNvPicPr/>
                  </pic:nvPicPr>
                  <pic:blipFill>
                    <a:blip r:embed="rId18"/>
                    <a:stretch>
                      <a:fillRect/>
                    </a:stretch>
                  </pic:blipFill>
                  <pic:spPr>
                    <a:xfrm>
                      <a:off x="0" y="0"/>
                      <a:ext cx="3004070" cy="1743075"/>
                    </a:xfrm>
                    <a:prstGeom prst="rect">
                      <a:avLst/>
                    </a:prstGeom>
                  </pic:spPr>
                </pic:pic>
              </a:graphicData>
            </a:graphic>
          </wp:inline>
        </w:drawing>
      </w:r>
      <w:r>
        <w:t xml:space="preserve"> </w:t>
      </w:r>
      <w:r w:rsidRPr="004A043B">
        <w:rPr>
          <w:noProof/>
        </w:rPr>
        <w:drawing>
          <wp:inline distT="0" distB="0" distL="0" distR="0" wp14:anchorId="7CFF6FB7" wp14:editId="04BAE0C2">
            <wp:extent cx="3019501" cy="1741805"/>
            <wp:effectExtent l="0" t="0" r="9525" b="0"/>
            <wp:docPr id="177855321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553214" name="Image 1" descr="Une image contenant texte, capture d’écran, logiciel, Logiciel multimédia&#10;&#10;Le contenu généré par l’IA peut être incorrect."/>
                    <pic:cNvPicPr/>
                  </pic:nvPicPr>
                  <pic:blipFill>
                    <a:blip r:embed="rId19"/>
                    <a:stretch>
                      <a:fillRect/>
                    </a:stretch>
                  </pic:blipFill>
                  <pic:spPr>
                    <a:xfrm>
                      <a:off x="0" y="0"/>
                      <a:ext cx="3019501" cy="1741805"/>
                    </a:xfrm>
                    <a:prstGeom prst="rect">
                      <a:avLst/>
                    </a:prstGeom>
                  </pic:spPr>
                </pic:pic>
              </a:graphicData>
            </a:graphic>
          </wp:inline>
        </w:drawing>
      </w:r>
    </w:p>
    <w:p w14:paraId="6517113C" w14:textId="75444842" w:rsidR="004A043B" w:rsidRDefault="004A043B" w:rsidP="004A043B">
      <w:pPr>
        <w:pStyle w:val="figure"/>
      </w:pPr>
      <w:r>
        <w:t>Configuration d’interface avec panneau à droite ou à gauche. Par défaut, le panneau est à droite.</w:t>
      </w:r>
    </w:p>
    <w:p w14:paraId="56856966" w14:textId="57843ED3" w:rsidR="004A043B" w:rsidRDefault="004A043B" w:rsidP="004A043B">
      <w:r w:rsidRPr="006A7DA0">
        <w:rPr>
          <w:b/>
          <w:bCs/>
        </w:rPr>
        <w:t>Affichage temps réel</w:t>
      </w:r>
      <w:r>
        <w:t> : INTI affichera en direct la reconstruction ligne par ligne du disque à partir du scan. Cela prendra plus de temps, mais vous verrez en temps réel le disque construit avec la vidéo spectrale correspondante. Très utile pour démontrer le principe du spectrohéliographe.</w:t>
      </w:r>
    </w:p>
    <w:p w14:paraId="57296005" w14:textId="09A550DC" w:rsidR="004A043B" w:rsidRDefault="004A043B" w:rsidP="004A043B">
      <w:r w:rsidRPr="006A7DA0">
        <w:rPr>
          <w:b/>
          <w:bCs/>
        </w:rPr>
        <w:t>R</w:t>
      </w:r>
      <w:r w:rsidR="006A7DA0">
        <w:rPr>
          <w:b/>
          <w:bCs/>
        </w:rPr>
        <w:t>é</w:t>
      </w:r>
      <w:r w:rsidRPr="006A7DA0">
        <w:rPr>
          <w:b/>
          <w:bCs/>
        </w:rPr>
        <w:t>duction de bruit</w:t>
      </w:r>
      <w:r>
        <w:t> : active l</w:t>
      </w:r>
      <w:r w:rsidR="006A7DA0">
        <w:t>a</w:t>
      </w:r>
      <w:r>
        <w:t xml:space="preserve"> moyenne de 3 pixels autour du cœur de la raie</w:t>
      </w:r>
      <w:r w:rsidR="006A7DA0">
        <w:t xml:space="preserve">. Réduit le bruit mais réduit également la résolution spectrale. </w:t>
      </w:r>
    </w:p>
    <w:p w14:paraId="69558438" w14:textId="4D71B265" w:rsidR="004A043B" w:rsidRDefault="004A043B" w:rsidP="004A043B">
      <w:r w:rsidRPr="006A7DA0">
        <w:rPr>
          <w:b/>
          <w:bCs/>
        </w:rPr>
        <w:lastRenderedPageBreak/>
        <w:t>Sauve paramètre polynôme</w:t>
      </w:r>
      <w:r>
        <w:t> : Dans certains modes spéciaux, Magnétogramme ou Raie libre, vous pouvez avoir une raie profonde et forte à côté de la raie qui vous intéresse</w:t>
      </w:r>
      <w:r w:rsidR="006A7DA0">
        <w:t xml:space="preserve"> mais non présente lors de l’acquisition dans la zone de la raie d’intérêt</w:t>
      </w:r>
      <w:r>
        <w:t xml:space="preserve">. Vous pouvez utiliser cette raie profonde pour calculer le polynôme en mode général et transférer ses </w:t>
      </w:r>
      <w:r w:rsidR="00760A62">
        <w:t>paramètres da</w:t>
      </w:r>
      <w:r>
        <w:t xml:space="preserve">ns les modes spéciaux. Cette option n'est pas </w:t>
      </w:r>
      <w:r w:rsidR="00760A62">
        <w:t>conservé</w:t>
      </w:r>
      <w:r w:rsidR="006A7DA0">
        <w:t>e</w:t>
      </w:r>
      <w:r w:rsidR="00760A62">
        <w:t xml:space="preserve"> dans le fichier </w:t>
      </w:r>
      <w:proofErr w:type="spellStart"/>
      <w:r w:rsidR="00760A62">
        <w:t>inti_ini.yaml</w:t>
      </w:r>
      <w:proofErr w:type="spellEnd"/>
      <w:r w:rsidR="00760A62">
        <w:t xml:space="preserve"> </w:t>
      </w:r>
      <w:r>
        <w:t>pour des raisons de sécurité.</w:t>
      </w:r>
    </w:p>
    <w:p w14:paraId="10BE4179" w14:textId="38270D82" w:rsidR="004A043B" w:rsidRDefault="00760A62" w:rsidP="004A043B">
      <w:proofErr w:type="spellStart"/>
      <w:r w:rsidRPr="006A7DA0">
        <w:rPr>
          <w:b/>
          <w:bCs/>
        </w:rPr>
        <w:t>Autocrop</w:t>
      </w:r>
      <w:proofErr w:type="spellEnd"/>
      <w:r>
        <w:t> : F</w:t>
      </w:r>
      <w:r w:rsidR="004A043B">
        <w:t xml:space="preserve">orce le centrage </w:t>
      </w:r>
      <w:r>
        <w:t xml:space="preserve">et le recadrage automatique </w:t>
      </w:r>
      <w:r w:rsidR="004A043B">
        <w:t>de l'image</w:t>
      </w:r>
    </w:p>
    <w:p w14:paraId="6DE26C5C" w14:textId="349EA2EA" w:rsidR="004A043B" w:rsidRDefault="00760A62" w:rsidP="004A043B">
      <w:r w:rsidRPr="006A7DA0">
        <w:rPr>
          <w:b/>
          <w:bCs/>
        </w:rPr>
        <w:t>Stonyhurst</w:t>
      </w:r>
      <w:r>
        <w:t xml:space="preserve"> : </w:t>
      </w:r>
      <w:r w:rsidR="004A043B">
        <w:t xml:space="preserve">L'option </w:t>
      </w:r>
      <w:r>
        <w:t>génère une grille dite de Stonyhurst superposée sur l’image solaire.</w:t>
      </w:r>
      <w:r w:rsidR="006A7DA0">
        <w:t xml:space="preserve"> On peut adapter ses couleurs et ses options de format avec le bouton « Format grille »</w:t>
      </w:r>
    </w:p>
    <w:p w14:paraId="7F9D97D2" w14:textId="7CE3FBB9" w:rsidR="00760A62" w:rsidRDefault="00760A62" w:rsidP="004A043B">
      <w:r w:rsidRPr="006A7DA0">
        <w:rPr>
          <w:b/>
          <w:bCs/>
        </w:rPr>
        <w:t>Bouton « Fichiers à enregistrer »</w:t>
      </w:r>
      <w:r>
        <w:t> : préférences d’enregistrement de fichier png et fits optionnels – par défaut les images png négatives et mixtes ne sont pas systématiquement générées. Les images fits peuvent être utiles dans les modes spéciaux magnétogramme ou raie libre</w:t>
      </w:r>
      <w:r w:rsidR="006A7DA0">
        <w:t>, lors de la mise au point du protocole d’acquisition.</w:t>
      </w:r>
      <w:r>
        <w:t xml:space="preserve"> </w:t>
      </w:r>
    </w:p>
    <w:p w14:paraId="0F1BD0C1" w14:textId="39C6BA26" w:rsidR="00760A62" w:rsidRDefault="00760A62" w:rsidP="006A7DA0">
      <w:pPr>
        <w:jc w:val="center"/>
      </w:pPr>
      <w:r w:rsidRPr="00760A62">
        <w:rPr>
          <w:noProof/>
        </w:rPr>
        <w:drawing>
          <wp:inline distT="0" distB="0" distL="0" distR="0" wp14:anchorId="17E00C0A" wp14:editId="0D1D2DB8">
            <wp:extent cx="1857375" cy="1476183"/>
            <wp:effectExtent l="0" t="0" r="0" b="0"/>
            <wp:docPr id="318305798" name="Image 1" descr="Une image contenant texte, capture d’écran, nombr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05798" name="Image 1" descr="Une image contenant texte, capture d’écran, nombre, logiciel&#10;&#10;Le contenu généré par l’IA peut être incorrect."/>
                    <pic:cNvPicPr/>
                  </pic:nvPicPr>
                  <pic:blipFill rotWithShape="1">
                    <a:blip r:embed="rId20"/>
                    <a:srcRect t="1985"/>
                    <a:stretch/>
                  </pic:blipFill>
                  <pic:spPr bwMode="auto">
                    <a:xfrm>
                      <a:off x="0" y="0"/>
                      <a:ext cx="1880988" cy="1494950"/>
                    </a:xfrm>
                    <a:prstGeom prst="rect">
                      <a:avLst/>
                    </a:prstGeom>
                    <a:ln>
                      <a:noFill/>
                    </a:ln>
                    <a:extLst>
                      <a:ext uri="{53640926-AAD7-44D8-BBD7-CCE9431645EC}">
                        <a14:shadowObscured xmlns:a14="http://schemas.microsoft.com/office/drawing/2010/main"/>
                      </a:ext>
                    </a:extLst>
                  </pic:spPr>
                </pic:pic>
              </a:graphicData>
            </a:graphic>
          </wp:inline>
        </w:drawing>
      </w:r>
    </w:p>
    <w:p w14:paraId="490C8BF7" w14:textId="39C1ED87" w:rsidR="006A7DA0" w:rsidRDefault="006A7DA0" w:rsidP="004A043B">
      <w:r w:rsidRPr="006A7DA0">
        <w:rPr>
          <w:b/>
          <w:bCs/>
        </w:rPr>
        <w:t>Fenêtre Zoom</w:t>
      </w:r>
      <w:r>
        <w:t xml:space="preserve"> : permet d’afficher une mini fenêtre de l’image de 300x300 pixels au format natif </w:t>
      </w:r>
      <w:r w:rsidR="00CF7FB4">
        <w:t xml:space="preserve">de la zone </w:t>
      </w:r>
      <w:r>
        <w:t xml:space="preserve">survolée par la souris sur les images résultats sans avoir à utiliser la roulette souris ou le </w:t>
      </w:r>
      <w:proofErr w:type="spellStart"/>
      <w:r>
        <w:t>panning</w:t>
      </w:r>
      <w:proofErr w:type="spellEnd"/>
      <w:r>
        <w:t>.</w:t>
      </w:r>
    </w:p>
    <w:p w14:paraId="09970E31" w14:textId="50C8F930" w:rsidR="004A043B" w:rsidRPr="004A043B" w:rsidRDefault="00760A62" w:rsidP="004A043B">
      <w:r w:rsidRPr="006A7DA0">
        <w:rPr>
          <w:b/>
          <w:bCs/>
        </w:rPr>
        <w:t>Force Tilt et SY/SW</w:t>
      </w:r>
      <w:r>
        <w:t xml:space="preserve"> : </w:t>
      </w:r>
      <w:r w:rsidR="004A043B">
        <w:t xml:space="preserve">Force </w:t>
      </w:r>
      <w:r>
        <w:t>une valeur</w:t>
      </w:r>
      <w:r w:rsidR="004A043B">
        <w:t xml:space="preserve"> de mise à l'échelle SY/SX et d</w:t>
      </w:r>
      <w:r>
        <w:t>’</w:t>
      </w:r>
      <w:r w:rsidR="004A043B">
        <w:t xml:space="preserve">'angle d'inclinaison - les dernières valeurs sont enregistrées dans le fichier </w:t>
      </w:r>
      <w:proofErr w:type="spellStart"/>
      <w:r w:rsidR="004A043B">
        <w:t>inti</w:t>
      </w:r>
      <w:r>
        <w:t>_ini.</w:t>
      </w:r>
      <w:r w:rsidR="004A043B">
        <w:t>yaml</w:t>
      </w:r>
      <w:proofErr w:type="spellEnd"/>
      <w:r w:rsidR="004A043B">
        <w:t xml:space="preserve"> - si cette option n'est pas cochée, les valeurs ne sont pas prises en compte et seront automatiquement calculées par INTI</w:t>
      </w:r>
      <w:r>
        <w:t xml:space="preserve"> et affichées dans la Console.</w:t>
      </w:r>
    </w:p>
    <w:p w14:paraId="54FBC66D" w14:textId="09B99170" w:rsidR="00BF57A6" w:rsidRDefault="006A7DA0" w:rsidP="006A7DA0">
      <w:pPr>
        <w:pStyle w:val="Titre1"/>
      </w:pPr>
      <w:r>
        <w:t>Database compatibilité</w:t>
      </w:r>
    </w:p>
    <w:p w14:paraId="6926F22E" w14:textId="4266B0E6" w:rsidR="006A7DA0" w:rsidRDefault="006A7DA0" w:rsidP="006A7DA0">
      <w:r>
        <w:t xml:space="preserve">Ce panneau permet </w:t>
      </w:r>
      <w:r w:rsidR="00750E76">
        <w:t>d’ajouter</w:t>
      </w:r>
      <w:r>
        <w:t xml:space="preserve"> </w:t>
      </w:r>
      <w:r w:rsidR="00750E76">
        <w:t>d</w:t>
      </w:r>
      <w:r>
        <w:t xml:space="preserve">es données </w:t>
      </w:r>
      <w:r w:rsidR="00750E76">
        <w:t>dans</w:t>
      </w:r>
      <w:r>
        <w:t xml:space="preserve"> l’entête fits pour être compatible avec les critères de la base SOLEX de BASS2000</w:t>
      </w:r>
      <w:r w:rsidR="00750E76">
        <w:t>, base d’observation systématiques professionnelle administrée par une équipe de l’Observatoire de Paris, à Meudon.</w:t>
      </w:r>
    </w:p>
    <w:p w14:paraId="37EF4980" w14:textId="12B89894" w:rsidR="00750E76" w:rsidRDefault="00750E76" w:rsidP="00750E76">
      <w:pPr>
        <w:jc w:val="center"/>
      </w:pPr>
      <w:r w:rsidRPr="00750E76">
        <w:rPr>
          <w:noProof/>
        </w:rPr>
        <w:drawing>
          <wp:inline distT="0" distB="0" distL="0" distR="0" wp14:anchorId="4EC22168" wp14:editId="3A427D53">
            <wp:extent cx="4119563" cy="2393709"/>
            <wp:effectExtent l="0" t="0" r="0" b="6985"/>
            <wp:docPr id="146049639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496394" name="Image 1" descr="Une image contenant texte, capture d’écran, logiciel, Logiciel multimédia&#10;&#10;Le contenu généré par l’IA peut être incorrect."/>
                    <pic:cNvPicPr/>
                  </pic:nvPicPr>
                  <pic:blipFill>
                    <a:blip r:embed="rId21"/>
                    <a:stretch>
                      <a:fillRect/>
                    </a:stretch>
                  </pic:blipFill>
                  <pic:spPr>
                    <a:xfrm>
                      <a:off x="0" y="0"/>
                      <a:ext cx="4139747" cy="2405437"/>
                    </a:xfrm>
                    <a:prstGeom prst="rect">
                      <a:avLst/>
                    </a:prstGeom>
                  </pic:spPr>
                </pic:pic>
              </a:graphicData>
            </a:graphic>
          </wp:inline>
        </w:drawing>
      </w:r>
    </w:p>
    <w:p w14:paraId="4848D364" w14:textId="45DB2F3C" w:rsidR="00750E76" w:rsidRDefault="00750E76" w:rsidP="00750E76">
      <w:r>
        <w:lastRenderedPageBreak/>
        <w:t>Les informations sont le nom de l’observateur, son contact mail, les coordonnées du site et le nom de l’instrument qui doit impérativement commencer par SOLEX_. Se référer au manuel opérateur BASS2000 (</w:t>
      </w:r>
      <w:hyperlink r:id="rId22" w:history="1">
        <w:r w:rsidRPr="00750E76">
          <w:rPr>
            <w:rStyle w:val="Lienhypertexte"/>
          </w:rPr>
          <w:t>français</w:t>
        </w:r>
      </w:hyperlink>
      <w:r>
        <w:t xml:space="preserve"> – </w:t>
      </w:r>
      <w:hyperlink r:id="rId23" w:history="1">
        <w:r w:rsidRPr="00750E76">
          <w:rPr>
            <w:rStyle w:val="Lienhypertexte"/>
          </w:rPr>
          <w:t>anglais</w:t>
        </w:r>
      </w:hyperlink>
      <w:r>
        <w:t>)</w:t>
      </w:r>
    </w:p>
    <w:p w14:paraId="6F5BE85E" w14:textId="0B72D939" w:rsidR="00750E76" w:rsidRDefault="00750E76" w:rsidP="00750E76">
      <w:r>
        <w:t xml:space="preserve">Ne pas oublier de sélectionner la raie spectrale observée – la liste est conforme aux spécifications de BASS2000. Si la sélection reste « manuelle » alors aucune image BASS2000 ne sera générée. </w:t>
      </w:r>
      <w:r w:rsidR="00D033AD">
        <w:t>Néanmoins</w:t>
      </w:r>
      <w:r>
        <w:t>, la sélection perdure si vous traitez une séquence</w:t>
      </w:r>
      <w:r w:rsidR="00D033AD">
        <w:t xml:space="preserve"> dans une session mais ne se conserve pas si vous relancer l’application afin de limiter les erreurs de labélisation.</w:t>
      </w:r>
    </w:p>
    <w:p w14:paraId="106D743D" w14:textId="254A04EE" w:rsidR="00D033AD" w:rsidRDefault="00D033AD" w:rsidP="00750E76">
      <w:r>
        <w:t>Pour vérifier et convertir en angström les images de continuum demandées s vous disposez d’une calculette avec le bouton « Calc ».</w:t>
      </w:r>
      <w:r w:rsidR="00E60CF8">
        <w:t xml:space="preserve"> Il est à noter que les fonctions de dispersion sont propres à la géométrie optique de Sol’Ex ou SHG équivalent respectant la configuration optique d’origine.</w:t>
      </w:r>
    </w:p>
    <w:p w14:paraId="38D7F4AD" w14:textId="23ABD8C2" w:rsidR="00D033AD" w:rsidRDefault="00D033AD" w:rsidP="00621555">
      <w:pPr>
        <w:pStyle w:val="figure"/>
      </w:pPr>
    </w:p>
    <w:p w14:paraId="705CE8D5" w14:textId="2B627E8B" w:rsidR="00D033AD" w:rsidRDefault="00D033AD" w:rsidP="00750E76">
      <w:r>
        <w:t>Sélectionne</w:t>
      </w:r>
      <w:r w:rsidR="00621555">
        <w:t>z</w:t>
      </w:r>
      <w:r>
        <w:t xml:space="preserve"> la raie spectrale – entre</w:t>
      </w:r>
      <w:r w:rsidR="00621555">
        <w:t>z</w:t>
      </w:r>
      <w:r>
        <w:t xml:space="preserve"> la taille du pixel et la valeur de binning. Entre</w:t>
      </w:r>
      <w:r w:rsidR="00621555">
        <w:t>z</w:t>
      </w:r>
      <w:r>
        <w:t xml:space="preserve"> soit une valeur en Angstrom et cliquer sur le bouton « &gt;</w:t>
      </w:r>
      <w:r w:rsidR="00E60CF8">
        <w:t>pixels</w:t>
      </w:r>
      <w:r>
        <w:t> » pour la convertir en pixels, ou une valeur en pixels et clique</w:t>
      </w:r>
      <w:r w:rsidR="00621555">
        <w:t>z</w:t>
      </w:r>
      <w:r>
        <w:t xml:space="preserve"> sur le bouton « </w:t>
      </w:r>
      <w:r w:rsidR="00E60CF8">
        <w:t xml:space="preserve">&gt; </w:t>
      </w:r>
      <w:proofErr w:type="spellStart"/>
      <w:r w:rsidR="00E60CF8">
        <w:t>ang</w:t>
      </w:r>
      <w:proofErr w:type="spellEnd"/>
      <w:r>
        <w:t> » pour la convertir en Angströms. Ces calculs sont propres à la géométrie optique du Sol’Ex.</w:t>
      </w:r>
    </w:p>
    <w:p w14:paraId="3FAD171B" w14:textId="6575BE6A" w:rsidR="00E60CF8" w:rsidRDefault="00E60CF8" w:rsidP="00E60CF8">
      <w:pPr>
        <w:jc w:val="center"/>
      </w:pPr>
      <w:r w:rsidRPr="00E60CF8">
        <w:drawing>
          <wp:inline distT="0" distB="0" distL="0" distR="0" wp14:anchorId="7116E722" wp14:editId="16536257">
            <wp:extent cx="2128004" cy="2071687"/>
            <wp:effectExtent l="0" t="0" r="5715" b="5080"/>
            <wp:docPr id="532401213" name="Image 1" descr="Une image contenant texte, capture d’écran, Police,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401213" name="Image 1" descr="Une image contenant texte, capture d’écran, Police, logiciel&#10;&#10;Le contenu généré par l’IA peut être incorrect."/>
                    <pic:cNvPicPr/>
                  </pic:nvPicPr>
                  <pic:blipFill>
                    <a:blip r:embed="rId24"/>
                    <a:stretch>
                      <a:fillRect/>
                    </a:stretch>
                  </pic:blipFill>
                  <pic:spPr>
                    <a:xfrm>
                      <a:off x="0" y="0"/>
                      <a:ext cx="2131650" cy="2075237"/>
                    </a:xfrm>
                    <a:prstGeom prst="rect">
                      <a:avLst/>
                    </a:prstGeom>
                  </pic:spPr>
                </pic:pic>
              </a:graphicData>
            </a:graphic>
          </wp:inline>
        </w:drawing>
      </w:r>
    </w:p>
    <w:p w14:paraId="6B02E9CF" w14:textId="79615498" w:rsidR="00750E76" w:rsidRDefault="00A3788E" w:rsidP="00750E76">
      <w:r>
        <w:t xml:space="preserve">Pour la soumission, </w:t>
      </w:r>
      <w:r w:rsidR="00D033AD">
        <w:t>i</w:t>
      </w:r>
      <w:r w:rsidR="00750E76">
        <w:t xml:space="preserve">l </w:t>
      </w:r>
      <w:r w:rsidR="00D033AD">
        <w:t xml:space="preserve">est </w:t>
      </w:r>
      <w:r>
        <w:t xml:space="preserve">également </w:t>
      </w:r>
      <w:r w:rsidR="00D033AD">
        <w:t>impératif</w:t>
      </w:r>
      <w:r w:rsidR="00750E76">
        <w:t xml:space="preserve"> d’orienter correctement le disque solaire par rapport aux conventions de la communauté solaire. </w:t>
      </w:r>
      <w:r w:rsidR="00D033AD">
        <w:t xml:space="preserve">Cette orientation est facilitée </w:t>
      </w:r>
      <w:r>
        <w:t>par</w:t>
      </w:r>
      <w:r w:rsidR="00D033AD">
        <w:t xml:space="preserve"> le panneau Orientation</w:t>
      </w:r>
      <w:r w:rsidR="00621555">
        <w:t xml:space="preserve">. </w:t>
      </w:r>
    </w:p>
    <w:p w14:paraId="604B498B" w14:textId="3725ECE3" w:rsidR="00D033AD" w:rsidRDefault="00D033AD" w:rsidP="00D033AD">
      <w:pPr>
        <w:pStyle w:val="Titre1"/>
      </w:pPr>
      <w:r>
        <w:t>Orientation</w:t>
      </w:r>
    </w:p>
    <w:p w14:paraId="3A5CAAE5" w14:textId="77777777" w:rsidR="00111AB9" w:rsidRDefault="00A3788E" w:rsidP="00A3788E">
      <w:r>
        <w:t xml:space="preserve">Ce panneau propose une aide pour l’orientation correcte du disque solaire. </w:t>
      </w:r>
    </w:p>
    <w:p w14:paraId="5A95EF56" w14:textId="60F3EF8A" w:rsidR="00111AB9" w:rsidRDefault="00084EF8" w:rsidP="00084EF8">
      <w:pPr>
        <w:jc w:val="center"/>
      </w:pPr>
      <w:r w:rsidRPr="00084EF8">
        <w:rPr>
          <w:noProof/>
        </w:rPr>
        <w:lastRenderedPageBreak/>
        <w:drawing>
          <wp:inline distT="0" distB="0" distL="0" distR="0" wp14:anchorId="0939774C" wp14:editId="72A954CD">
            <wp:extent cx="4543425" cy="2615290"/>
            <wp:effectExtent l="0" t="0" r="0" b="0"/>
            <wp:docPr id="83608173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1732" name="Image 1" descr="Une image contenant texte, capture d’écran, logiciel, Logiciel multimédia&#10;&#10;Le contenu généré par l’IA peut être incorrect."/>
                    <pic:cNvPicPr/>
                  </pic:nvPicPr>
                  <pic:blipFill>
                    <a:blip r:embed="rId25"/>
                    <a:stretch>
                      <a:fillRect/>
                    </a:stretch>
                  </pic:blipFill>
                  <pic:spPr>
                    <a:xfrm>
                      <a:off x="0" y="0"/>
                      <a:ext cx="4556630" cy="2622891"/>
                    </a:xfrm>
                    <a:prstGeom prst="rect">
                      <a:avLst/>
                    </a:prstGeom>
                  </pic:spPr>
                </pic:pic>
              </a:graphicData>
            </a:graphic>
          </wp:inline>
        </w:drawing>
      </w:r>
    </w:p>
    <w:p w14:paraId="388732A0" w14:textId="6C8C664E" w:rsidR="00A3788E" w:rsidRDefault="00A3788E" w:rsidP="00A3788E">
      <w:r>
        <w:t xml:space="preserve">La convention </w:t>
      </w:r>
      <w:r w:rsidR="00BE09FB">
        <w:t xml:space="preserve">d’orientation du disque solaire </w:t>
      </w:r>
      <w:r>
        <w:t>est</w:t>
      </w:r>
      <w:r w:rsidR="00621555">
        <w:t> :</w:t>
      </w:r>
      <w:r w:rsidR="00BE09FB">
        <w:t xml:space="preserve"> </w:t>
      </w:r>
      <w:r w:rsidR="00111AB9">
        <w:t xml:space="preserve">pôle </w:t>
      </w:r>
      <w:r>
        <w:t xml:space="preserve">Nord </w:t>
      </w:r>
      <w:r w:rsidR="00111AB9">
        <w:t>solaire (ou héliographique)</w:t>
      </w:r>
      <w:r>
        <w:t xml:space="preserve"> en haut </w:t>
      </w:r>
      <w:r w:rsidR="00111AB9">
        <w:t xml:space="preserve">- </w:t>
      </w:r>
      <w:r>
        <w:t xml:space="preserve">Est à gauche. Le pôle </w:t>
      </w:r>
      <w:r w:rsidR="00B60581">
        <w:t>N</w:t>
      </w:r>
      <w:r>
        <w:t xml:space="preserve">ord solaire </w:t>
      </w:r>
      <w:r w:rsidR="00111AB9">
        <w:t>diffère</w:t>
      </w:r>
      <w:r>
        <w:t xml:space="preserve"> du Nord géographique</w:t>
      </w:r>
      <w:r w:rsidR="00111AB9">
        <w:t xml:space="preserve"> d’un angle appelé </w:t>
      </w:r>
      <w:r w:rsidR="00111AB9" w:rsidRPr="00621555">
        <w:rPr>
          <w:b/>
          <w:bCs/>
        </w:rPr>
        <w:t>angle P</w:t>
      </w:r>
      <w:r w:rsidR="00111AB9">
        <w:t xml:space="preserve">. Cet angle est calculé en interne par INTI à partir de la date UTC stockée dans l’entête du fichier SER. </w:t>
      </w:r>
    </w:p>
    <w:p w14:paraId="358CBE1D" w14:textId="5DDCC674" w:rsidR="00CF7FB4" w:rsidRDefault="00111AB9" w:rsidP="00A3788E">
      <w:r>
        <w:t xml:space="preserve">Par défaut INTI </w:t>
      </w:r>
      <w:r w:rsidR="00621555">
        <w:t>n’</w:t>
      </w:r>
      <w:r w:rsidR="00BE09FB">
        <w:t>applique</w:t>
      </w:r>
      <w:r>
        <w:t xml:space="preserve"> </w:t>
      </w:r>
      <w:r w:rsidR="00621555">
        <w:t xml:space="preserve">pas </w:t>
      </w:r>
      <w:r>
        <w:t xml:space="preserve">l’angle P aux images générées. Il est </w:t>
      </w:r>
      <w:r w:rsidR="00621555">
        <w:t xml:space="preserve">cependant </w:t>
      </w:r>
      <w:r>
        <w:t>possible d</w:t>
      </w:r>
      <w:r w:rsidR="00621555">
        <w:t>’</w:t>
      </w:r>
      <w:r>
        <w:t xml:space="preserve">appliquer cette correction d’angle systématiquement avec l’option </w:t>
      </w:r>
      <w:r w:rsidRPr="00621555">
        <w:rPr>
          <w:b/>
          <w:bCs/>
        </w:rPr>
        <w:t>Angle P Auto</w:t>
      </w:r>
      <w:r>
        <w:t xml:space="preserve"> </w:t>
      </w:r>
      <w:r w:rsidR="00621555">
        <w:t>activée</w:t>
      </w:r>
      <w:r w:rsidR="00BE09FB">
        <w:t>.</w:t>
      </w:r>
      <w:r w:rsidR="00621555">
        <w:t xml:space="preserve"> MAIS, l’orientation ne sera correcte QUE si les inversions Nord Sud et Est-Ouest sont correctes.</w:t>
      </w:r>
      <w:r w:rsidR="00CF7FB4">
        <w:t xml:space="preserve"> Elle ne sera pas appliquée sur les disques partiels ni sur les images Magnétogramme, ou Hélium avec correction de transversallium. </w:t>
      </w:r>
    </w:p>
    <w:p w14:paraId="592CC2EF" w14:textId="091D894A" w:rsidR="00BE09FB" w:rsidRDefault="00BE09FB" w:rsidP="00A3788E">
      <w:r>
        <w:t xml:space="preserve">Pour déterminer les </w:t>
      </w:r>
      <w:r w:rsidRPr="00621555">
        <w:rPr>
          <w:b/>
          <w:bCs/>
        </w:rPr>
        <w:t>inversions NS et EW</w:t>
      </w:r>
      <w:r>
        <w:t>, on dispose de la comparaison avec l’image du réseau Gong, la plus proche de la date et heure. (Il faut pour cela que la connexion à internet soit active).</w:t>
      </w:r>
      <w:r w:rsidR="00CF7FB4">
        <w:t xml:space="preserve"> </w:t>
      </w:r>
      <w:r>
        <w:t>Cliquer sur le bouton « </w:t>
      </w:r>
      <w:r w:rsidRPr="00CF7FB4">
        <w:rPr>
          <w:b/>
          <w:bCs/>
        </w:rPr>
        <w:t>Gong</w:t>
      </w:r>
      <w:r>
        <w:t> ». Une fenêtre de comparaison s’affiche. Elle contient à gauche l’image _disk.png</w:t>
      </w:r>
      <w:r w:rsidR="00CF7FB4">
        <w:t xml:space="preserve"> </w:t>
      </w:r>
      <w:r>
        <w:t xml:space="preserve"> et à droite l’image du réseau Gong. </w:t>
      </w:r>
      <w:r w:rsidR="00A04F55">
        <w:t>On peut alors agir sur les boutons d’inversions EW et NS. Les inversions sont directement importées dans l’interface principale. Par ailleurs, u</w:t>
      </w:r>
      <w:r>
        <w:t xml:space="preserve">n algorithme </w:t>
      </w:r>
      <w:r w:rsidR="00A04F55">
        <w:t>compare</w:t>
      </w:r>
      <w:r>
        <w:t xml:space="preserve"> les deux images et propose les inversions nécessaires. Certaines image du réseau </w:t>
      </w:r>
      <w:r w:rsidR="00A04F55">
        <w:t xml:space="preserve">Gong </w:t>
      </w:r>
      <w:r>
        <w:t>étant peu contrastés, cette proposition doit être vérifiée</w:t>
      </w:r>
      <w:r w:rsidR="00A04F55">
        <w:t xml:space="preserve"> et ne s’applique qu’aux images H-alpha.</w:t>
      </w:r>
    </w:p>
    <w:p w14:paraId="62057631" w14:textId="456BDF36" w:rsidR="00A04F55" w:rsidRDefault="00CF7FB4" w:rsidP="00A04F55">
      <w:pPr>
        <w:pStyle w:val="figure"/>
      </w:pPr>
      <w:r>
        <mc:AlternateContent>
          <mc:Choice Requires="wps">
            <w:drawing>
              <wp:anchor distT="0" distB="0" distL="114300" distR="114300" simplePos="0" relativeHeight="251659264" behindDoc="0" locked="0" layoutInCell="1" allowOverlap="1" wp14:anchorId="565EF8A7" wp14:editId="15C35F8F">
                <wp:simplePos x="0" y="0"/>
                <wp:positionH relativeFrom="column">
                  <wp:posOffset>1714500</wp:posOffset>
                </wp:positionH>
                <wp:positionV relativeFrom="paragraph">
                  <wp:posOffset>2752090</wp:posOffset>
                </wp:positionV>
                <wp:extent cx="442913" cy="128588"/>
                <wp:effectExtent l="0" t="0" r="0" b="5080"/>
                <wp:wrapNone/>
                <wp:docPr id="420069839" name="Rectangle 1"/>
                <wp:cNvGraphicFramePr/>
                <a:graphic xmlns:a="http://schemas.openxmlformats.org/drawingml/2006/main">
                  <a:graphicData uri="http://schemas.microsoft.com/office/word/2010/wordprocessingShape">
                    <wps:wsp>
                      <wps:cNvSpPr/>
                      <wps:spPr>
                        <a:xfrm>
                          <a:off x="0" y="0"/>
                          <a:ext cx="442913" cy="128588"/>
                        </a:xfrm>
                        <a:prstGeom prst="rect">
                          <a:avLst/>
                        </a:prstGeom>
                        <a:solidFill>
                          <a:schemeClr val="bg2">
                            <a:lumMod val="1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9EFD6" id="Rectangle 1" o:spid="_x0000_s1026" style="position:absolute;margin-left:135pt;margin-top:216.7pt;width:34.9pt;height:10.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" fillcolor="#161818 [334]" stroked="f" strokeweight="1pt"/>
            </w:pict>
          </mc:Fallback>
        </mc:AlternateContent>
      </w:r>
      <w:r w:rsidR="00A04F55" w:rsidRPr="00A04F55">
        <w:drawing>
          <wp:inline distT="0" distB="0" distL="0" distR="0" wp14:anchorId="20EBA30F" wp14:editId="5BC20252">
            <wp:extent cx="5479732" cy="2919225"/>
            <wp:effectExtent l="0" t="0" r="6985" b="0"/>
            <wp:docPr id="32310554" name="Image 1" descr="Une image contenant capture d’écran, cercle, objet astronomiqu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10554" name="Image 1" descr="Une image contenant capture d’écran, cercle, objet astronomique, Espace lointain&#10;&#10;Le contenu généré par l’IA peut être incorrect."/>
                    <pic:cNvPicPr/>
                  </pic:nvPicPr>
                  <pic:blipFill>
                    <a:blip r:embed="rId26"/>
                    <a:stretch>
                      <a:fillRect/>
                    </a:stretch>
                  </pic:blipFill>
                  <pic:spPr>
                    <a:xfrm>
                      <a:off x="0" y="0"/>
                      <a:ext cx="5517688" cy="2939445"/>
                    </a:xfrm>
                    <a:prstGeom prst="rect">
                      <a:avLst/>
                    </a:prstGeom>
                  </pic:spPr>
                </pic:pic>
              </a:graphicData>
            </a:graphic>
          </wp:inline>
        </w:drawing>
      </w:r>
    </w:p>
    <w:p w14:paraId="4C0CC529" w14:textId="5AE35265" w:rsidR="00A04F55" w:rsidRDefault="00A04F55" w:rsidP="00A04F55">
      <w:pPr>
        <w:pStyle w:val="figure"/>
      </w:pPr>
      <w:r>
        <w:t xml:space="preserve">Comparaison Image traitée et image Gong. L’inversion proposée est NS – cliquer sur le bouton </w:t>
      </w:r>
      <w:r w:rsidR="00CF7FB4">
        <w:t>NS pour vérifier</w:t>
      </w:r>
    </w:p>
    <w:p w14:paraId="386333C5" w14:textId="0B5B4E62" w:rsidR="00A04F55" w:rsidRDefault="00CF7FB4" w:rsidP="00A04F55">
      <w:pPr>
        <w:pStyle w:val="figure"/>
      </w:pPr>
      <w:r>
        <w:lastRenderedPageBreak/>
        <mc:AlternateContent>
          <mc:Choice Requires="wps">
            <w:drawing>
              <wp:anchor distT="0" distB="0" distL="114300" distR="114300" simplePos="0" relativeHeight="251661312" behindDoc="0" locked="0" layoutInCell="1" allowOverlap="1" wp14:anchorId="48DACF55" wp14:editId="2CA81348">
                <wp:simplePos x="0" y="0"/>
                <wp:positionH relativeFrom="column">
                  <wp:posOffset>1714500</wp:posOffset>
                </wp:positionH>
                <wp:positionV relativeFrom="paragraph">
                  <wp:posOffset>2785427</wp:posOffset>
                </wp:positionV>
                <wp:extent cx="442913" cy="128588"/>
                <wp:effectExtent l="0" t="0" r="0" b="5080"/>
                <wp:wrapNone/>
                <wp:docPr id="1086301962" name="Rectangle 1"/>
                <wp:cNvGraphicFramePr/>
                <a:graphic xmlns:a="http://schemas.openxmlformats.org/drawingml/2006/main">
                  <a:graphicData uri="http://schemas.microsoft.com/office/word/2010/wordprocessingShape">
                    <wps:wsp>
                      <wps:cNvSpPr/>
                      <wps:spPr>
                        <a:xfrm>
                          <a:off x="0" y="0"/>
                          <a:ext cx="442913" cy="128588"/>
                        </a:xfrm>
                        <a:prstGeom prst="rect">
                          <a:avLst/>
                        </a:prstGeom>
                        <a:solidFill>
                          <a:schemeClr val="bg2">
                            <a:lumMod val="1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B0B0E" id="Rectangle 1" o:spid="_x0000_s1026" style="position:absolute;margin-left:135pt;margin-top:219.3pt;width:34.9pt;height:10.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" fillcolor="#161818 [334]" stroked="f" strokeweight="1pt"/>
            </w:pict>
          </mc:Fallback>
        </mc:AlternateContent>
      </w:r>
      <w:r w:rsidR="00A04F55" w:rsidRPr="00A04F55">
        <w:drawing>
          <wp:inline distT="0" distB="0" distL="0" distR="0" wp14:anchorId="1163B9D2" wp14:editId="04886257">
            <wp:extent cx="5579867" cy="2967990"/>
            <wp:effectExtent l="0" t="0" r="1905" b="3810"/>
            <wp:docPr id="99771184" name="Image 1" descr="Une image contenant objet astronomique, Espace lointain, planè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771184" name="Image 1" descr="Une image contenant objet astronomique, Espace lointain, planète, capture d’écran&#10;&#10;Le contenu généré par l’IA peut être incorrect."/>
                    <pic:cNvPicPr/>
                  </pic:nvPicPr>
                  <pic:blipFill>
                    <a:blip r:embed="rId27"/>
                    <a:stretch>
                      <a:fillRect/>
                    </a:stretch>
                  </pic:blipFill>
                  <pic:spPr>
                    <a:xfrm>
                      <a:off x="0" y="0"/>
                      <a:ext cx="5595639" cy="2976379"/>
                    </a:xfrm>
                    <a:prstGeom prst="rect">
                      <a:avLst/>
                    </a:prstGeom>
                  </pic:spPr>
                </pic:pic>
              </a:graphicData>
            </a:graphic>
          </wp:inline>
        </w:drawing>
      </w:r>
    </w:p>
    <w:p w14:paraId="362B1765" w14:textId="6410A745" w:rsidR="00A04F55" w:rsidRDefault="00A04F55" w:rsidP="00A04F55">
      <w:pPr>
        <w:pStyle w:val="figure"/>
      </w:pPr>
      <w:r>
        <w:t>L’image traitée est orientée suivant la proposition</w:t>
      </w:r>
      <w:r w:rsidR="00621555">
        <w:t xml:space="preserve">, </w:t>
      </w:r>
      <w:r>
        <w:t>on vérifie la bonne cohérence avec l’image Gong</w:t>
      </w:r>
    </w:p>
    <w:p w14:paraId="69A172A5" w14:textId="77777777" w:rsidR="00A2298A" w:rsidRDefault="00A2298A" w:rsidP="00A3788E"/>
    <w:p w14:paraId="3E52A801" w14:textId="3DC6B400" w:rsidR="00A2298A" w:rsidRPr="00E77C77" w:rsidRDefault="00A2298A" w:rsidP="00A3788E">
      <w:pPr>
        <w:rPr>
          <w:b/>
          <w:bCs/>
        </w:rPr>
      </w:pPr>
      <w:r w:rsidRPr="00E77C77">
        <w:rPr>
          <w:b/>
          <w:bCs/>
        </w:rPr>
        <w:t xml:space="preserve">Grille de </w:t>
      </w:r>
      <w:r w:rsidR="00E77C77">
        <w:rPr>
          <w:b/>
          <w:bCs/>
        </w:rPr>
        <w:t>S</w:t>
      </w:r>
      <w:r w:rsidRPr="00E77C77">
        <w:rPr>
          <w:b/>
          <w:bCs/>
        </w:rPr>
        <w:t>tonyhurst</w:t>
      </w:r>
    </w:p>
    <w:p w14:paraId="6BA9160F" w14:textId="43D216CD" w:rsidR="00E77C77" w:rsidRDefault="00A2298A" w:rsidP="00A3788E">
      <w:r>
        <w:t>Si l’option Grille est activée dans le panneau des options, un fichier xx_grid.png est enregistré dans le répertoire BASS2000. Le format de la grille est défini avec le bouton « Grille format »</w:t>
      </w:r>
      <w:r w:rsidR="00E77C77">
        <w:t xml:space="preserve"> afin d’adapter les couleurs et les choix d’affichage en fonction des images. Cette grille est utilisé pour repérer et suivre la position des centres actifs.</w:t>
      </w:r>
    </w:p>
    <w:p w14:paraId="7D09CEC1" w14:textId="6D3D577C" w:rsidR="00E77C77" w:rsidRDefault="00E77C77" w:rsidP="00E77C77">
      <w:pPr>
        <w:jc w:val="center"/>
      </w:pPr>
      <w:r w:rsidRPr="00E77C77">
        <w:rPr>
          <w:noProof/>
        </w:rPr>
        <w:drawing>
          <wp:inline distT="0" distB="0" distL="0" distR="0" wp14:anchorId="655232A5" wp14:editId="271553B4">
            <wp:extent cx="1116657" cy="804863"/>
            <wp:effectExtent l="0" t="0" r="7620" b="0"/>
            <wp:docPr id="139087011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0116" name="Image 1" descr="Une image contenant texte, capture d’écran, Police&#10;&#10;Le contenu généré par l’IA peut être incorrect."/>
                    <pic:cNvPicPr/>
                  </pic:nvPicPr>
                  <pic:blipFill rotWithShape="1">
                    <a:blip r:embed="rId28"/>
                    <a:srcRect t="2972"/>
                    <a:stretch/>
                  </pic:blipFill>
                  <pic:spPr bwMode="auto">
                    <a:xfrm>
                      <a:off x="0" y="0"/>
                      <a:ext cx="1135902" cy="818734"/>
                    </a:xfrm>
                    <a:prstGeom prst="rect">
                      <a:avLst/>
                    </a:prstGeom>
                    <a:ln>
                      <a:noFill/>
                    </a:ln>
                    <a:extLst>
                      <a:ext uri="{53640926-AAD7-44D8-BBD7-CCE9431645EC}">
                        <a14:shadowObscured xmlns:a14="http://schemas.microsoft.com/office/drawing/2010/main"/>
                      </a:ext>
                    </a:extLst>
                  </pic:spPr>
                </pic:pic>
              </a:graphicData>
            </a:graphic>
          </wp:inline>
        </w:drawing>
      </w:r>
    </w:p>
    <w:p w14:paraId="20227A68" w14:textId="0D70FB71" w:rsidR="00E77C77" w:rsidRDefault="00E77C77" w:rsidP="00A3788E">
      <w:r>
        <w:rPr>
          <w:noProof/>
        </w:rPr>
        <w:drawing>
          <wp:inline distT="0" distB="0" distL="0" distR="0" wp14:anchorId="7B6782F8" wp14:editId="1F1DB49C">
            <wp:extent cx="6188710" cy="2065020"/>
            <wp:effectExtent l="0" t="0" r="2540" b="0"/>
            <wp:docPr id="2005411013" name="Image 6" descr="Une image contenant sphère, cercle,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1013" name="Image 6" descr="Une image contenant sphère, cercle, capture d’écran, texte&#10;&#10;Le contenu généré par l’IA peut être incorrect."/>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205987" cy="2070785"/>
                    </a:xfrm>
                    <a:prstGeom prst="rect">
                      <a:avLst/>
                    </a:prstGeom>
                    <a:noFill/>
                    <a:ln>
                      <a:noFill/>
                    </a:ln>
                  </pic:spPr>
                </pic:pic>
              </a:graphicData>
            </a:graphic>
          </wp:inline>
        </w:drawing>
      </w:r>
    </w:p>
    <w:p w14:paraId="3453B964" w14:textId="77777777" w:rsidR="00A2298A" w:rsidRDefault="00A2298A" w:rsidP="00A3788E"/>
    <w:p w14:paraId="088C06E2" w14:textId="515D9457" w:rsidR="00BE09FB" w:rsidRDefault="006B7354" w:rsidP="006B7354">
      <w:pPr>
        <w:pStyle w:val="Titre1"/>
      </w:pPr>
      <w:r>
        <w:t>Séquence Doppler</w:t>
      </w:r>
    </w:p>
    <w:p w14:paraId="27BA10D9" w14:textId="73BAA991" w:rsidR="006B7354" w:rsidRDefault="006B7354" w:rsidP="00A3788E">
      <w:r>
        <w:t xml:space="preserve">Ce mode permet de calculer un cube d’images de décalage d’un pixel sur une plage de +/- n pixels. Le résultat est sauvé sous la forme d’un fichier gig animé et d’un fichier mp4. Il est également possible d’activer l’enregistrement sous le format d’un fits 3D. </w:t>
      </w:r>
    </w:p>
    <w:p w14:paraId="4B1610EA" w14:textId="226E9014" w:rsidR="006B7354" w:rsidRDefault="006B7354" w:rsidP="006B7354">
      <w:pPr>
        <w:jc w:val="center"/>
      </w:pPr>
      <w:r w:rsidRPr="006B7354">
        <w:rPr>
          <w:noProof/>
        </w:rPr>
        <w:lastRenderedPageBreak/>
        <w:drawing>
          <wp:inline distT="0" distB="0" distL="0" distR="0" wp14:anchorId="069A1D6B" wp14:editId="7723C539">
            <wp:extent cx="4743450" cy="2757197"/>
            <wp:effectExtent l="0" t="0" r="0" b="5080"/>
            <wp:docPr id="205779009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0094" name="Image 1" descr="Une image contenant texte, capture d’écran, logiciel, Logiciel multimédia&#10;&#10;Le contenu généré par l’IA peut être incorrect."/>
                    <pic:cNvPicPr/>
                  </pic:nvPicPr>
                  <pic:blipFill>
                    <a:blip r:embed="rId30"/>
                    <a:stretch>
                      <a:fillRect/>
                    </a:stretch>
                  </pic:blipFill>
                  <pic:spPr>
                    <a:xfrm>
                      <a:off x="0" y="0"/>
                      <a:ext cx="4750619" cy="2761364"/>
                    </a:xfrm>
                    <a:prstGeom prst="rect">
                      <a:avLst/>
                    </a:prstGeom>
                  </pic:spPr>
                </pic:pic>
              </a:graphicData>
            </a:graphic>
          </wp:inline>
        </w:drawing>
      </w:r>
    </w:p>
    <w:p w14:paraId="56820F26" w14:textId="78173675" w:rsidR="009B37B5" w:rsidRDefault="009B37B5" w:rsidP="009B37B5">
      <w:r>
        <w:t>Sélectionnez un fichier, précisez la plage d’exploration. Vous pouvez utiliser la calculette pour convertir la valeur d’un pixel en Angström.</w:t>
      </w:r>
    </w:p>
    <w:p w14:paraId="30C0EAF5" w14:textId="18140A73" w:rsidR="009B37B5" w:rsidRDefault="009B37B5" w:rsidP="009B37B5">
      <w:r>
        <w:t xml:space="preserve">Cliquez sur Go ! </w:t>
      </w:r>
    </w:p>
    <w:p w14:paraId="11547EDC" w14:textId="631CB77C" w:rsidR="009B37B5" w:rsidRDefault="007351A8" w:rsidP="007351A8">
      <w:pPr>
        <w:jc w:val="center"/>
      </w:pPr>
      <w:r w:rsidRPr="007351A8">
        <w:rPr>
          <w:noProof/>
        </w:rPr>
        <w:drawing>
          <wp:inline distT="0" distB="0" distL="0" distR="0" wp14:anchorId="5FB8048F" wp14:editId="6DFBC4D2">
            <wp:extent cx="3805238" cy="3417530"/>
            <wp:effectExtent l="0" t="0" r="5080" b="0"/>
            <wp:docPr id="842967410" name="Image 1" descr="Une image contenant capture d’écran,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7410" name="Image 1" descr="Une image contenant capture d’écran, astronomie&#10;&#10;Le contenu généré par l’IA peut être incorrect."/>
                    <pic:cNvPicPr/>
                  </pic:nvPicPr>
                  <pic:blipFill>
                    <a:blip r:embed="rId31"/>
                    <a:stretch>
                      <a:fillRect/>
                    </a:stretch>
                  </pic:blipFill>
                  <pic:spPr>
                    <a:xfrm>
                      <a:off x="0" y="0"/>
                      <a:ext cx="3809040" cy="3420945"/>
                    </a:xfrm>
                    <a:prstGeom prst="rect">
                      <a:avLst/>
                    </a:prstGeom>
                  </pic:spPr>
                </pic:pic>
              </a:graphicData>
            </a:graphic>
          </wp:inline>
        </w:drawing>
      </w:r>
    </w:p>
    <w:p w14:paraId="080B4B75" w14:textId="67B03B8B" w:rsidR="007351A8" w:rsidRDefault="007351A8" w:rsidP="007351A8">
      <w:r>
        <w:t xml:space="preserve">La fenêtre Volume affiche le cube image. Avec la souris, </w:t>
      </w:r>
      <w:proofErr w:type="spellStart"/>
      <w:r>
        <w:t>deplacez</w:t>
      </w:r>
      <w:proofErr w:type="spellEnd"/>
      <w:r>
        <w:t xml:space="preserve"> le curseur en bas de l’image pour explorer trame après trame.</w:t>
      </w:r>
    </w:p>
    <w:p w14:paraId="0E803E0D" w14:textId="7D93E970" w:rsidR="00750E76" w:rsidRDefault="007351A8" w:rsidP="00A2298A">
      <w:pPr>
        <w:jc w:val="center"/>
        <w:rPr>
          <w:noProof/>
        </w:rPr>
      </w:pPr>
      <w:r w:rsidRPr="007351A8">
        <w:rPr>
          <w:noProof/>
        </w:rPr>
        <w:lastRenderedPageBreak/>
        <w:drawing>
          <wp:inline distT="0" distB="0" distL="0" distR="0" wp14:anchorId="785BF66B" wp14:editId="1CD11DA0">
            <wp:extent cx="2743200" cy="2589581"/>
            <wp:effectExtent l="0" t="0" r="0" b="1270"/>
            <wp:docPr id="307388120" name="Image 1" descr="Une image contenant objet astronomique, capture d’écran, planète, l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8120" name="Image 1" descr="Une image contenant objet astronomique, capture d’écran, planète, lune&#10;&#10;Le contenu généré par l’IA peut être incorrect."/>
                    <pic:cNvPicPr/>
                  </pic:nvPicPr>
                  <pic:blipFill rotWithShape="1">
                    <a:blip r:embed="rId32"/>
                    <a:srcRect t="5527" r="16776" b="7494"/>
                    <a:stretch/>
                  </pic:blipFill>
                  <pic:spPr bwMode="auto">
                    <a:xfrm>
                      <a:off x="0" y="0"/>
                      <a:ext cx="2790002" cy="2633762"/>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191D0ACC" wp14:editId="065CB63A">
            <wp:extent cx="2784187" cy="2590800"/>
            <wp:effectExtent l="0" t="0" r="0" b="0"/>
            <wp:docPr id="1003320717" name="Image 1" descr="Une image contenant capture d’écran, objet astronomique, planète, Unive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0717" name="Image 1" descr="Une image contenant capture d’écran, objet astronomique, planète, Univers&#10;&#10;Le contenu généré par l’IA peut être incorrect."/>
                    <pic:cNvPicPr/>
                  </pic:nvPicPr>
                  <pic:blipFill rotWithShape="1">
                    <a:blip r:embed="rId33"/>
                    <a:srcRect t="5715" r="16150" b="7978"/>
                    <a:stretch/>
                  </pic:blipFill>
                  <pic:spPr bwMode="auto">
                    <a:xfrm>
                      <a:off x="0" y="0"/>
                      <a:ext cx="2809696" cy="2614537"/>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0861704C" wp14:editId="26D3F0A9">
            <wp:extent cx="2743200" cy="2581534"/>
            <wp:effectExtent l="0" t="0" r="0" b="9525"/>
            <wp:docPr id="1146985508" name="Image 1" descr="Une image contenant objet astronomique, lune,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5508" name="Image 1" descr="Une image contenant objet astronomique, lune, astronomie, planète&#10;&#10;Le contenu généré par l’IA peut être incorrect."/>
                    <pic:cNvPicPr/>
                  </pic:nvPicPr>
                  <pic:blipFill rotWithShape="1">
                    <a:blip r:embed="rId34"/>
                    <a:srcRect t="5686" r="16498" b="7729"/>
                    <a:stretch/>
                  </pic:blipFill>
                  <pic:spPr bwMode="auto">
                    <a:xfrm>
                      <a:off x="0" y="0"/>
                      <a:ext cx="2776159" cy="2612551"/>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3A6CC448" wp14:editId="3053F9CD">
            <wp:extent cx="2783840" cy="2590611"/>
            <wp:effectExtent l="0" t="0" r="0" b="635"/>
            <wp:docPr id="981391078" name="Image 1" descr="Une image contenant capture d’écran, objet astronomique, planèt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1078" name="Image 1" descr="Une image contenant capture d’écran, objet astronomique, planète, Espace lointain&#10;&#10;Le contenu généré par l’IA peut être incorrect."/>
                    <pic:cNvPicPr/>
                  </pic:nvPicPr>
                  <pic:blipFill rotWithShape="1">
                    <a:blip r:embed="rId35"/>
                    <a:srcRect t="6098" r="16148" b="7394"/>
                    <a:stretch/>
                  </pic:blipFill>
                  <pic:spPr bwMode="auto">
                    <a:xfrm>
                      <a:off x="0" y="0"/>
                      <a:ext cx="2807376" cy="2612514"/>
                    </a:xfrm>
                    <a:prstGeom prst="rect">
                      <a:avLst/>
                    </a:prstGeom>
                    <a:ln>
                      <a:noFill/>
                    </a:ln>
                    <a:extLst>
                      <a:ext uri="{53640926-AAD7-44D8-BBD7-CCE9431645EC}">
                        <a14:shadowObscured xmlns:a14="http://schemas.microsoft.com/office/drawing/2010/main"/>
                      </a:ext>
                    </a:extLst>
                  </pic:spPr>
                </pic:pic>
              </a:graphicData>
            </a:graphic>
          </wp:inline>
        </w:drawing>
      </w:r>
    </w:p>
    <w:p w14:paraId="22B60C76" w14:textId="3BED0BD6" w:rsidR="00A2298A" w:rsidRDefault="00A2298A" w:rsidP="00A2298A">
      <w:pPr>
        <w:pStyle w:val="figure"/>
      </w:pPr>
      <w:r>
        <w:t>Trames 4, 8, 10 (centrale) et 15 soit -6, -2, 0 et +5 pixels converti en Angstroms -0.75, -0.25, 0 et+ 0.63 Ang</w:t>
      </w:r>
    </w:p>
    <w:p w14:paraId="7CAEF971" w14:textId="77777777" w:rsidR="00857E8A" w:rsidRDefault="00857E8A" w:rsidP="00857E8A">
      <w:pPr>
        <w:pStyle w:val="Titre1"/>
        <w:rPr>
          <w:rStyle w:val="Titre1Car"/>
        </w:rPr>
      </w:pPr>
      <w:r>
        <w:rPr>
          <w:rStyle w:val="Titre1Car"/>
        </w:rPr>
        <w:t>Traitement raie libre</w:t>
      </w:r>
    </w:p>
    <w:p w14:paraId="5FA46BD2" w14:textId="77777777" w:rsidR="00857E8A" w:rsidRPr="00555FF0" w:rsidRDefault="00857E8A" w:rsidP="00857E8A">
      <w:pPr>
        <w:rPr>
          <w:rFonts w:asciiTheme="majorHAnsi" w:eastAsiaTheme="majorEastAsia" w:hAnsiTheme="majorHAnsi" w:cstheme="majorBidi"/>
          <w:color w:val="7030A0"/>
          <w:sz w:val="30"/>
          <w:szCs w:val="32"/>
        </w:rPr>
      </w:pPr>
      <w:r w:rsidRPr="002728D9">
        <w:rPr>
          <w:rStyle w:val="Titre1Car"/>
        </w:rPr>
        <w:br/>
      </w:r>
      <w:r>
        <w:t>On entend par « raie libre », une raie d’intensité faible, plus faible que l’une des raies présentes dans la portion de spectre acquis. On devra donc trouver et indiquez à INTI quelle est la position de cette raie faible, voire invisible si on recherche une raie qui n’est visible qu’en émission au bord du disque.</w:t>
      </w:r>
    </w:p>
    <w:p w14:paraId="41C93639" w14:textId="77777777" w:rsidR="00857E8A" w:rsidRDefault="00857E8A" w:rsidP="00857E8A">
      <w:r>
        <w:t xml:space="preserve">Le cas typique d’utilisation de ce mode de traitement sont la production d’image d’Hélium dans la raie D3 à 5875 </w:t>
      </w:r>
      <w:proofErr w:type="spellStart"/>
      <w:r>
        <w:t>Angrstöms</w:t>
      </w:r>
      <w:proofErr w:type="spellEnd"/>
      <w:r>
        <w:t xml:space="preserve"> (Image INTI Partner – Map)</w:t>
      </w:r>
    </w:p>
    <w:p w14:paraId="5F3207DD" w14:textId="77777777" w:rsidR="00857E8A" w:rsidRDefault="00857E8A" w:rsidP="00857E8A">
      <w:pPr>
        <w:jc w:val="center"/>
      </w:pPr>
      <w:r w:rsidRPr="00EC1A1A">
        <w:rPr>
          <w:noProof/>
        </w:rPr>
        <w:drawing>
          <wp:inline distT="0" distB="0" distL="0" distR="0" wp14:anchorId="11256270" wp14:editId="0649FEB4">
            <wp:extent cx="3027447" cy="1162050"/>
            <wp:effectExtent l="0" t="0" r="1905" b="0"/>
            <wp:docPr id="189342085" name="Image 1" descr="Une image contenant capture d’écran, ligne, text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0204" name="Image 1" descr="Une image contenant capture d’écran, ligne, texte, Rectangle&#10;&#10;Le contenu généré par l’IA peut être incorrect."/>
                    <pic:cNvPicPr/>
                  </pic:nvPicPr>
                  <pic:blipFill>
                    <a:blip r:embed="rId36"/>
                    <a:stretch>
                      <a:fillRect/>
                    </a:stretch>
                  </pic:blipFill>
                  <pic:spPr>
                    <a:xfrm>
                      <a:off x="0" y="0"/>
                      <a:ext cx="3050249" cy="1170802"/>
                    </a:xfrm>
                    <a:prstGeom prst="rect">
                      <a:avLst/>
                    </a:prstGeom>
                  </pic:spPr>
                </pic:pic>
              </a:graphicData>
            </a:graphic>
          </wp:inline>
        </w:drawing>
      </w:r>
    </w:p>
    <w:p w14:paraId="1D649D5A" w14:textId="77777777" w:rsidR="00857E8A" w:rsidRDefault="00857E8A" w:rsidP="00857E8A"/>
    <w:p w14:paraId="37F54709" w14:textId="77777777" w:rsidR="00857E8A" w:rsidRDefault="00857E8A" w:rsidP="00857E8A">
      <w:r>
        <w:t>Voici l’image d’une des trames du fichier SER d’acquisition (Image INTI Partner – SER)</w:t>
      </w:r>
    </w:p>
    <w:p w14:paraId="57B2E6BB" w14:textId="77777777" w:rsidR="00857E8A" w:rsidRDefault="00857E8A" w:rsidP="00857E8A">
      <w:r w:rsidRPr="00E9477F">
        <w:rPr>
          <w:noProof/>
        </w:rPr>
        <w:lastRenderedPageBreak/>
        <w:drawing>
          <wp:inline distT="0" distB="0" distL="0" distR="0" wp14:anchorId="6AF75E45" wp14:editId="52615002">
            <wp:extent cx="6188710" cy="647065"/>
            <wp:effectExtent l="0" t="0" r="2540" b="635"/>
            <wp:docPr id="1276796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6990" name=""/>
                    <pic:cNvPicPr/>
                  </pic:nvPicPr>
                  <pic:blipFill>
                    <a:blip r:embed="rId37"/>
                    <a:stretch>
                      <a:fillRect/>
                    </a:stretch>
                  </pic:blipFill>
                  <pic:spPr>
                    <a:xfrm>
                      <a:off x="0" y="0"/>
                      <a:ext cx="6188710" cy="647065"/>
                    </a:xfrm>
                    <a:prstGeom prst="rect">
                      <a:avLst/>
                    </a:prstGeom>
                  </pic:spPr>
                </pic:pic>
              </a:graphicData>
            </a:graphic>
          </wp:inline>
        </w:drawing>
      </w:r>
    </w:p>
    <w:p w14:paraId="054A7233" w14:textId="77777777" w:rsidR="00857E8A" w:rsidRDefault="00857E8A" w:rsidP="00857E8A">
      <w:r>
        <w:t>On notera la présence d’une raie spectrale sombre qui permettra à INTI de faire son calcul automatique. Il reste à trouver la position la raie de l’Hélium, quasi invisible à voir sur le disque, mais visible en émission au bord du disque.</w:t>
      </w:r>
    </w:p>
    <w:p w14:paraId="140BAEF9" w14:textId="77777777" w:rsidR="00857E8A" w:rsidRDefault="00857E8A" w:rsidP="00857E8A">
      <w:pPr>
        <w:jc w:val="center"/>
      </w:pPr>
      <w:r w:rsidRPr="00486187">
        <w:rPr>
          <w:noProof/>
        </w:rPr>
        <w:drawing>
          <wp:inline distT="0" distB="0" distL="0" distR="0" wp14:anchorId="213DFD28" wp14:editId="3CD0BC02">
            <wp:extent cx="5191605" cy="2319337"/>
            <wp:effectExtent l="0" t="0" r="0" b="5080"/>
            <wp:docPr id="1612436862" name="Image 1" descr="Une image contenant capture d’écran,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8083" name="Image 1" descr="Une image contenant capture d’écran, texte, ligne, Tracé&#10;&#10;Le contenu généré par l’IA peut être incorrect."/>
                    <pic:cNvPicPr/>
                  </pic:nvPicPr>
                  <pic:blipFill>
                    <a:blip r:embed="rId38"/>
                    <a:stretch>
                      <a:fillRect/>
                    </a:stretch>
                  </pic:blipFill>
                  <pic:spPr>
                    <a:xfrm>
                      <a:off x="0" y="0"/>
                      <a:ext cx="5232285" cy="2337510"/>
                    </a:xfrm>
                    <a:prstGeom prst="rect">
                      <a:avLst/>
                    </a:prstGeom>
                  </pic:spPr>
                </pic:pic>
              </a:graphicData>
            </a:graphic>
          </wp:inline>
        </w:drawing>
      </w:r>
    </w:p>
    <w:p w14:paraId="1F4452E3" w14:textId="77777777" w:rsidR="00857E8A" w:rsidRDefault="00857E8A" w:rsidP="00857E8A">
      <w:pPr>
        <w:pStyle w:val="figure"/>
      </w:pPr>
      <w:r>
        <w:t>Image du profil spectral sur le disque avec l’outils profil de l’onglet Doppler – la raie la plus sombre est une raie du Fer et sera la raie de référence pour le calcul automatique</w:t>
      </w:r>
    </w:p>
    <w:p w14:paraId="1B2C8C6F" w14:textId="77777777" w:rsidR="00857E8A" w:rsidRDefault="00857E8A" w:rsidP="00857E8A">
      <w:r>
        <w:t xml:space="preserve">INTI est capable de la trouver automatiquement, sans autre information, et de vous proposer les outils interactifs pour confirmer cette position. </w:t>
      </w:r>
    </w:p>
    <w:p w14:paraId="17143A1F" w14:textId="77777777" w:rsidR="00857E8A" w:rsidRDefault="00857E8A" w:rsidP="00857E8A">
      <w:pPr>
        <w:pStyle w:val="Titre2"/>
      </w:pPr>
      <w:r>
        <w:t>Coefficients du polynôme</w:t>
      </w:r>
    </w:p>
    <w:p w14:paraId="7E0668C9" w14:textId="77777777" w:rsidR="00857E8A" w:rsidRDefault="00857E8A" w:rsidP="00857E8A">
      <w:r>
        <w:t>Dans un premier temps il est nécessaire de faire un premier traitement pour trouver les coefficients du polynôme (modélisation de la forme courbe de l’image de la fente)</w:t>
      </w:r>
    </w:p>
    <w:p w14:paraId="56EEE9B2" w14:textId="77777777" w:rsidR="00857E8A" w:rsidRDefault="00857E8A" w:rsidP="00857E8A">
      <w:r>
        <w:t xml:space="preserve">Entrez le nom de votre fichier, cliquer sur calcul polynôme automatique et faire Go ! </w:t>
      </w:r>
    </w:p>
    <w:p w14:paraId="2688231D" w14:textId="3A424035" w:rsidR="00857E8A" w:rsidRDefault="00CF7FB4" w:rsidP="00857E8A">
      <w:pPr>
        <w:jc w:val="center"/>
      </w:pPr>
      <w:r w:rsidRPr="00CF7FB4">
        <w:drawing>
          <wp:inline distT="0" distB="0" distL="0" distR="0" wp14:anchorId="1AA606D3" wp14:editId="22C501B3">
            <wp:extent cx="4562475" cy="2631405"/>
            <wp:effectExtent l="0" t="0" r="0" b="0"/>
            <wp:docPr id="80123443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234439" name="Image 1" descr="Une image contenant texte, capture d’écran, logiciel, Logiciel multimédia&#10;&#10;Le contenu généré par l’IA peut être incorrect."/>
                    <pic:cNvPicPr/>
                  </pic:nvPicPr>
                  <pic:blipFill>
                    <a:blip r:embed="rId39"/>
                    <a:stretch>
                      <a:fillRect/>
                    </a:stretch>
                  </pic:blipFill>
                  <pic:spPr>
                    <a:xfrm>
                      <a:off x="0" y="0"/>
                      <a:ext cx="4566519" cy="2633737"/>
                    </a:xfrm>
                    <a:prstGeom prst="rect">
                      <a:avLst/>
                    </a:prstGeom>
                  </pic:spPr>
                </pic:pic>
              </a:graphicData>
            </a:graphic>
          </wp:inline>
        </w:drawing>
      </w:r>
    </w:p>
    <w:p w14:paraId="4FB7D405" w14:textId="77777777" w:rsidR="00857E8A" w:rsidRDefault="00857E8A" w:rsidP="00857E8A">
      <w:pPr>
        <w:pStyle w:val="Titre2"/>
      </w:pPr>
      <w:r>
        <w:lastRenderedPageBreak/>
        <w:t>Localisation automatique de la position de la raie de l’Hélium</w:t>
      </w:r>
    </w:p>
    <w:p w14:paraId="5A4D9E67" w14:textId="77777777" w:rsidR="00857E8A" w:rsidRDefault="00857E8A" w:rsidP="00857E8A">
      <w:r>
        <w:t>Cliquez sur le bouton « Trame » - une fenêtre de choix apparait car elle propose non plus la trame moyenne « </w:t>
      </w:r>
      <w:proofErr w:type="spellStart"/>
      <w:r>
        <w:t>mean</w:t>
      </w:r>
      <w:proofErr w:type="spellEnd"/>
      <w:r>
        <w:t> » mais une trame moyenne calculée automatiquement par INTI autour de l’apparition du disque, la trame « </w:t>
      </w:r>
      <w:proofErr w:type="spellStart"/>
      <w:r>
        <w:t>mean_start</w:t>
      </w:r>
      <w:proofErr w:type="spellEnd"/>
      <w:r>
        <w:t> »</w:t>
      </w:r>
    </w:p>
    <w:p w14:paraId="6EC2C668" w14:textId="77777777" w:rsidR="00857E8A" w:rsidRDefault="00857E8A" w:rsidP="00857E8A">
      <w:r w:rsidRPr="00486187">
        <w:rPr>
          <w:noProof/>
        </w:rPr>
        <w:drawing>
          <wp:inline distT="0" distB="0" distL="0" distR="0" wp14:anchorId="03FCBFF5" wp14:editId="22A4B6C4">
            <wp:extent cx="1652588" cy="644024"/>
            <wp:effectExtent l="0" t="0" r="5080" b="3810"/>
            <wp:docPr id="38899030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391" name="Image 1" descr="Une image contenant texte, capture d’écran, Police&#10;&#10;Le contenu généré par l’IA peut être incorrect."/>
                    <pic:cNvPicPr/>
                  </pic:nvPicPr>
                  <pic:blipFill>
                    <a:blip r:embed="rId40"/>
                    <a:stretch>
                      <a:fillRect/>
                    </a:stretch>
                  </pic:blipFill>
                  <pic:spPr>
                    <a:xfrm>
                      <a:off x="0" y="0"/>
                      <a:ext cx="1676860" cy="653483"/>
                    </a:xfrm>
                    <a:prstGeom prst="rect">
                      <a:avLst/>
                    </a:prstGeom>
                  </pic:spPr>
                </pic:pic>
              </a:graphicData>
            </a:graphic>
          </wp:inline>
        </w:drawing>
      </w:r>
    </w:p>
    <w:p w14:paraId="414280B0" w14:textId="77777777" w:rsidR="00857E8A" w:rsidRDefault="00857E8A" w:rsidP="00857E8A">
      <w:r>
        <w:t>INTI présente alors une trame moyenne autour de l’apparition du disque, calcul un profil spectral et détecte la position de la raie de l’hélium qui apparait en émission. La valeur de l’écart est mise à jour dans l’interface principale.</w:t>
      </w:r>
    </w:p>
    <w:p w14:paraId="2F4FB1FC" w14:textId="04AE8FF2" w:rsidR="00857E8A" w:rsidRDefault="00857E8A" w:rsidP="00857E8A">
      <w:r w:rsidRPr="00B266E9">
        <w:rPr>
          <w:noProof/>
        </w:rPr>
        <w:drawing>
          <wp:inline distT="0" distB="0" distL="0" distR="0" wp14:anchorId="2AEDCA4E" wp14:editId="086C88EF">
            <wp:extent cx="1629092" cy="2524361"/>
            <wp:effectExtent l="0" t="0" r="9525" b="0"/>
            <wp:docPr id="1195508097" name="Image 1" descr="Une image contenant capture d’écran, texte,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4711" name="Image 1" descr="Une image contenant capture d’écran, texte, Logiciel multimédia, logiciel&#10;&#10;Le contenu généré par l’IA peut être incorrect."/>
                    <pic:cNvPicPr/>
                  </pic:nvPicPr>
                  <pic:blipFill>
                    <a:blip r:embed="rId41"/>
                    <a:stretch>
                      <a:fillRect/>
                    </a:stretch>
                  </pic:blipFill>
                  <pic:spPr>
                    <a:xfrm>
                      <a:off x="0" y="0"/>
                      <a:ext cx="1647609" cy="2553053"/>
                    </a:xfrm>
                    <a:prstGeom prst="rect">
                      <a:avLst/>
                    </a:prstGeom>
                  </pic:spPr>
                </pic:pic>
              </a:graphicData>
            </a:graphic>
          </wp:inline>
        </w:drawing>
      </w:r>
      <w:r>
        <w:t xml:space="preserve"> </w:t>
      </w:r>
      <w:r w:rsidR="00F109DA" w:rsidRPr="00F109DA">
        <w:drawing>
          <wp:inline distT="0" distB="0" distL="0" distR="0" wp14:anchorId="37D4E213" wp14:editId="68E3AB6B">
            <wp:extent cx="4364158" cy="2515235"/>
            <wp:effectExtent l="0" t="0" r="0" b="0"/>
            <wp:docPr id="546580281"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580281" name="Image 1" descr="Une image contenant texte, capture d’écran, logiciel, Logiciel multimédia&#10;&#10;Le contenu généré par l’IA peut être incorrect."/>
                    <pic:cNvPicPr/>
                  </pic:nvPicPr>
                  <pic:blipFill>
                    <a:blip r:embed="rId42"/>
                    <a:stretch>
                      <a:fillRect/>
                    </a:stretch>
                  </pic:blipFill>
                  <pic:spPr>
                    <a:xfrm>
                      <a:off x="0" y="0"/>
                      <a:ext cx="4401161" cy="2536561"/>
                    </a:xfrm>
                    <a:prstGeom prst="rect">
                      <a:avLst/>
                    </a:prstGeom>
                  </pic:spPr>
                </pic:pic>
              </a:graphicData>
            </a:graphic>
          </wp:inline>
        </w:drawing>
      </w:r>
    </w:p>
    <w:p w14:paraId="1F6BE66B" w14:textId="6E173017" w:rsidR="00857E8A" w:rsidRDefault="00857E8A" w:rsidP="00857E8A">
      <w:r>
        <w:t>A gauche, image moyenne spectrale lors de l’apparition du disque</w:t>
      </w:r>
      <w:r w:rsidR="00F109DA">
        <w:t xml:space="preserve">, le trait blanc vertical qui se détache et se voie également sur le fond est </w:t>
      </w:r>
      <w:r>
        <w:t>la raie de l’hélium en émission. A droite, la valeur de l’écart avec la raie la plus sombre est mis à jour dans l’interface</w:t>
      </w:r>
    </w:p>
    <w:p w14:paraId="0973507F" w14:textId="77777777" w:rsidR="00857E8A" w:rsidRDefault="00857E8A" w:rsidP="00857E8A">
      <w:r>
        <w:t>La valeur du décalage est une constante liée à votre caméra (taille du pixel et facteur de binning), il n’est pas utile de la recalculer à chaque session, ou pour chaque scan.</w:t>
      </w:r>
    </w:p>
    <w:p w14:paraId="227D85D2" w14:textId="08D6BC3F" w:rsidR="00F109DA" w:rsidRDefault="00F109DA" w:rsidP="00857E8A">
      <w:r>
        <w:t>On peut également calculé l’écart théorique avec la calculette accessible avec le bouton « Calc »</w:t>
      </w:r>
    </w:p>
    <w:p w14:paraId="27E3BF67" w14:textId="77777777" w:rsidR="00857E8A" w:rsidRDefault="00857E8A" w:rsidP="00857E8A">
      <w:pPr>
        <w:pStyle w:val="Titre2"/>
      </w:pPr>
      <w:r>
        <w:t>Obtention de l’image Hélium</w:t>
      </w:r>
    </w:p>
    <w:p w14:paraId="67328CC9" w14:textId="77777777" w:rsidR="00857E8A" w:rsidRDefault="00857E8A" w:rsidP="00857E8A">
      <w:r>
        <w:t>Pour une image d’Hélium, vous pouvez ajouter une correction des bandes horizontales, une sorte de transversallium en cliquant sur Correction Hélium transversalium.</w:t>
      </w:r>
    </w:p>
    <w:p w14:paraId="194FE7F8" w14:textId="77777777" w:rsidR="00857E8A" w:rsidRDefault="00857E8A" w:rsidP="00857E8A">
      <w:r>
        <w:t xml:space="preserve">Cliquez sur Go ! </w:t>
      </w:r>
    </w:p>
    <w:p w14:paraId="2982CC9E" w14:textId="77777777" w:rsidR="00857E8A" w:rsidRDefault="00857E8A" w:rsidP="00857E8A">
      <w:r w:rsidRPr="008E2FA6">
        <w:rPr>
          <w:noProof/>
        </w:rPr>
        <w:lastRenderedPageBreak/>
        <w:drawing>
          <wp:inline distT="0" distB="0" distL="0" distR="0" wp14:anchorId="0E4C89DA" wp14:editId="12BD0EAF">
            <wp:extent cx="6188710" cy="5608320"/>
            <wp:effectExtent l="0" t="0" r="2540" b="0"/>
            <wp:docPr id="1254177882" name="Image 1" descr="Une image contenant planète, capture d’écran, objet astronomiqu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460681" name="Image 1" descr="Une image contenant planète, capture d’écran, objet astronomique, Espace lointain&#10;&#10;Le contenu généré par l’IA peut être incorrect."/>
                    <pic:cNvPicPr/>
                  </pic:nvPicPr>
                  <pic:blipFill>
                    <a:blip r:embed="rId43"/>
                    <a:stretch>
                      <a:fillRect/>
                    </a:stretch>
                  </pic:blipFill>
                  <pic:spPr>
                    <a:xfrm>
                      <a:off x="0" y="0"/>
                      <a:ext cx="6188710" cy="5608320"/>
                    </a:xfrm>
                    <a:prstGeom prst="rect">
                      <a:avLst/>
                    </a:prstGeom>
                  </pic:spPr>
                </pic:pic>
              </a:graphicData>
            </a:graphic>
          </wp:inline>
        </w:drawing>
      </w:r>
    </w:p>
    <w:p w14:paraId="19F093BB" w14:textId="77777777" w:rsidR="00857E8A" w:rsidRDefault="00857E8A" w:rsidP="00857E8A"/>
    <w:p w14:paraId="1618A36B" w14:textId="6BE9F2A0" w:rsidR="00E77C77" w:rsidRDefault="00E77C77" w:rsidP="00E77C77">
      <w:pPr>
        <w:pStyle w:val="Titre1"/>
      </w:pPr>
      <w:r>
        <w:t>Magnétogramme</w:t>
      </w:r>
    </w:p>
    <w:p w14:paraId="2337E1C3" w14:textId="4AB76EDC" w:rsidR="00E77C77" w:rsidRPr="00E77C77" w:rsidRDefault="00E77C77" w:rsidP="00E77C77">
      <w:r>
        <w:t>Ce mode de reconstruction permet de créer des images du champs magnétique solaire. L’acquisition exploite l’effet Zeeman sur certaines raies du Fer particulièrement sensible</w:t>
      </w:r>
      <w:r w:rsidR="00D00D47">
        <w:t>s</w:t>
      </w:r>
      <w:r>
        <w:t xml:space="preserve"> au champ magnétique. Elle nécessite l’emploi d</w:t>
      </w:r>
      <w:r w:rsidR="00D00D47">
        <w:t>’un</w:t>
      </w:r>
      <w:r>
        <w:t xml:space="preserve"> filtre polarisant et l’acquisition de deux scans. </w:t>
      </w:r>
      <w:r w:rsidRPr="00E77C77">
        <w:t>On se réfèrera à la vidéo d</w:t>
      </w:r>
      <w:r>
        <w:t xml:space="preserve">e </w:t>
      </w:r>
      <w:r w:rsidRPr="00E77C77">
        <w:t xml:space="preserve">Christian Buil </w:t>
      </w:r>
      <w:r>
        <w:t>sur</w:t>
      </w:r>
      <w:r w:rsidRPr="00E77C77">
        <w:t xml:space="preserve"> </w:t>
      </w:r>
      <w:proofErr w:type="spellStart"/>
      <w:r w:rsidRPr="00E77C77">
        <w:t>youtube</w:t>
      </w:r>
      <w:proofErr w:type="spellEnd"/>
      <w:r w:rsidRPr="00E77C77">
        <w:t xml:space="preserve"> </w:t>
      </w:r>
      <w:r w:rsidR="00D00D47">
        <w:t>de</w:t>
      </w:r>
      <w:r>
        <w:t xml:space="preserve"> la chaine</w:t>
      </w:r>
      <w:r w:rsidRPr="00E77C77">
        <w:t> </w:t>
      </w:r>
      <w:hyperlink r:id="rId44" w:history="1">
        <w:r w:rsidRPr="00E77C77">
          <w:rPr>
            <w:rStyle w:val="Lienhypertexte"/>
            <w:b/>
            <w:bCs/>
          </w:rPr>
          <w:t>astro-spectro</w:t>
        </w:r>
      </w:hyperlink>
      <w:r>
        <w:t>.</w:t>
      </w:r>
    </w:p>
    <w:p w14:paraId="31DCB382" w14:textId="3216A29E" w:rsidR="00E77C77" w:rsidRDefault="00E77C77" w:rsidP="00E77C77">
      <w:r w:rsidRPr="001A3795">
        <w:t xml:space="preserve">Un document dédié à la </w:t>
      </w:r>
      <w:r w:rsidR="001A3795" w:rsidRPr="001A3795">
        <w:t>séquence</w:t>
      </w:r>
      <w:r w:rsidRPr="001A3795">
        <w:t xml:space="preserve"> des acquisitions et à l’utilisation de l’interface </w:t>
      </w:r>
      <w:r w:rsidR="001A3795" w:rsidRPr="001A3795">
        <w:t xml:space="preserve">est disponible sur le site d’INTI </w:t>
      </w:r>
      <w:r w:rsidR="001A3795">
        <w:t>en tant que Guide de Traitement en</w:t>
      </w:r>
      <w:r w:rsidRPr="00E77C77">
        <w:t> </w:t>
      </w:r>
      <w:hyperlink r:id="rId45" w:history="1">
        <w:r w:rsidR="001A3795">
          <w:rPr>
            <w:rStyle w:val="Lienhypertexte"/>
            <w:b/>
            <w:bCs/>
          </w:rPr>
          <w:t>français</w:t>
        </w:r>
      </w:hyperlink>
      <w:r w:rsidRPr="00E77C77">
        <w:t> </w:t>
      </w:r>
      <w:r w:rsidR="001A3795">
        <w:t>et</w:t>
      </w:r>
      <w:r w:rsidRPr="00E77C77">
        <w:t xml:space="preserve"> </w:t>
      </w:r>
      <w:r w:rsidR="001A3795">
        <w:t>en</w:t>
      </w:r>
      <w:r w:rsidRPr="00E77C77">
        <w:t> </w:t>
      </w:r>
      <w:hyperlink r:id="rId46" w:history="1">
        <w:r w:rsidR="001A3795">
          <w:rPr>
            <w:rStyle w:val="Lienhypertexte"/>
            <w:b/>
            <w:bCs/>
          </w:rPr>
          <w:t>anglais</w:t>
        </w:r>
      </w:hyperlink>
      <w:r w:rsidRPr="00E77C77">
        <w:t>.</w:t>
      </w:r>
    </w:p>
    <w:p w14:paraId="6E024D2D" w14:textId="437B66EF" w:rsidR="00D00D47" w:rsidRDefault="00D00D47" w:rsidP="00E77C77">
      <w:r>
        <w:t xml:space="preserve">On peut rapidement décrire la procédure de traitement pour rappel – les images d’illustrations sont d’Olivier </w:t>
      </w:r>
      <w:proofErr w:type="spellStart"/>
      <w:r>
        <w:t>Aguerre</w:t>
      </w:r>
      <w:proofErr w:type="spellEnd"/>
      <w:r>
        <w:t>.</w:t>
      </w:r>
    </w:p>
    <w:p w14:paraId="65AE5E83" w14:textId="538A336B" w:rsidR="00D00D47" w:rsidRDefault="00D00D47" w:rsidP="00D00D47">
      <w:pPr>
        <w:pStyle w:val="Titre2"/>
      </w:pPr>
      <w:r>
        <w:t>Traitement du premier scan – polarisation A</w:t>
      </w:r>
    </w:p>
    <w:p w14:paraId="3758C81E" w14:textId="3F4170E0" w:rsidR="00D00D47" w:rsidRDefault="00D00D47" w:rsidP="00E77C77">
      <w:r>
        <w:t>Image d’une trame du scan A (Image INTI Partner – SER)</w:t>
      </w:r>
    </w:p>
    <w:p w14:paraId="652B05C8" w14:textId="3D38A4D7" w:rsidR="00D00D47" w:rsidRDefault="00D00D47" w:rsidP="00481579">
      <w:pPr>
        <w:jc w:val="center"/>
      </w:pPr>
      <w:r w:rsidRPr="00D00D47">
        <w:rPr>
          <w:noProof/>
        </w:rPr>
        <w:drawing>
          <wp:inline distT="0" distB="0" distL="0" distR="0" wp14:anchorId="4118917D" wp14:editId="4279F4BC">
            <wp:extent cx="6188710" cy="467360"/>
            <wp:effectExtent l="0" t="0" r="2540" b="8890"/>
            <wp:docPr id="367793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3387" name=""/>
                    <pic:cNvPicPr/>
                  </pic:nvPicPr>
                  <pic:blipFill>
                    <a:blip r:embed="rId47"/>
                    <a:stretch>
                      <a:fillRect/>
                    </a:stretch>
                  </pic:blipFill>
                  <pic:spPr>
                    <a:xfrm>
                      <a:off x="0" y="0"/>
                      <a:ext cx="6188710" cy="467360"/>
                    </a:xfrm>
                    <a:prstGeom prst="rect">
                      <a:avLst/>
                    </a:prstGeom>
                  </pic:spPr>
                </pic:pic>
              </a:graphicData>
            </a:graphic>
          </wp:inline>
        </w:drawing>
      </w:r>
    </w:p>
    <w:p w14:paraId="176719B0" w14:textId="2486DE5E" w:rsidR="00D00D47" w:rsidRDefault="00D00D47" w:rsidP="00D00D47">
      <w:r>
        <w:lastRenderedPageBreak/>
        <w:t>La raie du Fer choisie est la raie à 6302 Ang (Image INTI Partner – Map)</w:t>
      </w:r>
    </w:p>
    <w:p w14:paraId="3CE9EBC8" w14:textId="49AE7DA1" w:rsidR="00D00D47" w:rsidRDefault="00D00D47" w:rsidP="00481579">
      <w:pPr>
        <w:jc w:val="center"/>
      </w:pPr>
      <w:r w:rsidRPr="00D00D47">
        <w:rPr>
          <w:noProof/>
        </w:rPr>
        <w:drawing>
          <wp:inline distT="0" distB="0" distL="0" distR="0" wp14:anchorId="46167157" wp14:editId="065DCD38">
            <wp:extent cx="2890838" cy="1788147"/>
            <wp:effectExtent l="0" t="0" r="5080" b="3175"/>
            <wp:docPr id="1330640737" name="Image 1" descr="Une image contenant capture d’écran, Rectangle,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40737" name="Image 1" descr="Une image contenant capture d’écran, Rectangle, ligne, texte&#10;&#10;Le contenu généré par l’IA peut être incorrect."/>
                    <pic:cNvPicPr/>
                  </pic:nvPicPr>
                  <pic:blipFill>
                    <a:blip r:embed="rId48"/>
                    <a:stretch>
                      <a:fillRect/>
                    </a:stretch>
                  </pic:blipFill>
                  <pic:spPr>
                    <a:xfrm>
                      <a:off x="0" y="0"/>
                      <a:ext cx="2901462" cy="1794718"/>
                    </a:xfrm>
                    <a:prstGeom prst="rect">
                      <a:avLst/>
                    </a:prstGeom>
                  </pic:spPr>
                </pic:pic>
              </a:graphicData>
            </a:graphic>
          </wp:inline>
        </w:drawing>
      </w:r>
    </w:p>
    <w:p w14:paraId="6888E2CA" w14:textId="4002E448" w:rsidR="00D00D47" w:rsidRDefault="00D00D47" w:rsidP="00D00D47">
      <w:r>
        <w:t>La première opération est de déterminer l’</w:t>
      </w:r>
      <w:r w:rsidR="008B2A17">
        <w:t>é</w:t>
      </w:r>
      <w:r>
        <w:t>cart entre la raie la plus sombre </w:t>
      </w:r>
      <w:r w:rsidR="008B2A17">
        <w:t>et la raie du Fer à 6302.</w:t>
      </w:r>
    </w:p>
    <w:p w14:paraId="3641FBF9" w14:textId="1C6C53C1" w:rsidR="008B2A17" w:rsidRDefault="008B2A17" w:rsidP="00481579">
      <w:pPr>
        <w:jc w:val="center"/>
      </w:pPr>
      <w:r w:rsidRPr="00D00D47">
        <w:rPr>
          <w:noProof/>
        </w:rPr>
        <w:drawing>
          <wp:inline distT="0" distB="0" distL="0" distR="0" wp14:anchorId="02D5D3DB" wp14:editId="1F1204BE">
            <wp:extent cx="4133850" cy="2390982"/>
            <wp:effectExtent l="0" t="0" r="0" b="9525"/>
            <wp:docPr id="133829487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94870" name="Image 1" descr="Une image contenant texte, capture d’écran, logiciel, Logiciel multimédia&#10;&#10;Le contenu généré par l’IA peut être incorrect."/>
                    <pic:cNvPicPr/>
                  </pic:nvPicPr>
                  <pic:blipFill>
                    <a:blip r:embed="rId49"/>
                    <a:stretch>
                      <a:fillRect/>
                    </a:stretch>
                  </pic:blipFill>
                  <pic:spPr>
                    <a:xfrm>
                      <a:off x="0" y="0"/>
                      <a:ext cx="4156674" cy="2404183"/>
                    </a:xfrm>
                    <a:prstGeom prst="rect">
                      <a:avLst/>
                    </a:prstGeom>
                  </pic:spPr>
                </pic:pic>
              </a:graphicData>
            </a:graphic>
          </wp:inline>
        </w:drawing>
      </w:r>
    </w:p>
    <w:p w14:paraId="18DFAC13" w14:textId="77777777" w:rsidR="008B2A17" w:rsidRDefault="008B2A17" w:rsidP="00D00D47">
      <w:r>
        <w:t>Sélectionner le fichier</w:t>
      </w:r>
    </w:p>
    <w:p w14:paraId="3BD5A667" w14:textId="662EC22F" w:rsidR="008B2A17" w:rsidRDefault="008B2A17" w:rsidP="00D00D47">
      <w:r>
        <w:t>Cliquer sur Calcul Polynôme automatique</w:t>
      </w:r>
    </w:p>
    <w:p w14:paraId="65377166" w14:textId="19789C16" w:rsidR="008B2A17" w:rsidRDefault="008B2A17" w:rsidP="00D00D47">
      <w:r>
        <w:t>Cliquer sur Go !</w:t>
      </w:r>
    </w:p>
    <w:p w14:paraId="41F12660" w14:textId="469A9B24" w:rsidR="008B2A17" w:rsidRDefault="008B2A17" w:rsidP="00D00D47">
      <w:r>
        <w:t>Le</w:t>
      </w:r>
      <w:r w:rsidR="00481579">
        <w:t>s</w:t>
      </w:r>
      <w:r>
        <w:t xml:space="preserve"> résultat</w:t>
      </w:r>
      <w:r w:rsidR="00481579">
        <w:t>s</w:t>
      </w:r>
      <w:r>
        <w:t xml:space="preserve"> </w:t>
      </w:r>
      <w:r w:rsidR="00481579">
        <w:t>intéressants</w:t>
      </w:r>
      <w:r>
        <w:t xml:space="preserve"> n</w:t>
      </w:r>
      <w:r w:rsidR="00481579">
        <w:t>e sont</w:t>
      </w:r>
      <w:r>
        <w:t xml:space="preserve"> pas </w:t>
      </w:r>
      <w:r w:rsidR="00481579">
        <w:t xml:space="preserve">les </w:t>
      </w:r>
      <w:r>
        <w:t>image</w:t>
      </w:r>
      <w:r w:rsidR="00481579">
        <w:t>s</w:t>
      </w:r>
      <w:r>
        <w:t>, mais les coefficients du polynôme qui s’affiche</w:t>
      </w:r>
      <w:r w:rsidR="00481579">
        <w:t>nt</w:t>
      </w:r>
      <w:r>
        <w:t xml:space="preserve"> à la fin du traitement.</w:t>
      </w:r>
    </w:p>
    <w:p w14:paraId="502DDD20" w14:textId="11DE9226" w:rsidR="008B2A17" w:rsidRDefault="008B2A17" w:rsidP="00481579">
      <w:pPr>
        <w:jc w:val="center"/>
      </w:pPr>
      <w:r w:rsidRPr="008B2A17">
        <w:rPr>
          <w:noProof/>
        </w:rPr>
        <w:drawing>
          <wp:inline distT="0" distB="0" distL="0" distR="0" wp14:anchorId="2299717E" wp14:editId="7DAF78E4">
            <wp:extent cx="4186238" cy="2414410"/>
            <wp:effectExtent l="0" t="0" r="5080" b="5080"/>
            <wp:docPr id="126905981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9059816" name="Image 1" descr="Une image contenant texte, capture d’écran, logiciel, Logiciel multimédia&#10;&#10;Le contenu généré par l’IA peut être incorrect."/>
                    <pic:cNvPicPr/>
                  </pic:nvPicPr>
                  <pic:blipFill>
                    <a:blip r:embed="rId50"/>
                    <a:stretch>
                      <a:fillRect/>
                    </a:stretch>
                  </pic:blipFill>
                  <pic:spPr>
                    <a:xfrm>
                      <a:off x="0" y="0"/>
                      <a:ext cx="4227176" cy="2438021"/>
                    </a:xfrm>
                    <a:prstGeom prst="rect">
                      <a:avLst/>
                    </a:prstGeom>
                  </pic:spPr>
                </pic:pic>
              </a:graphicData>
            </a:graphic>
          </wp:inline>
        </w:drawing>
      </w:r>
    </w:p>
    <w:p w14:paraId="403F9CAD" w14:textId="77777777" w:rsidR="00481579" w:rsidRDefault="00481579" w:rsidP="00D00D47">
      <w:r>
        <w:t>Pour trouver l’écart, c</w:t>
      </w:r>
      <w:r w:rsidR="008B2A17">
        <w:t>liquer sur le bouton « </w:t>
      </w:r>
      <w:r>
        <w:t>T</w:t>
      </w:r>
      <w:r w:rsidR="008B2A17">
        <w:t>rame »</w:t>
      </w:r>
    </w:p>
    <w:p w14:paraId="3AD0BF9B" w14:textId="056EF0EC" w:rsidR="008B2A17" w:rsidRDefault="00481579" w:rsidP="00D00D47">
      <w:r>
        <w:lastRenderedPageBreak/>
        <w:t>U</w:t>
      </w:r>
      <w:r w:rsidR="008B2A17">
        <w:t xml:space="preserve">ne fenêtre de visualisation Image présente l’image spectrale </w:t>
      </w:r>
      <w:r>
        <w:t>(_</w:t>
      </w:r>
      <w:proofErr w:type="spellStart"/>
      <w:r>
        <w:t>mean</w:t>
      </w:r>
      <w:proofErr w:type="spellEnd"/>
      <w:r>
        <w:t xml:space="preserve">) </w:t>
      </w:r>
      <w:r w:rsidR="008B2A17">
        <w:t xml:space="preserve">dont les raies sont droites, </w:t>
      </w:r>
      <w:r>
        <w:t xml:space="preserve">car </w:t>
      </w:r>
      <w:r w:rsidR="008B2A17">
        <w:t>redressées par l’utilisation des coefficients du polynôme. On peut zoomer, déplacer et ajuster les seuils pour se focaliser sur les deux raies du Fer.</w:t>
      </w:r>
    </w:p>
    <w:p w14:paraId="1F2AB51E" w14:textId="75F305C2" w:rsidR="008B2A17" w:rsidRDefault="008B2A17" w:rsidP="00AC5DCE">
      <w:pPr>
        <w:pStyle w:val="figure"/>
      </w:pPr>
      <w:r w:rsidRPr="008B2A17">
        <w:drawing>
          <wp:inline distT="0" distB="0" distL="0" distR="0" wp14:anchorId="745D2DBA" wp14:editId="7C6AC511">
            <wp:extent cx="2627385" cy="4009281"/>
            <wp:effectExtent l="0" t="0" r="1905" b="0"/>
            <wp:docPr id="120677044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0446" name="Image 1" descr="Une image contenant texte, capture d’écran, logiciel, Logiciel multimédia&#10;&#10;Le contenu généré par l’IA peut être incorrect."/>
                    <pic:cNvPicPr/>
                  </pic:nvPicPr>
                  <pic:blipFill>
                    <a:blip r:embed="rId51"/>
                    <a:stretch>
                      <a:fillRect/>
                    </a:stretch>
                  </pic:blipFill>
                  <pic:spPr>
                    <a:xfrm>
                      <a:off x="0" y="0"/>
                      <a:ext cx="2642212" cy="4031907"/>
                    </a:xfrm>
                    <a:prstGeom prst="rect">
                      <a:avLst/>
                    </a:prstGeom>
                  </pic:spPr>
                </pic:pic>
              </a:graphicData>
            </a:graphic>
          </wp:inline>
        </w:drawing>
      </w:r>
      <w:r>
        <w:t xml:space="preserve">  </w:t>
      </w:r>
      <w:r w:rsidRPr="008B2A17">
        <w:drawing>
          <wp:inline distT="0" distB="0" distL="0" distR="0" wp14:anchorId="5474833B" wp14:editId="746E6C44">
            <wp:extent cx="2601028" cy="4009707"/>
            <wp:effectExtent l="0" t="0" r="8890" b="0"/>
            <wp:docPr id="1087759615"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9615" name="Image 1" descr="Une image contenant texte, capture d’écran, Logiciel multimédia, logiciel&#10;&#10;Le contenu généré par l’IA peut être incorrect."/>
                    <pic:cNvPicPr/>
                  </pic:nvPicPr>
                  <pic:blipFill>
                    <a:blip r:embed="rId52"/>
                    <a:stretch>
                      <a:fillRect/>
                    </a:stretch>
                  </pic:blipFill>
                  <pic:spPr>
                    <a:xfrm>
                      <a:off x="0" y="0"/>
                      <a:ext cx="2624421" cy="4045769"/>
                    </a:xfrm>
                    <a:prstGeom prst="rect">
                      <a:avLst/>
                    </a:prstGeom>
                  </pic:spPr>
                </pic:pic>
              </a:graphicData>
            </a:graphic>
          </wp:inline>
        </w:drawing>
      </w:r>
    </w:p>
    <w:p w14:paraId="0007433A" w14:textId="0F030D97" w:rsidR="00AC5DCE" w:rsidRDefault="00AC5DCE" w:rsidP="00AC5DCE">
      <w:pPr>
        <w:pStyle w:val="figure"/>
      </w:pPr>
      <w:r>
        <w:t>A gauche, la trame moyenne _mean dont les raies sont rendues droites – à droite un zoom sur les deux raies du Fer</w:t>
      </w:r>
    </w:p>
    <w:p w14:paraId="73BE3807" w14:textId="0C1D47F5" w:rsidR="00AC5DCE" w:rsidRDefault="00AC5DCE" w:rsidP="00AC5DCE">
      <w:r>
        <w:t>On peut survoler l’image avec la souris et visualiser les intensités. Si on clique sur la raie la plus sombre, à gauche on notera en bas de la fenêtre : X :89 (position en X sur l’image) Décalage :0 (écart avec la position de la raie la plus sombre, ici 0 puisqu’on clique sur cette raie)</w:t>
      </w:r>
    </w:p>
    <w:p w14:paraId="13F08751" w14:textId="6C5AA270" w:rsidR="00AC5DCE" w:rsidRDefault="00AC5DCE" w:rsidP="00481579">
      <w:pPr>
        <w:jc w:val="center"/>
      </w:pPr>
      <w:r w:rsidRPr="00AC5DCE">
        <w:rPr>
          <w:noProof/>
        </w:rPr>
        <w:drawing>
          <wp:inline distT="0" distB="0" distL="0" distR="0" wp14:anchorId="6C168451" wp14:editId="4439AB4E">
            <wp:extent cx="2376488" cy="419409"/>
            <wp:effectExtent l="0" t="0" r="5080" b="0"/>
            <wp:docPr id="142836216" name="Image 1" descr="Une image contenant texte, capture d’écran, Police, no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216" name="Image 1" descr="Une image contenant texte, capture d’écran, Police, noir&#10;&#10;Le contenu généré par l’IA peut être incorrect."/>
                    <pic:cNvPicPr/>
                  </pic:nvPicPr>
                  <pic:blipFill>
                    <a:blip r:embed="rId53"/>
                    <a:stretch>
                      <a:fillRect/>
                    </a:stretch>
                  </pic:blipFill>
                  <pic:spPr>
                    <a:xfrm>
                      <a:off x="0" y="0"/>
                      <a:ext cx="2434366" cy="429624"/>
                    </a:xfrm>
                    <a:prstGeom prst="rect">
                      <a:avLst/>
                    </a:prstGeom>
                  </pic:spPr>
                </pic:pic>
              </a:graphicData>
            </a:graphic>
          </wp:inline>
        </w:drawing>
      </w:r>
    </w:p>
    <w:p w14:paraId="7034CE2C" w14:textId="7D6E4310" w:rsidR="00AC5DCE" w:rsidRDefault="00AC5DCE" w:rsidP="00AC5DCE">
      <w:r>
        <w:t xml:space="preserve">En continuant le survol, on se positionne sur la raie du Fer à droite qui est notre raie d’intérêt. On clique alors sur sa position. </w:t>
      </w:r>
    </w:p>
    <w:p w14:paraId="2EB20400" w14:textId="77777777" w:rsidR="00AC5DCE" w:rsidRDefault="00AC5DCE" w:rsidP="00481579">
      <w:pPr>
        <w:jc w:val="center"/>
      </w:pPr>
      <w:r w:rsidRPr="00AC5DCE">
        <w:rPr>
          <w:noProof/>
        </w:rPr>
        <w:drawing>
          <wp:inline distT="0" distB="0" distL="0" distR="0" wp14:anchorId="2F96022F" wp14:editId="5F2427D2">
            <wp:extent cx="2509838" cy="370836"/>
            <wp:effectExtent l="0" t="0" r="5080" b="0"/>
            <wp:docPr id="192821673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6737" name="Image 1" descr="Une image contenant texte, capture d’écran, Police, ligne&#10;&#10;Le contenu généré par l’IA peut être incorrect."/>
                    <pic:cNvPicPr/>
                  </pic:nvPicPr>
                  <pic:blipFill>
                    <a:blip r:embed="rId54"/>
                    <a:stretch>
                      <a:fillRect/>
                    </a:stretch>
                  </pic:blipFill>
                  <pic:spPr>
                    <a:xfrm>
                      <a:off x="0" y="0"/>
                      <a:ext cx="2565878" cy="379116"/>
                    </a:xfrm>
                    <a:prstGeom prst="rect">
                      <a:avLst/>
                    </a:prstGeom>
                  </pic:spPr>
                </pic:pic>
              </a:graphicData>
            </a:graphic>
          </wp:inline>
        </w:drawing>
      </w:r>
    </w:p>
    <w:p w14:paraId="0A0FBCF2" w14:textId="2E5BDA48" w:rsidR="00AC5DCE" w:rsidRDefault="00AC5DCE" w:rsidP="00AC5DCE">
      <w:r>
        <w:t>L’écart trouvé est de 15 pixels. L’interface principale se met à jour avec la valeur du clic souris.</w:t>
      </w:r>
    </w:p>
    <w:p w14:paraId="3E36AA82" w14:textId="28787B5D" w:rsidR="00F109DA" w:rsidRDefault="00F109DA" w:rsidP="00AC5DCE">
      <w:r>
        <w:t>On peut également calculer l’écart théorique avec la calculette accessible avec le bouton « </w:t>
      </w:r>
      <w:proofErr w:type="spellStart"/>
      <w:r>
        <w:t>calc</w:t>
      </w:r>
      <w:proofErr w:type="spellEnd"/>
      <w:r>
        <w:t> »</w:t>
      </w:r>
    </w:p>
    <w:p w14:paraId="4C8ABD2B" w14:textId="32ADA715" w:rsidR="00AC5DCE" w:rsidRDefault="00AC5DCE" w:rsidP="00481579">
      <w:pPr>
        <w:jc w:val="center"/>
      </w:pPr>
      <w:r w:rsidRPr="00AC5DCE">
        <w:rPr>
          <w:noProof/>
        </w:rPr>
        <w:lastRenderedPageBreak/>
        <w:drawing>
          <wp:inline distT="0" distB="0" distL="0" distR="0" wp14:anchorId="4AEF8E85" wp14:editId="48C37320">
            <wp:extent cx="4205288" cy="2413747"/>
            <wp:effectExtent l="0" t="0" r="5080" b="5715"/>
            <wp:docPr id="126741046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410463" name="Image 1" descr="Une image contenant texte, capture d’écran, logiciel, Logiciel multimédia&#10;&#10;Le contenu généré par l’IA peut être incorrect."/>
                    <pic:cNvPicPr/>
                  </pic:nvPicPr>
                  <pic:blipFill>
                    <a:blip r:embed="rId55"/>
                    <a:stretch>
                      <a:fillRect/>
                    </a:stretch>
                  </pic:blipFill>
                  <pic:spPr>
                    <a:xfrm>
                      <a:off x="0" y="0"/>
                      <a:ext cx="4210910" cy="2416974"/>
                    </a:xfrm>
                    <a:prstGeom prst="rect">
                      <a:avLst/>
                    </a:prstGeom>
                  </pic:spPr>
                </pic:pic>
              </a:graphicData>
            </a:graphic>
          </wp:inline>
        </w:drawing>
      </w:r>
    </w:p>
    <w:p w14:paraId="4A0B7B46" w14:textId="48424FAE" w:rsidR="00AC5DCE" w:rsidRDefault="00AC5DCE" w:rsidP="00AC5DCE">
      <w:r>
        <w:t xml:space="preserve">Le plus compliqué est terminé. </w:t>
      </w:r>
      <w:r w:rsidRPr="00481579">
        <w:rPr>
          <w:b/>
          <w:bCs/>
        </w:rPr>
        <w:t>Cet</w:t>
      </w:r>
      <w:r w:rsidR="00481579" w:rsidRPr="00481579">
        <w:rPr>
          <w:b/>
          <w:bCs/>
        </w:rPr>
        <w:t>te</w:t>
      </w:r>
      <w:r w:rsidRPr="00481579">
        <w:rPr>
          <w:b/>
          <w:bCs/>
        </w:rPr>
        <w:t xml:space="preserve"> valeur de décalage est constant</w:t>
      </w:r>
      <w:r w:rsidR="00481579" w:rsidRPr="00481579">
        <w:rPr>
          <w:b/>
          <w:bCs/>
        </w:rPr>
        <w:t>e</w:t>
      </w:r>
      <w:r w:rsidRPr="00481579">
        <w:rPr>
          <w:b/>
          <w:bCs/>
        </w:rPr>
        <w:t>, et est propre à votre caméra</w:t>
      </w:r>
      <w:r>
        <w:t xml:space="preserve"> (taille du pixel, binning).</w:t>
      </w:r>
      <w:r w:rsidR="00481579">
        <w:t xml:space="preserve"> Elle</w:t>
      </w:r>
      <w:r>
        <w:t xml:space="preserve"> </w:t>
      </w:r>
      <w:r w:rsidR="00F109DA">
        <w:t>peut</w:t>
      </w:r>
      <w:r>
        <w:t xml:space="preserve"> être calculé</w:t>
      </w:r>
      <w:r w:rsidR="00481579">
        <w:t>e</w:t>
      </w:r>
      <w:r>
        <w:t xml:space="preserve"> avec la calculette mais </w:t>
      </w:r>
      <w:r w:rsidR="00273186">
        <w:t>il est finalement plus rapide de l</w:t>
      </w:r>
      <w:r w:rsidR="00F109DA">
        <w:t>a</w:t>
      </w:r>
      <w:r w:rsidR="00273186">
        <w:t xml:space="preserve"> trouver de manière interactive</w:t>
      </w:r>
      <w:r w:rsidR="00481579">
        <w:t xml:space="preserve">… </w:t>
      </w:r>
      <w:r w:rsidR="00273186">
        <w:t>et on ne connait pas toujours de mémoire la taille du pixel de la caméra utilisée</w:t>
      </w:r>
      <w:r w:rsidR="00481579">
        <w:t>.</w:t>
      </w:r>
    </w:p>
    <w:p w14:paraId="6A4EB38A" w14:textId="5F3B68A8" w:rsidR="00273186" w:rsidRDefault="00273186" w:rsidP="00EC1A1A">
      <w:r>
        <w:t>INTI va calcul</w:t>
      </w:r>
      <w:r w:rsidR="00481579">
        <w:t>er</w:t>
      </w:r>
      <w:r>
        <w:t xml:space="preserve"> deux images autour de cette raie du Fer à 6302</w:t>
      </w:r>
      <w:r w:rsidR="00481579">
        <w:t xml:space="preserve"> angström, </w:t>
      </w:r>
      <w:r>
        <w:t xml:space="preserve">de décalage +/- 2 pixels (vous pouvez bien sûr modifier la valeur du champs </w:t>
      </w:r>
      <w:r w:rsidR="00481579">
        <w:t>Dé</w:t>
      </w:r>
      <w:r>
        <w:t>calage Zeeman) : image</w:t>
      </w:r>
      <w:r w:rsidR="00EC1A1A">
        <w:t>s</w:t>
      </w:r>
      <w:r>
        <w:t xml:space="preserve"> dans l’aile bleue de la raie et dans l’aile rouge. Les noms sont </w:t>
      </w:r>
      <w:r w:rsidR="00EC1A1A">
        <w:t>préparés</w:t>
      </w:r>
      <w:r>
        <w:t xml:space="preserve"> par INTI, il est important de respecter le tiret en fin de nom. </w:t>
      </w:r>
    </w:p>
    <w:p w14:paraId="6E352367" w14:textId="515F2A95" w:rsidR="00273186" w:rsidRDefault="00273186" w:rsidP="00AC5DCE">
      <w:r>
        <w:t>Comme vous traite</w:t>
      </w:r>
      <w:r w:rsidR="00EC1A1A">
        <w:t>z</w:t>
      </w:r>
      <w:r>
        <w:t xml:space="preserve"> le premier scan de polarisation A, indiquez A dans le nom (ou G pour gauche, ou Gauche, mais cela doit être le même préfixe dans les deux noms)</w:t>
      </w:r>
    </w:p>
    <w:p w14:paraId="107E5E91" w14:textId="14387AC1" w:rsidR="00273186" w:rsidRDefault="00273186" w:rsidP="00AC5DCE">
      <w:r>
        <w:t>Cliquez sur Go !</w:t>
      </w:r>
    </w:p>
    <w:p w14:paraId="4367CFEF" w14:textId="43685CEB" w:rsidR="00273186" w:rsidRDefault="00273186" w:rsidP="00AC5DCE">
      <w:r>
        <w:t>INTI enregistre les images png et fits A_b-1 et A_r-1</w:t>
      </w:r>
    </w:p>
    <w:p w14:paraId="3804D3C9" w14:textId="18723917" w:rsidR="00273186" w:rsidRDefault="00273186" w:rsidP="00AC5DCE">
      <w:r>
        <w:t>Vous pouvez traiter une séquence de plusieurs fichiers</w:t>
      </w:r>
      <w:r w:rsidR="00F109DA">
        <w:t xml:space="preserve"> (batch)</w:t>
      </w:r>
      <w:r>
        <w:t xml:space="preserve"> et les images seront A_b-1, A_b-2… etc.</w:t>
      </w:r>
    </w:p>
    <w:p w14:paraId="5A962780" w14:textId="05A9B74F" w:rsidR="00273186" w:rsidRDefault="00273186" w:rsidP="00273186">
      <w:pPr>
        <w:pStyle w:val="Titre2"/>
      </w:pPr>
      <w:r>
        <w:t>Traitement du deuxième scan – polarisation B</w:t>
      </w:r>
    </w:p>
    <w:p w14:paraId="617BC27F" w14:textId="6087D0F8" w:rsidR="00273186" w:rsidRDefault="00273186" w:rsidP="00AC5DCE">
      <w:r>
        <w:t>Entrez simplement le</w:t>
      </w:r>
      <w:r w:rsidR="00F109DA">
        <w:t xml:space="preserve"> </w:t>
      </w:r>
      <w:r>
        <w:t>nom du fichier SER du deuxième scan</w:t>
      </w:r>
      <w:r w:rsidR="00F109DA">
        <w:t xml:space="preserve"> (ou les noms pour un mode batch)</w:t>
      </w:r>
      <w:r>
        <w:t>, modifiez les noms des fichiers bleu et rouge avec B_</w:t>
      </w:r>
    </w:p>
    <w:p w14:paraId="07A37D30" w14:textId="77777777" w:rsidR="00273186" w:rsidRDefault="00273186" w:rsidP="00AC5DCE">
      <w:r>
        <w:t>Cliquez sur Go ! tout simplement</w:t>
      </w:r>
    </w:p>
    <w:p w14:paraId="2444BDA9" w14:textId="77777777" w:rsidR="00273186" w:rsidRDefault="00273186" w:rsidP="00481579">
      <w:pPr>
        <w:jc w:val="center"/>
      </w:pPr>
      <w:r w:rsidRPr="00273186">
        <w:rPr>
          <w:noProof/>
        </w:rPr>
        <w:drawing>
          <wp:inline distT="0" distB="0" distL="0" distR="0" wp14:anchorId="1C037611" wp14:editId="50321A2A">
            <wp:extent cx="4143375" cy="2395641"/>
            <wp:effectExtent l="0" t="0" r="0" b="5080"/>
            <wp:docPr id="22253252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532529" name="Image 1" descr="Une image contenant texte, capture d’écran, logiciel, Logiciel multimédia&#10;&#10;Le contenu généré par l’IA peut être incorrect."/>
                    <pic:cNvPicPr/>
                  </pic:nvPicPr>
                  <pic:blipFill>
                    <a:blip r:embed="rId56"/>
                    <a:stretch>
                      <a:fillRect/>
                    </a:stretch>
                  </pic:blipFill>
                  <pic:spPr>
                    <a:xfrm>
                      <a:off x="0" y="0"/>
                      <a:ext cx="4154429" cy="2402032"/>
                    </a:xfrm>
                    <a:prstGeom prst="rect">
                      <a:avLst/>
                    </a:prstGeom>
                  </pic:spPr>
                </pic:pic>
              </a:graphicData>
            </a:graphic>
          </wp:inline>
        </w:drawing>
      </w:r>
    </w:p>
    <w:p w14:paraId="4590851D" w14:textId="77777777" w:rsidR="00273186" w:rsidRDefault="00273186" w:rsidP="00AC5DCE">
      <w:r>
        <w:lastRenderedPageBreak/>
        <w:t>Dans le répertoire de travail, vous avez donc 4 fichiers : A_b-1, A_r-1 et B_b-1 et B_r-1</w:t>
      </w:r>
    </w:p>
    <w:p w14:paraId="444C8531" w14:textId="105D709D" w:rsidR="00481579" w:rsidRDefault="00273186" w:rsidP="00AC5DCE">
      <w:r>
        <w:t>Pour obtenir la composition finale d’image du champ magnétique, il faut ensuite aller dans INTI Partner</w:t>
      </w:r>
      <w:r w:rsidR="00481579">
        <w:t xml:space="preserve"> pour lancer l’application magnet de Christian Buil. </w:t>
      </w:r>
    </w:p>
    <w:p w14:paraId="3EBE6092" w14:textId="4B744025" w:rsidR="00481579" w:rsidRDefault="00481579" w:rsidP="00481579">
      <w:pPr>
        <w:jc w:val="center"/>
      </w:pPr>
      <w:r w:rsidRPr="00481579">
        <w:rPr>
          <w:noProof/>
        </w:rPr>
        <w:drawing>
          <wp:inline distT="0" distB="0" distL="0" distR="0" wp14:anchorId="45CDACFF" wp14:editId="56F3FC2F">
            <wp:extent cx="6188710" cy="4733290"/>
            <wp:effectExtent l="0" t="0" r="2540" b="0"/>
            <wp:docPr id="943155174"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5174" name="Image 1" descr="Une image contenant capture d’écran, texte, cercle, Logiciel multimédia&#10;&#10;Le contenu généré par l’IA peut être incorrect."/>
                    <pic:cNvPicPr/>
                  </pic:nvPicPr>
                  <pic:blipFill>
                    <a:blip r:embed="rId57"/>
                    <a:stretch>
                      <a:fillRect/>
                    </a:stretch>
                  </pic:blipFill>
                  <pic:spPr>
                    <a:xfrm>
                      <a:off x="0" y="0"/>
                      <a:ext cx="6188710" cy="4733290"/>
                    </a:xfrm>
                    <a:prstGeom prst="rect">
                      <a:avLst/>
                    </a:prstGeom>
                  </pic:spPr>
                </pic:pic>
              </a:graphicData>
            </a:graphic>
          </wp:inline>
        </w:drawing>
      </w:r>
    </w:p>
    <w:p w14:paraId="5EADA570" w14:textId="77777777" w:rsidR="00EC1A1A" w:rsidRDefault="00481579" w:rsidP="00AC5DCE">
      <w:r>
        <w:t>Entrez les deux images de la polarisation droite (ou A) – si vous ne savez pas</w:t>
      </w:r>
      <w:r w:rsidR="00EC1A1A">
        <w:t xml:space="preserve"> si c’est la droite ou la gauche</w:t>
      </w:r>
      <w:r>
        <w:t xml:space="preserve"> cela n’est pas critique, cela joue sur les valeurs de visualisation. </w:t>
      </w:r>
    </w:p>
    <w:p w14:paraId="3EDC5DCB" w14:textId="22ACEA85" w:rsidR="00481579" w:rsidRDefault="00481579" w:rsidP="00AC5DCE">
      <w:r>
        <w:t xml:space="preserve">Entrez les deux images de la polarisation gauche (ici B). </w:t>
      </w:r>
    </w:p>
    <w:p w14:paraId="3DB16916" w14:textId="643E19FE" w:rsidR="00481579" w:rsidRDefault="00481579" w:rsidP="00AC5DCE">
      <w:r>
        <w:t>Cliquez sur Go ! et admirez votre résultat dans le fichier mag-s.png</w:t>
      </w:r>
    </w:p>
    <w:p w14:paraId="429949A4" w14:textId="2C895540" w:rsidR="00481579" w:rsidRDefault="00481579" w:rsidP="00AC5DCE">
      <w:r>
        <w:t>Vous pouvez parfaire votre image dans l’ongle</w:t>
      </w:r>
      <w:r w:rsidR="00F109DA">
        <w:t>t</w:t>
      </w:r>
      <w:r>
        <w:t xml:space="preserve"> traitement et corrige</w:t>
      </w:r>
      <w:r w:rsidR="00EC1A1A">
        <w:t>z</w:t>
      </w:r>
      <w:r>
        <w:t xml:space="preserve"> les bandes verticales de transversal</w:t>
      </w:r>
      <w:r w:rsidR="00F109DA">
        <w:t>l</w:t>
      </w:r>
      <w:r>
        <w:t>ium</w:t>
      </w:r>
    </w:p>
    <w:p w14:paraId="3FBFFD30" w14:textId="4FC4CECF" w:rsidR="00481579" w:rsidRDefault="00481579" w:rsidP="00481579">
      <w:pPr>
        <w:jc w:val="center"/>
      </w:pPr>
      <w:r w:rsidRPr="00481579">
        <w:rPr>
          <w:noProof/>
        </w:rPr>
        <w:lastRenderedPageBreak/>
        <w:drawing>
          <wp:inline distT="0" distB="0" distL="0" distR="0" wp14:anchorId="4C3EB497" wp14:editId="295636CF">
            <wp:extent cx="6188710" cy="4749165"/>
            <wp:effectExtent l="0" t="0" r="2540" b="0"/>
            <wp:docPr id="1917409590" name="Image 1" descr="Une image contenant texte, capture d’écran,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590" name="Image 1" descr="Une image contenant texte, capture d’écran, cercle, Logiciel multimédia&#10;&#10;Le contenu généré par l’IA peut être incorrect."/>
                    <pic:cNvPicPr/>
                  </pic:nvPicPr>
                  <pic:blipFill>
                    <a:blip r:embed="rId58"/>
                    <a:stretch>
                      <a:fillRect/>
                    </a:stretch>
                  </pic:blipFill>
                  <pic:spPr>
                    <a:xfrm>
                      <a:off x="0" y="0"/>
                      <a:ext cx="6188710" cy="4749165"/>
                    </a:xfrm>
                    <a:prstGeom prst="rect">
                      <a:avLst/>
                    </a:prstGeom>
                  </pic:spPr>
                </pic:pic>
              </a:graphicData>
            </a:graphic>
          </wp:inline>
        </w:drawing>
      </w:r>
    </w:p>
    <w:p w14:paraId="69F64FC8" w14:textId="162589E0" w:rsidR="00555FF0" w:rsidRDefault="00EC1A1A" w:rsidP="00AC5DCE">
      <w:r>
        <w:t xml:space="preserve">Pour augmenter la qualité des images, il n’est pas rare de réaliser plusieurs scans de suite dans chacune des polarisations. Il suffit de sélectionner les fichiers et laissez INTI les traiter en mode batch. </w:t>
      </w:r>
    </w:p>
    <w:p w14:paraId="58EBA3AF" w14:textId="77777777" w:rsidR="000A4EC9" w:rsidRDefault="000A4EC9" w:rsidP="00964A06">
      <w:pPr>
        <w:pStyle w:val="Titre1"/>
      </w:pPr>
    </w:p>
    <w:p w14:paraId="0898A03A" w14:textId="51CDA2CE" w:rsidR="00964A06" w:rsidRDefault="00964A06" w:rsidP="00964A06">
      <w:pPr>
        <w:pStyle w:val="Titre1"/>
      </w:pPr>
      <w:r>
        <w:t>Visualisation Images</w:t>
      </w:r>
    </w:p>
    <w:p w14:paraId="3AB8961F" w14:textId="2A9754E3" w:rsidR="00964A06" w:rsidRDefault="00964A06" w:rsidP="00AC5DCE">
      <w:r>
        <w:t xml:space="preserve">L’application INTI permet éventuellement d’ouvrir des fichiers images pour les visualiser rapidement. Il suffit pour cela de changer la sélection du type de fichier avec le bouton « Ouvrir » et de choisir par exemple </w:t>
      </w:r>
      <w:r w:rsidR="000A4EC9">
        <w:t xml:space="preserve">des fichiers png, ou fits. </w:t>
      </w:r>
    </w:p>
    <w:p w14:paraId="37B92CFB" w14:textId="212AE60C" w:rsidR="000A4EC9" w:rsidRDefault="000A4EC9" w:rsidP="00AC5DCE">
      <w:r w:rsidRPr="000A4EC9">
        <w:rPr>
          <w:noProof/>
        </w:rPr>
        <w:lastRenderedPageBreak/>
        <w:drawing>
          <wp:inline distT="0" distB="0" distL="0" distR="0" wp14:anchorId="05C81329" wp14:editId="3120C90C">
            <wp:extent cx="6188710" cy="4226560"/>
            <wp:effectExtent l="0" t="0" r="2540" b="2540"/>
            <wp:docPr id="763973640" name="Image 1" descr="Une image contenant capture d’écran, objet astronomique, planète, sphè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3640" name="Image 1" descr="Une image contenant capture d’écran, objet astronomique, planète, sphère&#10;&#10;Le contenu généré par l’IA peut être incorrect."/>
                    <pic:cNvPicPr/>
                  </pic:nvPicPr>
                  <pic:blipFill>
                    <a:blip r:embed="rId59"/>
                    <a:stretch>
                      <a:fillRect/>
                    </a:stretch>
                  </pic:blipFill>
                  <pic:spPr>
                    <a:xfrm>
                      <a:off x="0" y="0"/>
                      <a:ext cx="6188710" cy="4226560"/>
                    </a:xfrm>
                    <a:prstGeom prst="rect">
                      <a:avLst/>
                    </a:prstGeom>
                  </pic:spPr>
                </pic:pic>
              </a:graphicData>
            </a:graphic>
          </wp:inline>
        </w:drawing>
      </w:r>
    </w:p>
    <w:p w14:paraId="3BD13B3A" w14:textId="77777777" w:rsidR="00964A06" w:rsidRDefault="00964A06" w:rsidP="00AC5DCE"/>
    <w:p w14:paraId="173CDAF0" w14:textId="4195FA66" w:rsidR="00EC1A1A" w:rsidRDefault="008E2FA6" w:rsidP="008E2FA6">
      <w:pPr>
        <w:pStyle w:val="Titre1"/>
      </w:pPr>
      <w:bookmarkStart w:id="0" w:name="_Hlk199510954"/>
      <w:r>
        <w:t xml:space="preserve">Details du fichier </w:t>
      </w:r>
      <w:proofErr w:type="spellStart"/>
      <w:r>
        <w:t>inti_ini.yaml</w:t>
      </w:r>
      <w:proofErr w:type="spellEnd"/>
    </w:p>
    <w:p w14:paraId="1DBBC374" w14:textId="77777777" w:rsidR="000A4EC9" w:rsidRDefault="000A4EC9" w:rsidP="008E2FA6">
      <w:r w:rsidRPr="000A4EC9">
        <w:t xml:space="preserve">Le fichier </w:t>
      </w:r>
      <w:proofErr w:type="spellStart"/>
      <w:r w:rsidRPr="000A4EC9">
        <w:t>INTI_ini.yaml</w:t>
      </w:r>
      <w:proofErr w:type="spellEnd"/>
      <w:r w:rsidRPr="000A4EC9">
        <w:t xml:space="preserve"> contient des paramètres</w:t>
      </w:r>
      <w:r>
        <w:t xml:space="preserve"> de configuration et préférences d’INTI à l’exception de la gestion de l’interface.</w:t>
      </w:r>
    </w:p>
    <w:p w14:paraId="373ED583" w14:textId="77777777" w:rsidR="000A4EC9" w:rsidRDefault="000A4EC9" w:rsidP="008E2FA6">
      <w:r>
        <w:t>A la fin d’une session, les paramètres sont enregistrés pour la prochaine session.</w:t>
      </w:r>
    </w:p>
    <w:p w14:paraId="4D941E8E" w14:textId="77777777" w:rsidR="000A4EC9" w:rsidRDefault="000A4EC9" w:rsidP="008E2FA6">
      <w:r>
        <w:t xml:space="preserve">Vous pouvez éditer le fichier </w:t>
      </w:r>
      <w:proofErr w:type="spellStart"/>
      <w:r>
        <w:t>yaml</w:t>
      </w:r>
      <w:proofErr w:type="spellEnd"/>
      <w:r>
        <w:t xml:space="preserve"> dans un éditeur de texte. </w:t>
      </w:r>
    </w:p>
    <w:p w14:paraId="6F074377" w14:textId="49213C9B" w:rsidR="008E2FA6" w:rsidRPr="00CF7FB4" w:rsidRDefault="000A4EC9" w:rsidP="008E2FA6">
      <w:r>
        <w:t xml:space="preserve">Si vous effacez le fichier, ou au premier lancement d’INTI, le fichier sera automatiquement recréé par l’application.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4410"/>
        <w:gridCol w:w="5336"/>
      </w:tblGrid>
      <w:tr w:rsidR="008E2FA6" w14:paraId="47A7AEF7" w14:textId="77777777" w:rsidTr="008E2FA6">
        <w:tc>
          <w:tcPr>
            <w:tcW w:w="3823" w:type="dxa"/>
          </w:tcPr>
          <w:p w14:paraId="2F0028B6" w14:textId="5D0B0255" w:rsidR="008E2FA6" w:rsidRDefault="008E2FA6" w:rsidP="008E2FA6">
            <w:pPr>
              <w:rPr>
                <w:lang w:val="en-US"/>
              </w:rPr>
            </w:pPr>
            <w:r>
              <w:rPr>
                <w:noProof/>
                <w:lang w:val="en-US"/>
              </w:rPr>
              <w:lastRenderedPageBreak/>
              <w:drawing>
                <wp:inline distT="0" distB="0" distL="0" distR="0" wp14:anchorId="3D5D16BF" wp14:editId="61A90748">
                  <wp:extent cx="2793233" cy="6634163"/>
                  <wp:effectExtent l="0" t="0" r="7620" b="0"/>
                  <wp:docPr id="864998287"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844488" cy="6755898"/>
                          </a:xfrm>
                          <a:prstGeom prst="rect">
                            <a:avLst/>
                          </a:prstGeom>
                          <a:noFill/>
                        </pic:spPr>
                      </pic:pic>
                    </a:graphicData>
                  </a:graphic>
                </wp:inline>
              </w:drawing>
            </w:r>
          </w:p>
        </w:tc>
        <w:tc>
          <w:tcPr>
            <w:tcW w:w="5913" w:type="dxa"/>
          </w:tcPr>
          <w:p w14:paraId="3A856D8A" w14:textId="6417071B" w:rsidR="008E2FA6" w:rsidRPr="000A4EC9" w:rsidRDefault="008E2FA6" w:rsidP="008E2FA6">
            <w:pPr>
              <w:pStyle w:val="Paragraphedeliste"/>
              <w:spacing w:before="40"/>
              <w:rPr>
                <w:sz w:val="16"/>
                <w:szCs w:val="16"/>
              </w:rPr>
            </w:pPr>
            <w:r w:rsidRPr="000A4EC9">
              <w:rPr>
                <w:sz w:val="16"/>
                <w:szCs w:val="16"/>
              </w:rPr>
              <w:t xml:space="preserve">Directory: </w:t>
            </w:r>
            <w:proofErr w:type="spellStart"/>
            <w:r w:rsidR="000A4EC9" w:rsidRPr="000A4EC9">
              <w:rPr>
                <w:sz w:val="16"/>
                <w:szCs w:val="16"/>
              </w:rPr>
              <w:t>dernièr</w:t>
            </w:r>
            <w:proofErr w:type="spellEnd"/>
            <w:r w:rsidR="000A4EC9" w:rsidRPr="000A4EC9">
              <w:rPr>
                <w:sz w:val="16"/>
                <w:szCs w:val="16"/>
              </w:rPr>
              <w:t xml:space="preserve"> répertoire des o</w:t>
            </w:r>
            <w:r w:rsidR="000A4EC9">
              <w:rPr>
                <w:sz w:val="16"/>
                <w:szCs w:val="16"/>
              </w:rPr>
              <w:t>bservations</w:t>
            </w:r>
          </w:p>
          <w:p w14:paraId="2BC81A74" w14:textId="4F25E2E0" w:rsidR="008E2FA6" w:rsidRPr="000A4EC9" w:rsidRDefault="008E2FA6"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doppler: </w:t>
            </w:r>
            <w:r w:rsidR="000A4EC9" w:rsidRPr="000A4EC9">
              <w:rPr>
                <w:sz w:val="16"/>
                <w:szCs w:val="16"/>
              </w:rPr>
              <w:t xml:space="preserve">décalage Doppler </w:t>
            </w:r>
            <w:r w:rsidRPr="000A4EC9">
              <w:rPr>
                <w:sz w:val="16"/>
                <w:szCs w:val="16"/>
              </w:rPr>
              <w:t xml:space="preserve"> +/- </w:t>
            </w:r>
            <w:r w:rsidR="000A4EC9" w:rsidRPr="000A4EC9">
              <w:rPr>
                <w:sz w:val="16"/>
                <w:szCs w:val="16"/>
              </w:rPr>
              <w:t>en</w:t>
            </w:r>
            <w:r w:rsidRPr="000A4EC9">
              <w:rPr>
                <w:sz w:val="16"/>
                <w:szCs w:val="16"/>
              </w:rPr>
              <w:t xml:space="preserve"> pixels</w:t>
            </w:r>
          </w:p>
          <w:p w14:paraId="36ABAD62" w14:textId="43F3460B" w:rsidR="008E2FA6" w:rsidRPr="000A4EC9" w:rsidRDefault="008E2FA6"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w:t>
            </w:r>
            <w:proofErr w:type="spellStart"/>
            <w:r w:rsidRPr="000A4EC9">
              <w:rPr>
                <w:sz w:val="16"/>
                <w:szCs w:val="16"/>
              </w:rPr>
              <w:t>cont</w:t>
            </w:r>
            <w:proofErr w:type="spellEnd"/>
            <w:r w:rsidRPr="000A4EC9">
              <w:rPr>
                <w:sz w:val="16"/>
                <w:szCs w:val="16"/>
              </w:rPr>
              <w:t xml:space="preserve">: </w:t>
            </w:r>
            <w:r w:rsidR="000A4EC9" w:rsidRPr="000A4EC9">
              <w:rPr>
                <w:sz w:val="16"/>
                <w:szCs w:val="16"/>
              </w:rPr>
              <w:t>décalage pour l</w:t>
            </w:r>
            <w:r w:rsidR="000A4EC9">
              <w:rPr>
                <w:sz w:val="16"/>
                <w:szCs w:val="16"/>
              </w:rPr>
              <w:t>’image de continuum</w:t>
            </w:r>
          </w:p>
          <w:p w14:paraId="732748E3" w14:textId="1351F534" w:rsidR="008E2FA6" w:rsidRPr="008E2FA6" w:rsidRDefault="008E2FA6" w:rsidP="008E2FA6">
            <w:pPr>
              <w:pStyle w:val="Paragraphedeliste"/>
              <w:spacing w:before="40"/>
              <w:rPr>
                <w:sz w:val="16"/>
                <w:szCs w:val="16"/>
                <w:lang w:val="en-US"/>
              </w:rPr>
            </w:pPr>
            <w:proofErr w:type="spellStart"/>
            <w:r w:rsidRPr="008E2FA6">
              <w:rPr>
                <w:sz w:val="16"/>
                <w:szCs w:val="16"/>
                <w:lang w:val="en-US"/>
              </w:rPr>
              <w:t>poly_slit_a</w:t>
            </w:r>
            <w:proofErr w:type="spellEnd"/>
            <w:r w:rsidRPr="008E2FA6">
              <w:rPr>
                <w:sz w:val="16"/>
                <w:szCs w:val="16"/>
                <w:lang w:val="en-US"/>
              </w:rPr>
              <w:t xml:space="preserve">, </w:t>
            </w:r>
            <w:proofErr w:type="spellStart"/>
            <w:r w:rsidRPr="008E2FA6">
              <w:rPr>
                <w:sz w:val="16"/>
                <w:szCs w:val="16"/>
                <w:lang w:val="en-US"/>
              </w:rPr>
              <w:t>poly_slit_b</w:t>
            </w:r>
            <w:proofErr w:type="spellEnd"/>
            <w:r w:rsidRPr="008E2FA6">
              <w:rPr>
                <w:sz w:val="16"/>
                <w:szCs w:val="16"/>
                <w:lang w:val="en-US"/>
              </w:rPr>
              <w:t xml:space="preserve">, </w:t>
            </w:r>
            <w:proofErr w:type="spellStart"/>
            <w:r w:rsidRPr="008E2FA6">
              <w:rPr>
                <w:sz w:val="16"/>
                <w:szCs w:val="16"/>
                <w:lang w:val="en-US"/>
              </w:rPr>
              <w:t>poly_slit_c</w:t>
            </w:r>
            <w:proofErr w:type="spellEnd"/>
            <w:r w:rsidRPr="008E2FA6">
              <w:rPr>
                <w:sz w:val="16"/>
                <w:szCs w:val="16"/>
                <w:lang w:val="en-US"/>
              </w:rPr>
              <w:t xml:space="preserve">: </w:t>
            </w:r>
            <w:proofErr w:type="spellStart"/>
            <w:r w:rsidR="000A4EC9">
              <w:rPr>
                <w:sz w:val="16"/>
                <w:szCs w:val="16"/>
                <w:lang w:val="en-US"/>
              </w:rPr>
              <w:t>cooefficients</w:t>
            </w:r>
            <w:proofErr w:type="spellEnd"/>
            <w:r w:rsidR="000A4EC9">
              <w:rPr>
                <w:sz w:val="16"/>
                <w:szCs w:val="16"/>
                <w:lang w:val="en-US"/>
              </w:rPr>
              <w:t xml:space="preserve"> du </w:t>
            </w:r>
            <w:proofErr w:type="spellStart"/>
            <w:r w:rsidRPr="008E2FA6">
              <w:rPr>
                <w:sz w:val="16"/>
                <w:szCs w:val="16"/>
                <w:lang w:val="en-US"/>
              </w:rPr>
              <w:t>polyn</w:t>
            </w:r>
            <w:r w:rsidR="000A4EC9">
              <w:rPr>
                <w:sz w:val="16"/>
                <w:szCs w:val="16"/>
                <w:lang w:val="en-US"/>
              </w:rPr>
              <w:t>ô</w:t>
            </w:r>
            <w:r w:rsidRPr="008E2FA6">
              <w:rPr>
                <w:sz w:val="16"/>
                <w:szCs w:val="16"/>
                <w:lang w:val="en-US"/>
              </w:rPr>
              <w:t>me</w:t>
            </w:r>
            <w:proofErr w:type="spellEnd"/>
          </w:p>
          <w:p w14:paraId="452426D3" w14:textId="14195302" w:rsidR="008E2FA6" w:rsidRPr="000A4EC9" w:rsidRDefault="008E2FA6" w:rsidP="008E2FA6">
            <w:pPr>
              <w:pStyle w:val="Paragraphedeliste"/>
              <w:spacing w:before="40"/>
              <w:rPr>
                <w:sz w:val="16"/>
                <w:szCs w:val="16"/>
              </w:rPr>
            </w:pPr>
            <w:proofErr w:type="spellStart"/>
            <w:r w:rsidRPr="000A4EC9">
              <w:rPr>
                <w:sz w:val="16"/>
                <w:szCs w:val="16"/>
              </w:rPr>
              <w:t>ang_tilt</w:t>
            </w:r>
            <w:proofErr w:type="spellEnd"/>
            <w:r w:rsidRPr="000A4EC9">
              <w:rPr>
                <w:sz w:val="16"/>
                <w:szCs w:val="16"/>
              </w:rPr>
              <w:t xml:space="preserve">: </w:t>
            </w:r>
            <w:r w:rsidR="000A4EC9" w:rsidRPr="000A4EC9">
              <w:rPr>
                <w:sz w:val="16"/>
                <w:szCs w:val="16"/>
              </w:rPr>
              <w:t>angle de t</w:t>
            </w:r>
            <w:r w:rsidR="000A4EC9">
              <w:rPr>
                <w:sz w:val="16"/>
                <w:szCs w:val="16"/>
              </w:rPr>
              <w:t xml:space="preserve">ilt </w:t>
            </w:r>
          </w:p>
          <w:p w14:paraId="16F237F5" w14:textId="75AF5BE6" w:rsidR="008E2FA6" w:rsidRPr="000A4EC9" w:rsidRDefault="008E2FA6" w:rsidP="008E2FA6">
            <w:pPr>
              <w:pStyle w:val="Paragraphedeliste"/>
              <w:spacing w:before="40"/>
              <w:rPr>
                <w:sz w:val="16"/>
                <w:szCs w:val="16"/>
              </w:rPr>
            </w:pPr>
            <w:proofErr w:type="spellStart"/>
            <w:r w:rsidRPr="000A4EC9">
              <w:rPr>
                <w:sz w:val="16"/>
                <w:szCs w:val="16"/>
              </w:rPr>
              <w:t>ratio_sysx</w:t>
            </w:r>
            <w:proofErr w:type="spellEnd"/>
            <w:r w:rsidRPr="000A4EC9">
              <w:rPr>
                <w:sz w:val="16"/>
                <w:szCs w:val="16"/>
              </w:rPr>
              <w:t xml:space="preserve">: </w:t>
            </w:r>
            <w:r w:rsidR="000A4EC9" w:rsidRPr="000A4EC9">
              <w:rPr>
                <w:sz w:val="16"/>
                <w:szCs w:val="16"/>
              </w:rPr>
              <w:t>ratio géométrique p</w:t>
            </w:r>
            <w:r w:rsidR="000A4EC9">
              <w:rPr>
                <w:sz w:val="16"/>
                <w:szCs w:val="16"/>
              </w:rPr>
              <w:t>our la circularisation du disque</w:t>
            </w:r>
          </w:p>
          <w:p w14:paraId="65597A88" w14:textId="0BB93F50" w:rsidR="008E2FA6" w:rsidRPr="000A4EC9" w:rsidRDefault="008E2FA6" w:rsidP="008E2FA6">
            <w:pPr>
              <w:pStyle w:val="Paragraphedeliste"/>
              <w:spacing w:before="40"/>
              <w:rPr>
                <w:sz w:val="16"/>
                <w:szCs w:val="16"/>
              </w:rPr>
            </w:pPr>
            <w:proofErr w:type="spellStart"/>
            <w:r w:rsidRPr="000A4EC9">
              <w:rPr>
                <w:sz w:val="16"/>
                <w:szCs w:val="16"/>
              </w:rPr>
              <w:t>free_autopoly</w:t>
            </w:r>
            <w:proofErr w:type="spellEnd"/>
            <w:r w:rsidRPr="000A4EC9">
              <w:rPr>
                <w:sz w:val="16"/>
                <w:szCs w:val="16"/>
              </w:rPr>
              <w:t xml:space="preserve">: </w:t>
            </w:r>
            <w:r w:rsidR="000A4EC9" w:rsidRPr="000A4EC9">
              <w:rPr>
                <w:sz w:val="16"/>
                <w:szCs w:val="16"/>
              </w:rPr>
              <w:t>force le calcul automatique</w:t>
            </w:r>
            <w:r w:rsidR="000A4EC9">
              <w:rPr>
                <w:sz w:val="16"/>
                <w:szCs w:val="16"/>
              </w:rPr>
              <w:t xml:space="preserve"> du polynôme sur la raie la plus sombre du spectre</w:t>
            </w:r>
          </w:p>
          <w:p w14:paraId="34BEAD04" w14:textId="19E9B945" w:rsidR="008E2FA6" w:rsidRPr="00B733EE" w:rsidRDefault="008E2FA6" w:rsidP="008E2FA6">
            <w:pPr>
              <w:pStyle w:val="Paragraphedeliste"/>
              <w:spacing w:before="40"/>
              <w:rPr>
                <w:sz w:val="16"/>
                <w:szCs w:val="16"/>
              </w:rPr>
            </w:pPr>
            <w:proofErr w:type="spellStart"/>
            <w:r w:rsidRPr="00B733EE">
              <w:rPr>
                <w:sz w:val="16"/>
                <w:szCs w:val="16"/>
              </w:rPr>
              <w:t>poly_free_a</w:t>
            </w:r>
            <w:proofErr w:type="spellEnd"/>
            <w:r w:rsidRPr="00B733EE">
              <w:rPr>
                <w:sz w:val="16"/>
                <w:szCs w:val="16"/>
              </w:rPr>
              <w:t xml:space="preserve">, </w:t>
            </w:r>
            <w:proofErr w:type="spellStart"/>
            <w:r w:rsidRPr="00B733EE">
              <w:rPr>
                <w:sz w:val="16"/>
                <w:szCs w:val="16"/>
              </w:rPr>
              <w:t>poly_free_b,poly_free_c</w:t>
            </w:r>
            <w:proofErr w:type="spellEnd"/>
            <w:r w:rsidRPr="00B733EE">
              <w:rPr>
                <w:sz w:val="16"/>
                <w:szCs w:val="16"/>
              </w:rPr>
              <w:t xml:space="preserve">: </w:t>
            </w:r>
            <w:r w:rsidR="00B733EE" w:rsidRPr="00B733EE">
              <w:rPr>
                <w:sz w:val="16"/>
                <w:szCs w:val="16"/>
              </w:rPr>
              <w:t>coefficient du polynôme des modes spéciaux ma</w:t>
            </w:r>
            <w:r w:rsidR="00B733EE">
              <w:rPr>
                <w:sz w:val="16"/>
                <w:szCs w:val="16"/>
              </w:rPr>
              <w:t>gnet et libre</w:t>
            </w:r>
          </w:p>
          <w:p w14:paraId="120044BA" w14:textId="77777777" w:rsidR="008E2FA6" w:rsidRPr="008E2FA6" w:rsidRDefault="008E2FA6" w:rsidP="008E2FA6">
            <w:pPr>
              <w:pStyle w:val="Paragraphedeliste"/>
              <w:spacing w:before="40"/>
              <w:rPr>
                <w:sz w:val="16"/>
                <w:szCs w:val="16"/>
                <w:lang w:val="en-US"/>
              </w:rPr>
            </w:pPr>
            <w:proofErr w:type="spellStart"/>
            <w:r w:rsidRPr="008E2FA6">
              <w:rPr>
                <w:sz w:val="16"/>
                <w:szCs w:val="16"/>
                <w:lang w:val="en-US"/>
              </w:rPr>
              <w:t>pos_free_blue</w:t>
            </w:r>
            <w:proofErr w:type="spellEnd"/>
            <w:r w:rsidRPr="008E2FA6">
              <w:rPr>
                <w:sz w:val="16"/>
                <w:szCs w:val="16"/>
                <w:lang w:val="en-US"/>
              </w:rPr>
              <w:t>: value in pixel of the position where to compute the blue part of the continuum in free lien mode</w:t>
            </w:r>
          </w:p>
          <w:p w14:paraId="2F5957FB" w14:textId="77777777" w:rsidR="008E2FA6" w:rsidRPr="008E2FA6" w:rsidRDefault="008E2FA6" w:rsidP="008E2FA6">
            <w:pPr>
              <w:pStyle w:val="Paragraphedeliste"/>
              <w:spacing w:before="40"/>
              <w:rPr>
                <w:sz w:val="16"/>
                <w:szCs w:val="16"/>
                <w:lang w:val="en-US"/>
              </w:rPr>
            </w:pPr>
            <w:proofErr w:type="spellStart"/>
            <w:r w:rsidRPr="008E2FA6">
              <w:rPr>
                <w:sz w:val="16"/>
                <w:szCs w:val="16"/>
                <w:lang w:val="en-US"/>
              </w:rPr>
              <w:t>pos_free_red</w:t>
            </w:r>
            <w:proofErr w:type="spellEnd"/>
            <w:r w:rsidRPr="008E2FA6">
              <w:rPr>
                <w:sz w:val="16"/>
                <w:szCs w:val="16"/>
                <w:lang w:val="en-US"/>
              </w:rPr>
              <w:t>: value in pixel of the position to compute the red part of the continuum in free line mode</w:t>
            </w:r>
          </w:p>
          <w:p w14:paraId="11910BCF" w14:textId="77777777" w:rsidR="008E2FA6" w:rsidRPr="008E2FA6" w:rsidRDefault="008E2FA6" w:rsidP="008E2FA6">
            <w:pPr>
              <w:pStyle w:val="Paragraphedeliste"/>
              <w:spacing w:before="40"/>
              <w:rPr>
                <w:sz w:val="16"/>
                <w:szCs w:val="16"/>
                <w:lang w:val="en-US"/>
              </w:rPr>
            </w:pPr>
            <w:proofErr w:type="spellStart"/>
            <w:r w:rsidRPr="008E2FA6">
              <w:rPr>
                <w:sz w:val="16"/>
                <w:szCs w:val="16"/>
                <w:lang w:val="en-US"/>
              </w:rPr>
              <w:t>free_shift</w:t>
            </w:r>
            <w:proofErr w:type="spellEnd"/>
            <w:r w:rsidRPr="008E2FA6">
              <w:rPr>
                <w:sz w:val="16"/>
                <w:szCs w:val="16"/>
                <w:lang w:val="en-US"/>
              </w:rPr>
              <w:t xml:space="preserve">: shift to position the extraction at a different place than the </w:t>
            </w:r>
            <w:proofErr w:type="spellStart"/>
            <w:r w:rsidRPr="008E2FA6">
              <w:rPr>
                <w:sz w:val="16"/>
                <w:szCs w:val="16"/>
                <w:lang w:val="en-US"/>
              </w:rPr>
              <w:t>polynome</w:t>
            </w:r>
            <w:proofErr w:type="spellEnd"/>
          </w:p>
          <w:p w14:paraId="047EAC97" w14:textId="0B7F115B" w:rsidR="008E2FA6" w:rsidRPr="00B733EE" w:rsidRDefault="008E2FA6" w:rsidP="008E2FA6">
            <w:pPr>
              <w:pStyle w:val="Paragraphedeliste"/>
              <w:spacing w:before="40"/>
              <w:rPr>
                <w:sz w:val="16"/>
                <w:szCs w:val="16"/>
              </w:rPr>
            </w:pPr>
            <w:proofErr w:type="spellStart"/>
            <w:r w:rsidRPr="00B733EE">
              <w:rPr>
                <w:sz w:val="16"/>
                <w:szCs w:val="16"/>
              </w:rPr>
              <w:t>force_free_magn</w:t>
            </w:r>
            <w:proofErr w:type="spellEnd"/>
            <w:r w:rsidRPr="00B733EE">
              <w:rPr>
                <w:sz w:val="16"/>
                <w:szCs w:val="16"/>
              </w:rPr>
              <w:t>: force tilt and ratio</w:t>
            </w:r>
            <w:r w:rsidR="00B733EE" w:rsidRPr="00B733EE">
              <w:rPr>
                <w:sz w:val="16"/>
                <w:szCs w:val="16"/>
              </w:rPr>
              <w:t xml:space="preserve"> de mise à l’échelle avec les valeurs entrées manuelle</w:t>
            </w:r>
            <w:r w:rsidR="00B733EE">
              <w:rPr>
                <w:sz w:val="16"/>
                <w:szCs w:val="16"/>
              </w:rPr>
              <w:t xml:space="preserve">ment </w:t>
            </w:r>
          </w:p>
          <w:p w14:paraId="0AAFCCAA" w14:textId="0A17A992" w:rsidR="008E2FA6" w:rsidRPr="008E2FA6" w:rsidRDefault="008E2FA6" w:rsidP="008E2FA6">
            <w:pPr>
              <w:pStyle w:val="Paragraphedeliste"/>
              <w:spacing w:before="40"/>
              <w:rPr>
                <w:sz w:val="16"/>
                <w:szCs w:val="16"/>
                <w:lang w:val="en-US"/>
              </w:rPr>
            </w:pPr>
            <w:proofErr w:type="spellStart"/>
            <w:r w:rsidRPr="008E2FA6">
              <w:rPr>
                <w:sz w:val="16"/>
                <w:szCs w:val="16"/>
                <w:lang w:val="en-US"/>
              </w:rPr>
              <w:t>win_posx</w:t>
            </w:r>
            <w:proofErr w:type="spellEnd"/>
            <w:r w:rsidRPr="008E2FA6">
              <w:rPr>
                <w:sz w:val="16"/>
                <w:szCs w:val="16"/>
                <w:lang w:val="en-US"/>
              </w:rPr>
              <w:t xml:space="preserve"> : </w:t>
            </w:r>
            <w:r w:rsidR="00B733EE">
              <w:rPr>
                <w:sz w:val="16"/>
                <w:szCs w:val="16"/>
                <w:lang w:val="en-US"/>
              </w:rPr>
              <w:t>obsolete</w:t>
            </w:r>
          </w:p>
          <w:p w14:paraId="154B44E4" w14:textId="2227249F" w:rsidR="008E2FA6" w:rsidRPr="008E2FA6" w:rsidRDefault="008E2FA6" w:rsidP="008E2FA6">
            <w:pPr>
              <w:pStyle w:val="Paragraphedeliste"/>
              <w:spacing w:before="40"/>
              <w:rPr>
                <w:sz w:val="16"/>
                <w:szCs w:val="16"/>
                <w:lang w:val="en-US"/>
              </w:rPr>
            </w:pPr>
            <w:proofErr w:type="spellStart"/>
            <w:r w:rsidRPr="008E2FA6">
              <w:rPr>
                <w:sz w:val="16"/>
                <w:szCs w:val="16"/>
                <w:lang w:val="en-US"/>
              </w:rPr>
              <w:t>win_posy</w:t>
            </w:r>
            <w:proofErr w:type="spellEnd"/>
            <w:r w:rsidRPr="008E2FA6">
              <w:rPr>
                <w:sz w:val="16"/>
                <w:szCs w:val="16"/>
                <w:lang w:val="en-US"/>
              </w:rPr>
              <w:t xml:space="preserve">: </w:t>
            </w:r>
            <w:r w:rsidR="00B733EE">
              <w:rPr>
                <w:sz w:val="16"/>
                <w:szCs w:val="16"/>
                <w:lang w:val="en-US"/>
              </w:rPr>
              <w:t>obsolete</w:t>
            </w:r>
          </w:p>
          <w:p w14:paraId="039E9BF9" w14:textId="0F2C8C98" w:rsidR="008E2FA6" w:rsidRPr="008E2FA6" w:rsidRDefault="008E2FA6" w:rsidP="008E2FA6">
            <w:pPr>
              <w:pStyle w:val="Paragraphedeliste"/>
              <w:spacing w:before="40"/>
              <w:rPr>
                <w:sz w:val="16"/>
                <w:szCs w:val="16"/>
                <w:lang w:val="en-US"/>
              </w:rPr>
            </w:pPr>
            <w:proofErr w:type="spellStart"/>
            <w:r w:rsidRPr="008E2FA6">
              <w:rPr>
                <w:sz w:val="16"/>
                <w:szCs w:val="16"/>
                <w:lang w:val="en-US"/>
              </w:rPr>
              <w:t>screen_scale</w:t>
            </w:r>
            <w:proofErr w:type="spellEnd"/>
            <w:r w:rsidRPr="008E2FA6">
              <w:rPr>
                <w:sz w:val="16"/>
                <w:szCs w:val="16"/>
                <w:lang w:val="en-US"/>
              </w:rPr>
              <w:t xml:space="preserve">: </w:t>
            </w:r>
            <w:r w:rsidR="00B733EE">
              <w:rPr>
                <w:sz w:val="16"/>
                <w:szCs w:val="16"/>
                <w:lang w:val="en-US"/>
              </w:rPr>
              <w:t>obsolete</w:t>
            </w:r>
          </w:p>
          <w:p w14:paraId="76D25B52" w14:textId="72676010" w:rsidR="008E2FA6" w:rsidRPr="00B733EE" w:rsidRDefault="008E2FA6" w:rsidP="008E2FA6">
            <w:pPr>
              <w:pStyle w:val="Paragraphedeliste"/>
              <w:spacing w:before="40"/>
              <w:rPr>
                <w:sz w:val="16"/>
                <w:szCs w:val="16"/>
              </w:rPr>
            </w:pPr>
            <w:r w:rsidRPr="00B733EE">
              <w:rPr>
                <w:sz w:val="16"/>
                <w:szCs w:val="16"/>
              </w:rPr>
              <w:t xml:space="preserve">observer: </w:t>
            </w:r>
            <w:r w:rsidR="00B733EE" w:rsidRPr="00B733EE">
              <w:rPr>
                <w:sz w:val="16"/>
                <w:szCs w:val="16"/>
              </w:rPr>
              <w:t xml:space="preserve">alias de l’observateur pour entête </w:t>
            </w:r>
            <w:r w:rsidR="00B733EE">
              <w:rPr>
                <w:sz w:val="16"/>
                <w:szCs w:val="16"/>
              </w:rPr>
              <w:t>fits</w:t>
            </w:r>
          </w:p>
          <w:p w14:paraId="7F065E02" w14:textId="3952D319" w:rsidR="008E2FA6" w:rsidRPr="00B733EE" w:rsidRDefault="008E2FA6" w:rsidP="008E2FA6">
            <w:pPr>
              <w:pStyle w:val="Paragraphedeliste"/>
              <w:spacing w:before="40"/>
              <w:rPr>
                <w:sz w:val="16"/>
                <w:szCs w:val="16"/>
              </w:rPr>
            </w:pPr>
            <w:proofErr w:type="spellStart"/>
            <w:r w:rsidRPr="00B733EE">
              <w:rPr>
                <w:sz w:val="16"/>
                <w:szCs w:val="16"/>
              </w:rPr>
              <w:t>site_long</w:t>
            </w:r>
            <w:proofErr w:type="spellEnd"/>
            <w:r w:rsidRPr="00B733EE">
              <w:rPr>
                <w:sz w:val="16"/>
                <w:szCs w:val="16"/>
              </w:rPr>
              <w:t xml:space="preserve">, site_ </w:t>
            </w:r>
            <w:proofErr w:type="spellStart"/>
            <w:r w:rsidRPr="00B733EE">
              <w:rPr>
                <w:sz w:val="16"/>
                <w:szCs w:val="16"/>
              </w:rPr>
              <w:t>lat</w:t>
            </w:r>
            <w:proofErr w:type="spellEnd"/>
            <w:r w:rsidRPr="00B733EE">
              <w:rPr>
                <w:sz w:val="16"/>
                <w:szCs w:val="16"/>
              </w:rPr>
              <w:t xml:space="preserve">: site longitude </w:t>
            </w:r>
            <w:r w:rsidR="00B733EE" w:rsidRPr="00B733EE">
              <w:rPr>
                <w:sz w:val="16"/>
                <w:szCs w:val="16"/>
              </w:rPr>
              <w:t>et</w:t>
            </w:r>
            <w:r w:rsidRPr="00B733EE">
              <w:rPr>
                <w:sz w:val="16"/>
                <w:szCs w:val="16"/>
              </w:rPr>
              <w:t xml:space="preserve"> latitude</w:t>
            </w:r>
          </w:p>
          <w:p w14:paraId="3251716E" w14:textId="7A5EAD7F" w:rsidR="008E2FA6" w:rsidRPr="00B733EE" w:rsidRDefault="008E2FA6" w:rsidP="008E2FA6">
            <w:pPr>
              <w:pStyle w:val="Paragraphedeliste"/>
              <w:spacing w:before="40"/>
              <w:rPr>
                <w:sz w:val="16"/>
                <w:szCs w:val="16"/>
              </w:rPr>
            </w:pPr>
            <w:r w:rsidRPr="00B733EE">
              <w:rPr>
                <w:sz w:val="16"/>
                <w:szCs w:val="16"/>
              </w:rPr>
              <w:t xml:space="preserve">instru: </w:t>
            </w:r>
            <w:r w:rsidR="00B733EE" w:rsidRPr="00B733EE">
              <w:rPr>
                <w:sz w:val="16"/>
                <w:szCs w:val="16"/>
              </w:rPr>
              <w:t xml:space="preserve">nom de l’instrument </w:t>
            </w:r>
          </w:p>
          <w:p w14:paraId="797968CB" w14:textId="3748912D" w:rsidR="008E2FA6" w:rsidRPr="00B733EE" w:rsidRDefault="008E2FA6" w:rsidP="008E2FA6">
            <w:pPr>
              <w:pStyle w:val="Paragraphedeliste"/>
              <w:spacing w:before="40"/>
              <w:rPr>
                <w:sz w:val="16"/>
                <w:szCs w:val="16"/>
              </w:rPr>
            </w:pPr>
            <w:r w:rsidRPr="00B733EE">
              <w:rPr>
                <w:sz w:val="16"/>
                <w:szCs w:val="16"/>
              </w:rPr>
              <w:t xml:space="preserve">angle P: </w:t>
            </w:r>
            <w:r w:rsidR="00B733EE" w:rsidRPr="00B733EE">
              <w:rPr>
                <w:sz w:val="16"/>
                <w:szCs w:val="16"/>
              </w:rPr>
              <w:t xml:space="preserve">angle P </w:t>
            </w:r>
            <w:proofErr w:type="spellStart"/>
            <w:r w:rsidR="00B733EE" w:rsidRPr="00B733EE">
              <w:rPr>
                <w:sz w:val="16"/>
                <w:szCs w:val="16"/>
              </w:rPr>
              <w:t>utilize</w:t>
            </w:r>
            <w:proofErr w:type="spellEnd"/>
            <w:r w:rsidR="00B733EE" w:rsidRPr="00B733EE">
              <w:rPr>
                <w:sz w:val="16"/>
                <w:szCs w:val="16"/>
              </w:rPr>
              <w:t xml:space="preserve"> – </w:t>
            </w:r>
            <w:proofErr w:type="spellStart"/>
            <w:r w:rsidR="00B733EE" w:rsidRPr="00B733EE">
              <w:rPr>
                <w:sz w:val="16"/>
                <w:szCs w:val="16"/>
              </w:rPr>
              <w:t>obsolete</w:t>
            </w:r>
            <w:proofErr w:type="spellEnd"/>
            <w:r w:rsidR="00B733EE" w:rsidRPr="00B733EE">
              <w:rPr>
                <w:sz w:val="16"/>
                <w:szCs w:val="16"/>
              </w:rPr>
              <w:t xml:space="preserve"> car mis à</w:t>
            </w:r>
            <w:r w:rsidR="00B733EE">
              <w:rPr>
                <w:sz w:val="16"/>
                <w:szCs w:val="16"/>
              </w:rPr>
              <w:t xml:space="preserve"> jour</w:t>
            </w:r>
          </w:p>
          <w:p w14:paraId="41B619CC" w14:textId="68145950" w:rsidR="008E2FA6" w:rsidRPr="008E2FA6" w:rsidRDefault="008E2FA6" w:rsidP="008E2FA6">
            <w:pPr>
              <w:pStyle w:val="Paragraphedeliste"/>
              <w:spacing w:before="40"/>
              <w:rPr>
                <w:sz w:val="16"/>
                <w:szCs w:val="16"/>
                <w:lang w:val="en-US"/>
              </w:rPr>
            </w:pPr>
            <w:r w:rsidRPr="008E2FA6">
              <w:rPr>
                <w:sz w:val="16"/>
                <w:szCs w:val="16"/>
                <w:lang w:val="en-US"/>
              </w:rPr>
              <w:t xml:space="preserve">contact: </w:t>
            </w:r>
            <w:proofErr w:type="spellStart"/>
            <w:r w:rsidRPr="008E2FA6">
              <w:rPr>
                <w:sz w:val="16"/>
                <w:szCs w:val="16"/>
                <w:lang w:val="en-US"/>
              </w:rPr>
              <w:t>adresse</w:t>
            </w:r>
            <w:proofErr w:type="spellEnd"/>
            <w:r w:rsidR="00B733EE">
              <w:rPr>
                <w:sz w:val="16"/>
                <w:szCs w:val="16"/>
                <w:lang w:val="en-US"/>
              </w:rPr>
              <w:t xml:space="preserve"> email</w:t>
            </w:r>
          </w:p>
          <w:p w14:paraId="0208903D" w14:textId="5A346857" w:rsidR="008E2FA6" w:rsidRPr="00B733EE" w:rsidRDefault="008E2FA6" w:rsidP="008E2FA6">
            <w:pPr>
              <w:pStyle w:val="Paragraphedeliste"/>
              <w:spacing w:before="40"/>
              <w:rPr>
                <w:sz w:val="16"/>
                <w:szCs w:val="16"/>
              </w:rPr>
            </w:pPr>
            <w:proofErr w:type="spellStart"/>
            <w:r w:rsidRPr="00B733EE">
              <w:rPr>
                <w:sz w:val="16"/>
                <w:szCs w:val="16"/>
              </w:rPr>
              <w:t>wavelength</w:t>
            </w:r>
            <w:proofErr w:type="spellEnd"/>
            <w:r w:rsidRPr="00B733EE">
              <w:rPr>
                <w:sz w:val="16"/>
                <w:szCs w:val="16"/>
              </w:rPr>
              <w:t xml:space="preserve">: </w:t>
            </w:r>
            <w:r w:rsidR="00B733EE" w:rsidRPr="00B733EE">
              <w:rPr>
                <w:sz w:val="16"/>
                <w:szCs w:val="16"/>
              </w:rPr>
              <w:t>longueur d’onde du</w:t>
            </w:r>
            <w:r w:rsidR="00B733EE">
              <w:rPr>
                <w:sz w:val="16"/>
                <w:szCs w:val="16"/>
              </w:rPr>
              <w:t xml:space="preserve"> dernier scan</w:t>
            </w:r>
          </w:p>
          <w:p w14:paraId="1D922192" w14:textId="53AFB568" w:rsidR="008E2FA6" w:rsidRPr="00B733EE" w:rsidRDefault="008E2FA6" w:rsidP="008E2FA6">
            <w:pPr>
              <w:pStyle w:val="Paragraphedeliste"/>
              <w:spacing w:before="40"/>
              <w:rPr>
                <w:sz w:val="16"/>
                <w:szCs w:val="16"/>
              </w:rPr>
            </w:pPr>
            <w:proofErr w:type="spellStart"/>
            <w:r w:rsidRPr="00B733EE">
              <w:rPr>
                <w:sz w:val="16"/>
                <w:szCs w:val="16"/>
              </w:rPr>
              <w:t>wave_label</w:t>
            </w:r>
            <w:proofErr w:type="spellEnd"/>
            <w:r w:rsidRPr="00B733EE">
              <w:rPr>
                <w:sz w:val="16"/>
                <w:szCs w:val="16"/>
              </w:rPr>
              <w:t xml:space="preserve">: </w:t>
            </w:r>
            <w:proofErr w:type="spellStart"/>
            <w:r w:rsidR="00B733EE" w:rsidRPr="00B733EE">
              <w:rPr>
                <w:sz w:val="16"/>
                <w:szCs w:val="16"/>
              </w:rPr>
              <w:t>etiquette</w:t>
            </w:r>
            <w:proofErr w:type="spellEnd"/>
            <w:r w:rsidR="00B733EE" w:rsidRPr="00B733EE">
              <w:rPr>
                <w:sz w:val="16"/>
                <w:szCs w:val="16"/>
              </w:rPr>
              <w:t xml:space="preserve"> de </w:t>
            </w:r>
            <w:r w:rsidR="00B733EE">
              <w:rPr>
                <w:sz w:val="16"/>
                <w:szCs w:val="16"/>
              </w:rPr>
              <w:t>longueur d’onde du dernier scan</w:t>
            </w:r>
          </w:p>
          <w:p w14:paraId="0A1E945E" w14:textId="572B40EF" w:rsidR="008E2FA6" w:rsidRPr="00B733EE" w:rsidRDefault="008E2FA6" w:rsidP="008E2FA6">
            <w:pPr>
              <w:pStyle w:val="Paragraphedeliste"/>
              <w:spacing w:before="40"/>
              <w:rPr>
                <w:sz w:val="16"/>
                <w:szCs w:val="16"/>
              </w:rPr>
            </w:pPr>
            <w:r w:rsidRPr="00B733EE">
              <w:rPr>
                <w:sz w:val="16"/>
                <w:szCs w:val="16"/>
              </w:rPr>
              <w:t>inversion NS: inversion Nor</w:t>
            </w:r>
            <w:r w:rsidR="00B733EE" w:rsidRPr="00B733EE">
              <w:rPr>
                <w:sz w:val="16"/>
                <w:szCs w:val="16"/>
              </w:rPr>
              <w:t>d - S</w:t>
            </w:r>
            <w:r w:rsidR="00B733EE">
              <w:rPr>
                <w:sz w:val="16"/>
                <w:szCs w:val="16"/>
              </w:rPr>
              <w:t>ud</w:t>
            </w:r>
          </w:p>
          <w:p w14:paraId="522E98B6" w14:textId="1E5ACEA7" w:rsidR="008E2FA6" w:rsidRPr="00B733EE" w:rsidRDefault="008E2FA6" w:rsidP="008E2FA6">
            <w:pPr>
              <w:pStyle w:val="Paragraphedeliste"/>
              <w:spacing w:before="40"/>
              <w:rPr>
                <w:sz w:val="16"/>
                <w:szCs w:val="16"/>
              </w:rPr>
            </w:pPr>
            <w:r w:rsidRPr="00B733EE">
              <w:rPr>
                <w:sz w:val="16"/>
                <w:szCs w:val="16"/>
              </w:rPr>
              <w:t>inversion EW: inversion Est</w:t>
            </w:r>
            <w:r w:rsidR="00B733EE">
              <w:rPr>
                <w:sz w:val="16"/>
                <w:szCs w:val="16"/>
              </w:rPr>
              <w:t xml:space="preserve"> </w:t>
            </w:r>
            <w:r w:rsidRPr="00B733EE">
              <w:rPr>
                <w:sz w:val="16"/>
                <w:szCs w:val="16"/>
              </w:rPr>
              <w:t>-</w:t>
            </w:r>
            <w:r w:rsidR="00B733EE">
              <w:rPr>
                <w:sz w:val="16"/>
                <w:szCs w:val="16"/>
              </w:rPr>
              <w:t xml:space="preserve"> </w:t>
            </w:r>
            <w:r w:rsidR="00B733EE" w:rsidRPr="00B733EE">
              <w:rPr>
                <w:sz w:val="16"/>
                <w:szCs w:val="16"/>
              </w:rPr>
              <w:t>O</w:t>
            </w:r>
            <w:r w:rsidR="00B733EE">
              <w:rPr>
                <w:sz w:val="16"/>
                <w:szCs w:val="16"/>
              </w:rPr>
              <w:t>uest</w:t>
            </w:r>
          </w:p>
          <w:p w14:paraId="60A571A8" w14:textId="196DB7F9" w:rsidR="008E2FA6" w:rsidRPr="00B733EE" w:rsidRDefault="008E2FA6" w:rsidP="008E2FA6">
            <w:pPr>
              <w:pStyle w:val="Paragraphedeliste"/>
              <w:spacing w:before="40"/>
              <w:rPr>
                <w:sz w:val="16"/>
                <w:szCs w:val="16"/>
              </w:rPr>
            </w:pPr>
            <w:proofErr w:type="spellStart"/>
            <w:r w:rsidRPr="00B733EE">
              <w:rPr>
                <w:sz w:val="16"/>
                <w:szCs w:val="16"/>
              </w:rPr>
              <w:t>Size_pix_cam</w:t>
            </w:r>
            <w:proofErr w:type="spellEnd"/>
            <w:r w:rsidRPr="00B733EE">
              <w:rPr>
                <w:sz w:val="16"/>
                <w:szCs w:val="16"/>
              </w:rPr>
              <w:t xml:space="preserve">: </w:t>
            </w:r>
            <w:r w:rsidR="00B733EE" w:rsidRPr="00B733EE">
              <w:rPr>
                <w:sz w:val="16"/>
                <w:szCs w:val="16"/>
              </w:rPr>
              <w:t>taille d</w:t>
            </w:r>
            <w:r w:rsidR="00B733EE">
              <w:rPr>
                <w:sz w:val="16"/>
                <w:szCs w:val="16"/>
              </w:rPr>
              <w:t>u pixel de la caméra dans calculette</w:t>
            </w:r>
          </w:p>
          <w:p w14:paraId="46061751" w14:textId="48F3282B" w:rsidR="008E2FA6" w:rsidRPr="008E2FA6" w:rsidRDefault="008E2FA6" w:rsidP="008E2FA6">
            <w:pPr>
              <w:pStyle w:val="Paragraphedeliste"/>
              <w:spacing w:before="40"/>
              <w:rPr>
                <w:sz w:val="16"/>
                <w:szCs w:val="16"/>
                <w:lang w:val="en-US"/>
              </w:rPr>
            </w:pPr>
            <w:proofErr w:type="spellStart"/>
            <w:r w:rsidRPr="008E2FA6">
              <w:rPr>
                <w:sz w:val="16"/>
                <w:szCs w:val="16"/>
                <w:lang w:val="en-US"/>
              </w:rPr>
              <w:t>Bin_cam</w:t>
            </w:r>
            <w:proofErr w:type="spellEnd"/>
            <w:r w:rsidRPr="008E2FA6">
              <w:rPr>
                <w:sz w:val="16"/>
                <w:szCs w:val="16"/>
                <w:lang w:val="en-US"/>
              </w:rPr>
              <w:t xml:space="preserve">: </w:t>
            </w:r>
            <w:r w:rsidR="00B733EE">
              <w:rPr>
                <w:sz w:val="16"/>
                <w:szCs w:val="16"/>
                <w:lang w:val="en-US"/>
              </w:rPr>
              <w:t xml:space="preserve">binning camera dans </w:t>
            </w:r>
            <w:proofErr w:type="spellStart"/>
            <w:r w:rsidR="00B733EE">
              <w:rPr>
                <w:sz w:val="16"/>
                <w:szCs w:val="16"/>
                <w:lang w:val="en-US"/>
              </w:rPr>
              <w:t>calculette</w:t>
            </w:r>
            <w:proofErr w:type="spellEnd"/>
          </w:p>
          <w:p w14:paraId="72B95DBB" w14:textId="47A31C77" w:rsidR="008E2FA6" w:rsidRPr="00B733EE" w:rsidRDefault="008E2FA6" w:rsidP="008E2FA6">
            <w:pPr>
              <w:pStyle w:val="Paragraphedeliste"/>
              <w:spacing w:before="40"/>
              <w:rPr>
                <w:sz w:val="16"/>
                <w:szCs w:val="16"/>
              </w:rPr>
            </w:pPr>
            <w:proofErr w:type="spellStart"/>
            <w:r w:rsidRPr="00B733EE">
              <w:rPr>
                <w:sz w:val="16"/>
                <w:szCs w:val="16"/>
              </w:rPr>
              <w:t>autocrop</w:t>
            </w:r>
            <w:proofErr w:type="spellEnd"/>
            <w:r w:rsidRPr="00B733EE">
              <w:rPr>
                <w:sz w:val="16"/>
                <w:szCs w:val="16"/>
              </w:rPr>
              <w:t xml:space="preserve">: </w:t>
            </w:r>
            <w:r w:rsidR="00B733EE" w:rsidRPr="00B733EE">
              <w:rPr>
                <w:sz w:val="16"/>
                <w:szCs w:val="16"/>
              </w:rPr>
              <w:t xml:space="preserve">active le mode </w:t>
            </w:r>
            <w:proofErr w:type="spellStart"/>
            <w:r w:rsidR="00B733EE" w:rsidRPr="00B733EE">
              <w:rPr>
                <w:sz w:val="16"/>
                <w:szCs w:val="16"/>
              </w:rPr>
              <w:t>a</w:t>
            </w:r>
            <w:r w:rsidR="00B733EE">
              <w:rPr>
                <w:sz w:val="16"/>
                <w:szCs w:val="16"/>
              </w:rPr>
              <w:t>utocrop</w:t>
            </w:r>
            <w:proofErr w:type="spellEnd"/>
          </w:p>
          <w:p w14:paraId="4C4DD0EF" w14:textId="6B08050A" w:rsidR="008E2FA6" w:rsidRPr="00B733EE" w:rsidRDefault="008E2FA6" w:rsidP="008E2FA6">
            <w:pPr>
              <w:pStyle w:val="Paragraphedeliste"/>
              <w:spacing w:before="40"/>
              <w:rPr>
                <w:sz w:val="16"/>
                <w:szCs w:val="16"/>
              </w:rPr>
            </w:pPr>
            <w:proofErr w:type="spellStart"/>
            <w:r w:rsidRPr="00B733EE">
              <w:rPr>
                <w:sz w:val="16"/>
                <w:szCs w:val="16"/>
              </w:rPr>
              <w:t>crop</w:t>
            </w:r>
            <w:proofErr w:type="spellEnd"/>
            <w:r w:rsidRPr="00B733EE">
              <w:rPr>
                <w:sz w:val="16"/>
                <w:szCs w:val="16"/>
              </w:rPr>
              <w:t xml:space="preserve"> fix hauteur : </w:t>
            </w:r>
            <w:r w:rsidR="00B733EE" w:rsidRPr="00B733EE">
              <w:rPr>
                <w:sz w:val="16"/>
                <w:szCs w:val="16"/>
              </w:rPr>
              <w:t xml:space="preserve">hauteur du </w:t>
            </w:r>
            <w:proofErr w:type="spellStart"/>
            <w:r w:rsidR="00B733EE" w:rsidRPr="00B733EE">
              <w:rPr>
                <w:sz w:val="16"/>
                <w:szCs w:val="16"/>
              </w:rPr>
              <w:t>crop</w:t>
            </w:r>
            <w:proofErr w:type="spellEnd"/>
            <w:r w:rsidR="00B733EE" w:rsidRPr="00B733EE">
              <w:rPr>
                <w:sz w:val="16"/>
                <w:szCs w:val="16"/>
              </w:rPr>
              <w:t xml:space="preserve"> pour fo</w:t>
            </w:r>
            <w:r w:rsidR="00B733EE">
              <w:rPr>
                <w:sz w:val="16"/>
                <w:szCs w:val="16"/>
              </w:rPr>
              <w:t>r</w:t>
            </w:r>
            <w:r w:rsidR="00B733EE" w:rsidRPr="00B733EE">
              <w:rPr>
                <w:sz w:val="16"/>
                <w:szCs w:val="16"/>
              </w:rPr>
              <w:t>cer le recadrage, au c</w:t>
            </w:r>
            <w:r w:rsidR="00B733EE">
              <w:rPr>
                <w:sz w:val="16"/>
                <w:szCs w:val="16"/>
              </w:rPr>
              <w:t xml:space="preserve">as </w:t>
            </w:r>
            <w:proofErr w:type="spellStart"/>
            <w:r w:rsidR="00B733EE">
              <w:rPr>
                <w:sz w:val="16"/>
                <w:szCs w:val="16"/>
              </w:rPr>
              <w:t>ou</w:t>
            </w:r>
            <w:proofErr w:type="spellEnd"/>
            <w:r w:rsidR="00B733EE">
              <w:rPr>
                <w:sz w:val="16"/>
                <w:szCs w:val="16"/>
              </w:rPr>
              <w:t xml:space="preserve"> le cadrage auto ne convient pas.</w:t>
            </w:r>
          </w:p>
          <w:p w14:paraId="0D02617D" w14:textId="2DB64A8B" w:rsidR="00B733EE" w:rsidRPr="00B733EE" w:rsidRDefault="008E2FA6" w:rsidP="00B733EE">
            <w:pPr>
              <w:pStyle w:val="Paragraphedeliste"/>
              <w:spacing w:before="40"/>
              <w:rPr>
                <w:sz w:val="16"/>
                <w:szCs w:val="16"/>
              </w:rPr>
            </w:pPr>
            <w:proofErr w:type="spellStart"/>
            <w:r w:rsidRPr="00B733EE">
              <w:rPr>
                <w:sz w:val="16"/>
                <w:szCs w:val="16"/>
              </w:rPr>
              <w:t>crop</w:t>
            </w:r>
            <w:proofErr w:type="spellEnd"/>
            <w:r w:rsidRPr="00B733EE">
              <w:rPr>
                <w:sz w:val="16"/>
                <w:szCs w:val="16"/>
              </w:rPr>
              <w:t xml:space="preserve"> fix largeur: </w:t>
            </w:r>
            <w:r w:rsidR="00B733EE">
              <w:rPr>
                <w:sz w:val="16"/>
                <w:szCs w:val="16"/>
              </w:rPr>
              <w:t>largeur</w:t>
            </w:r>
            <w:r w:rsidR="00B733EE" w:rsidRPr="00B733EE">
              <w:rPr>
                <w:sz w:val="16"/>
                <w:szCs w:val="16"/>
              </w:rPr>
              <w:t xml:space="preserve"> du </w:t>
            </w:r>
            <w:proofErr w:type="spellStart"/>
            <w:r w:rsidR="00B733EE" w:rsidRPr="00B733EE">
              <w:rPr>
                <w:sz w:val="16"/>
                <w:szCs w:val="16"/>
              </w:rPr>
              <w:t>crop</w:t>
            </w:r>
            <w:proofErr w:type="spellEnd"/>
            <w:r w:rsidR="00B733EE" w:rsidRPr="00B733EE">
              <w:rPr>
                <w:sz w:val="16"/>
                <w:szCs w:val="16"/>
              </w:rPr>
              <w:t xml:space="preserve"> pour fo</w:t>
            </w:r>
            <w:r w:rsidR="00B733EE">
              <w:rPr>
                <w:sz w:val="16"/>
                <w:szCs w:val="16"/>
              </w:rPr>
              <w:t>r</w:t>
            </w:r>
            <w:r w:rsidR="00B733EE" w:rsidRPr="00B733EE">
              <w:rPr>
                <w:sz w:val="16"/>
                <w:szCs w:val="16"/>
              </w:rPr>
              <w:t>cer le recadrage, au c</w:t>
            </w:r>
            <w:r w:rsidR="00B733EE">
              <w:rPr>
                <w:sz w:val="16"/>
                <w:szCs w:val="16"/>
              </w:rPr>
              <w:t xml:space="preserve">as </w:t>
            </w:r>
            <w:proofErr w:type="spellStart"/>
            <w:r w:rsidR="00B733EE">
              <w:rPr>
                <w:sz w:val="16"/>
                <w:szCs w:val="16"/>
              </w:rPr>
              <w:t>ou</w:t>
            </w:r>
            <w:proofErr w:type="spellEnd"/>
            <w:r w:rsidR="00B733EE">
              <w:rPr>
                <w:sz w:val="16"/>
                <w:szCs w:val="16"/>
              </w:rPr>
              <w:t xml:space="preserve"> le cadrage auto ne convient pas.</w:t>
            </w:r>
          </w:p>
          <w:p w14:paraId="4192D39A" w14:textId="4C145AB2" w:rsidR="008E2FA6" w:rsidRPr="00B733EE" w:rsidRDefault="008E2FA6" w:rsidP="008E2FA6">
            <w:pPr>
              <w:pStyle w:val="Paragraphedeliste"/>
              <w:spacing w:before="40"/>
              <w:rPr>
                <w:sz w:val="16"/>
                <w:szCs w:val="16"/>
              </w:rPr>
            </w:pPr>
            <w:r w:rsidRPr="00B733EE">
              <w:rPr>
                <w:sz w:val="16"/>
                <w:szCs w:val="16"/>
              </w:rPr>
              <w:t xml:space="preserve">pos fente min : </w:t>
            </w:r>
            <w:r w:rsidR="00B733EE" w:rsidRPr="00B733EE">
              <w:rPr>
                <w:sz w:val="16"/>
                <w:szCs w:val="16"/>
              </w:rPr>
              <w:t>pour récupérer des scans mal centré</w:t>
            </w:r>
            <w:r w:rsidR="00B733EE">
              <w:rPr>
                <w:sz w:val="16"/>
                <w:szCs w:val="16"/>
              </w:rPr>
              <w:t>s</w:t>
            </w:r>
            <w:r w:rsidRPr="00B733EE">
              <w:rPr>
                <w:sz w:val="16"/>
                <w:szCs w:val="16"/>
              </w:rPr>
              <w:t xml:space="preserve"> - not for use</w:t>
            </w:r>
          </w:p>
          <w:p w14:paraId="38CC8E0B" w14:textId="5610F64F" w:rsidR="008E2FA6" w:rsidRPr="00B733EE" w:rsidRDefault="008E2FA6" w:rsidP="008E2FA6">
            <w:pPr>
              <w:pStyle w:val="Paragraphedeliste"/>
              <w:spacing w:before="40"/>
              <w:rPr>
                <w:sz w:val="16"/>
                <w:szCs w:val="16"/>
              </w:rPr>
            </w:pPr>
            <w:r w:rsidRPr="00B733EE">
              <w:rPr>
                <w:sz w:val="16"/>
                <w:szCs w:val="16"/>
              </w:rPr>
              <w:t xml:space="preserve">pos fente max: </w:t>
            </w:r>
            <w:r w:rsidR="00B733EE" w:rsidRPr="00B733EE">
              <w:rPr>
                <w:sz w:val="16"/>
                <w:szCs w:val="16"/>
              </w:rPr>
              <w:t>pour récupérer des scans mal centré</w:t>
            </w:r>
            <w:r w:rsidR="00B733EE">
              <w:rPr>
                <w:sz w:val="16"/>
                <w:szCs w:val="16"/>
              </w:rPr>
              <w:t>s</w:t>
            </w:r>
            <w:r w:rsidR="00B733EE" w:rsidRPr="00B733EE">
              <w:rPr>
                <w:sz w:val="16"/>
                <w:szCs w:val="16"/>
              </w:rPr>
              <w:t xml:space="preserve"> </w:t>
            </w:r>
            <w:r w:rsidRPr="00B733EE">
              <w:rPr>
                <w:sz w:val="16"/>
                <w:szCs w:val="16"/>
              </w:rPr>
              <w:t>- not for use</w:t>
            </w:r>
          </w:p>
          <w:p w14:paraId="1A720055" w14:textId="355FF320" w:rsidR="008E2FA6" w:rsidRPr="008E2FA6" w:rsidRDefault="008E2FA6" w:rsidP="008E2FA6">
            <w:pPr>
              <w:pStyle w:val="Paragraphedeliste"/>
              <w:spacing w:before="40"/>
              <w:rPr>
                <w:sz w:val="16"/>
                <w:szCs w:val="16"/>
                <w:lang w:val="en-US"/>
              </w:rPr>
            </w:pPr>
            <w:proofErr w:type="spellStart"/>
            <w:r w:rsidRPr="008E2FA6">
              <w:rPr>
                <w:sz w:val="16"/>
                <w:szCs w:val="16"/>
                <w:lang w:val="en-US"/>
              </w:rPr>
              <w:t>zeeman_shift</w:t>
            </w:r>
            <w:proofErr w:type="spellEnd"/>
            <w:r w:rsidRPr="008E2FA6">
              <w:rPr>
                <w:sz w:val="16"/>
                <w:szCs w:val="16"/>
                <w:lang w:val="en-US"/>
              </w:rPr>
              <w:t xml:space="preserve">: </w:t>
            </w:r>
            <w:r w:rsidR="00B733EE">
              <w:rPr>
                <w:sz w:val="16"/>
                <w:szCs w:val="16"/>
                <w:lang w:val="en-US"/>
              </w:rPr>
              <w:t xml:space="preserve">decalage </w:t>
            </w:r>
            <w:proofErr w:type="spellStart"/>
            <w:r w:rsidR="00B733EE">
              <w:rPr>
                <w:sz w:val="16"/>
                <w:szCs w:val="16"/>
                <w:lang w:val="en-US"/>
              </w:rPr>
              <w:t>zeeman</w:t>
            </w:r>
            <w:proofErr w:type="spellEnd"/>
          </w:p>
          <w:p w14:paraId="22838988" w14:textId="563D51F9" w:rsidR="008E2FA6" w:rsidRPr="00B733EE" w:rsidRDefault="008E2FA6" w:rsidP="008E2FA6">
            <w:pPr>
              <w:pStyle w:val="Paragraphedeliste"/>
              <w:spacing w:before="40"/>
              <w:rPr>
                <w:sz w:val="16"/>
                <w:szCs w:val="16"/>
              </w:rPr>
            </w:pPr>
            <w:proofErr w:type="spellStart"/>
            <w:r w:rsidRPr="00B733EE">
              <w:rPr>
                <w:sz w:val="16"/>
                <w:szCs w:val="16"/>
              </w:rPr>
              <w:t>reduction_bruit</w:t>
            </w:r>
            <w:proofErr w:type="spellEnd"/>
            <w:r w:rsidRPr="00B733EE">
              <w:rPr>
                <w:sz w:val="16"/>
                <w:szCs w:val="16"/>
              </w:rPr>
              <w:t xml:space="preserve">: </w:t>
            </w:r>
            <w:r w:rsidR="00B733EE" w:rsidRPr="00B733EE">
              <w:rPr>
                <w:sz w:val="16"/>
                <w:szCs w:val="16"/>
              </w:rPr>
              <w:t xml:space="preserve">mode </w:t>
            </w:r>
            <w:proofErr w:type="spellStart"/>
            <w:r w:rsidR="00B733EE" w:rsidRPr="00B733EE">
              <w:rPr>
                <w:sz w:val="16"/>
                <w:szCs w:val="16"/>
              </w:rPr>
              <w:t>reduction</w:t>
            </w:r>
            <w:proofErr w:type="spellEnd"/>
            <w:r w:rsidR="00B733EE" w:rsidRPr="00B733EE">
              <w:rPr>
                <w:sz w:val="16"/>
                <w:szCs w:val="16"/>
              </w:rPr>
              <w:t xml:space="preserve"> de bruit</w:t>
            </w:r>
          </w:p>
          <w:p w14:paraId="415AD9A2" w14:textId="77777777" w:rsidR="00B733EE" w:rsidRDefault="008E2FA6" w:rsidP="008E2FA6">
            <w:pPr>
              <w:pStyle w:val="Paragraphedeliste"/>
              <w:spacing w:before="40"/>
              <w:rPr>
                <w:sz w:val="16"/>
                <w:szCs w:val="16"/>
              </w:rPr>
            </w:pPr>
            <w:proofErr w:type="spellStart"/>
            <w:r w:rsidRPr="00B733EE">
              <w:rPr>
                <w:sz w:val="16"/>
                <w:szCs w:val="16"/>
              </w:rPr>
              <w:t>zee_autopoly</w:t>
            </w:r>
            <w:proofErr w:type="spellEnd"/>
            <w:r w:rsidRPr="00B733EE">
              <w:rPr>
                <w:sz w:val="16"/>
                <w:szCs w:val="16"/>
              </w:rPr>
              <w:t xml:space="preserve">: </w:t>
            </w:r>
            <w:r w:rsidR="00B733EE" w:rsidRPr="000A4EC9">
              <w:rPr>
                <w:sz w:val="16"/>
                <w:szCs w:val="16"/>
              </w:rPr>
              <w:t>force le calcul automatique</w:t>
            </w:r>
            <w:r w:rsidR="00B733EE">
              <w:rPr>
                <w:sz w:val="16"/>
                <w:szCs w:val="16"/>
              </w:rPr>
              <w:t xml:space="preserve"> du polynôme sur la raie la plus sombre du spectre</w:t>
            </w:r>
            <w:r w:rsidR="00B733EE" w:rsidRPr="00B733EE">
              <w:rPr>
                <w:sz w:val="16"/>
                <w:szCs w:val="16"/>
              </w:rPr>
              <w:t xml:space="preserve"> </w:t>
            </w:r>
          </w:p>
          <w:p w14:paraId="358134D3" w14:textId="5F5E7E7F" w:rsidR="00B733EE" w:rsidRPr="00B733EE" w:rsidRDefault="008E2FA6" w:rsidP="00B733EE">
            <w:pPr>
              <w:pStyle w:val="Paragraphedeliste"/>
              <w:spacing w:before="40"/>
              <w:rPr>
                <w:sz w:val="16"/>
                <w:szCs w:val="16"/>
              </w:rPr>
            </w:pPr>
            <w:proofErr w:type="spellStart"/>
            <w:r w:rsidRPr="00B733EE">
              <w:rPr>
                <w:sz w:val="16"/>
                <w:szCs w:val="16"/>
              </w:rPr>
              <w:t>grid</w:t>
            </w:r>
            <w:proofErr w:type="spellEnd"/>
            <w:r w:rsidRPr="00B733EE">
              <w:rPr>
                <w:sz w:val="16"/>
                <w:szCs w:val="16"/>
              </w:rPr>
              <w:t xml:space="preserve"> </w:t>
            </w:r>
            <w:proofErr w:type="spellStart"/>
            <w:r w:rsidRPr="00B733EE">
              <w:rPr>
                <w:sz w:val="16"/>
                <w:szCs w:val="16"/>
              </w:rPr>
              <w:t>disk</w:t>
            </w:r>
            <w:proofErr w:type="spellEnd"/>
            <w:r w:rsidRPr="00B733EE">
              <w:rPr>
                <w:sz w:val="16"/>
                <w:szCs w:val="16"/>
              </w:rPr>
              <w:t xml:space="preserve">: </w:t>
            </w:r>
            <w:r w:rsidR="00B733EE" w:rsidRPr="00B733EE">
              <w:rPr>
                <w:sz w:val="16"/>
                <w:szCs w:val="16"/>
              </w:rPr>
              <w:t>génère et e</w:t>
            </w:r>
            <w:r w:rsidR="00B733EE">
              <w:rPr>
                <w:sz w:val="16"/>
                <w:szCs w:val="16"/>
              </w:rPr>
              <w:t>nregistre image de la grille de StonyHurst</w:t>
            </w:r>
          </w:p>
          <w:p w14:paraId="34269826" w14:textId="16521C91" w:rsidR="008E2FA6" w:rsidRPr="00B733EE" w:rsidRDefault="008E2FA6" w:rsidP="00B733EE">
            <w:pPr>
              <w:pStyle w:val="Paragraphedeliste"/>
              <w:spacing w:before="40"/>
              <w:rPr>
                <w:sz w:val="16"/>
                <w:szCs w:val="16"/>
                <w:lang w:val="en-US"/>
              </w:rPr>
            </w:pPr>
            <w:r w:rsidRPr="00B733EE">
              <w:rPr>
                <w:sz w:val="16"/>
                <w:szCs w:val="16"/>
                <w:lang w:val="en-US"/>
              </w:rPr>
              <w:t xml:space="preserve">lang: language </w:t>
            </w:r>
            <w:proofErr w:type="spellStart"/>
            <w:r w:rsidR="00B733EE">
              <w:rPr>
                <w:sz w:val="16"/>
                <w:szCs w:val="16"/>
                <w:lang w:val="en-US"/>
              </w:rPr>
              <w:t>d’INTI</w:t>
            </w:r>
            <w:proofErr w:type="spellEnd"/>
          </w:p>
        </w:tc>
      </w:tr>
    </w:tbl>
    <w:p w14:paraId="45418CCD" w14:textId="77777777" w:rsidR="008E2FA6" w:rsidRDefault="008E2FA6" w:rsidP="008E2FA6">
      <w:pPr>
        <w:rPr>
          <w:lang w:val="en-US"/>
        </w:rPr>
      </w:pPr>
    </w:p>
    <w:p w14:paraId="56C3CF1C" w14:textId="6423D252" w:rsidR="008E2FA6" w:rsidRPr="008E2FA6" w:rsidRDefault="00B733EE" w:rsidP="008E2FA6">
      <w:pPr>
        <w:pStyle w:val="Titre1"/>
        <w:rPr>
          <w:lang w:val="en-US"/>
        </w:rPr>
      </w:pPr>
      <w:r>
        <w:rPr>
          <w:lang w:val="en-US"/>
        </w:rPr>
        <w:t xml:space="preserve">Limitations </w:t>
      </w:r>
    </w:p>
    <w:p w14:paraId="30ED4D8C" w14:textId="2CFA40AD" w:rsidR="008E2FA6" w:rsidRPr="00F40F11" w:rsidRDefault="00B733EE" w:rsidP="00B733EE">
      <w:r w:rsidRPr="00B733EE">
        <w:t>L’automatisation des traitements d’INTI r</w:t>
      </w:r>
      <w:r>
        <w:t>epose sur un certain nombre d’hypothèse</w:t>
      </w:r>
      <w:r w:rsidR="00E60CF8">
        <w:t>s</w:t>
      </w:r>
      <w:r>
        <w:t>. Par exemple si le scan ne commence pas avant l’apparition du bord du soleil et ne se termine après sa disparition, INTI sera incapable de déterminer la géométrie de l’acquisition.</w:t>
      </w:r>
      <w:r w:rsidR="00F40F11">
        <w:t xml:space="preserve"> </w:t>
      </w:r>
      <w:r w:rsidR="00F109DA">
        <w:t>S</w:t>
      </w:r>
      <w:r w:rsidR="00F40F11">
        <w:t xml:space="preserve">i l’exposition est trop faible, le manque de contraste peut </w:t>
      </w:r>
      <w:r w:rsidR="00F109DA">
        <w:t xml:space="preserve">également </w:t>
      </w:r>
      <w:r w:rsidR="00F40F11">
        <w:t>perturber la détection des bords</w:t>
      </w:r>
      <w:r w:rsidR="00F109DA">
        <w:t xml:space="preserve">. </w:t>
      </w:r>
    </w:p>
    <w:p w14:paraId="1AC4CEAD" w14:textId="18525B44" w:rsidR="008E2FA6" w:rsidRPr="00B733EE" w:rsidRDefault="00B733EE" w:rsidP="008E2FA6">
      <w:r w:rsidRPr="00B733EE">
        <w:t>Le format des vidéos e</w:t>
      </w:r>
      <w:r>
        <w:t>st le format SER exclusivement, en 8 ou 16 bits, noir et blanc.</w:t>
      </w:r>
    </w:p>
    <w:p w14:paraId="723950BB" w14:textId="68DC9440" w:rsidR="008E2FA6" w:rsidRDefault="00F40F11" w:rsidP="008E2FA6">
      <w:r w:rsidRPr="00CF7FB4">
        <w:t xml:space="preserve">INTI n’est plus compatible </w:t>
      </w:r>
      <w:r w:rsidR="008E2FA6" w:rsidRPr="00CF7FB4">
        <w:t xml:space="preserve">Windows 7 </w:t>
      </w:r>
      <w:r w:rsidRPr="00CF7FB4">
        <w:t xml:space="preserve">, car Windows 7 n’est pas compatible avec des versions de python supérieure à </w:t>
      </w:r>
      <w:r w:rsidR="008E2FA6" w:rsidRPr="00CF7FB4">
        <w:t>3.9</w:t>
      </w:r>
    </w:p>
    <w:p w14:paraId="31BD480D" w14:textId="264521D7" w:rsidR="00F109DA" w:rsidRPr="00CF7FB4" w:rsidRDefault="00F109DA" w:rsidP="008E2FA6">
      <w:r w:rsidRPr="00F40F11">
        <w:t xml:space="preserve">INTI a été intensivement testé par Christian Buil  et moi-même, sur </w:t>
      </w:r>
      <w:r>
        <w:t xml:space="preserve">de nombreuses configurations. </w:t>
      </w:r>
      <w:r w:rsidRPr="00F40F11">
        <w:t>Nous sommes confiant qu’il produit des résultats fiables dans la</w:t>
      </w:r>
      <w:r>
        <w:t xml:space="preserve"> plupart des cas. </w:t>
      </w:r>
    </w:p>
    <w:p w14:paraId="3E51D572" w14:textId="08388B64" w:rsidR="008E2FA6" w:rsidRPr="00F40F11" w:rsidRDefault="008E2FA6" w:rsidP="008E2FA6">
      <w:pPr>
        <w:pStyle w:val="Titre1"/>
      </w:pPr>
      <w:r w:rsidRPr="00F40F11">
        <w:lastRenderedPageBreak/>
        <w:t>R</w:t>
      </w:r>
      <w:r w:rsidR="00F40F11" w:rsidRPr="00F40F11">
        <w:t>é</w:t>
      </w:r>
      <w:r w:rsidRPr="00F40F11">
        <w:t>f</w:t>
      </w:r>
      <w:r w:rsidR="00F40F11" w:rsidRPr="00F40F11">
        <w:t>é</w:t>
      </w:r>
      <w:r w:rsidRPr="00F40F11">
        <w:t>rence</w:t>
      </w:r>
      <w:r w:rsidR="00F40F11" w:rsidRPr="00F40F11">
        <w:t>s</w:t>
      </w:r>
    </w:p>
    <w:p w14:paraId="64764F21" w14:textId="5936BBD1" w:rsidR="008E2FA6" w:rsidRPr="00F40F11" w:rsidRDefault="00F40F11" w:rsidP="008E2FA6">
      <w:r w:rsidRPr="00F40F11">
        <w:t>INTI est un t</w:t>
      </w:r>
      <w:r>
        <w:t xml:space="preserve">ravail original partie intégrante du projet Sol’Ex. Si vous utilisez des éléments ou êtes inspirés par son fonctionnement, merci d’indiquer une référence à : </w:t>
      </w:r>
      <w:r w:rsidR="008E2FA6" w:rsidRPr="00F40F11">
        <w:t xml:space="preserve">Sol'Ex - INTI </w:t>
      </w:r>
      <w:r>
        <w:t>par</w:t>
      </w:r>
      <w:r w:rsidR="008E2FA6" w:rsidRPr="00F40F11">
        <w:t xml:space="preserve"> Christian Buil &amp; Valerie Desnoux</w:t>
      </w:r>
    </w:p>
    <w:p w14:paraId="29C6813A" w14:textId="77777777" w:rsidR="008E2FA6" w:rsidRPr="00CF7FB4" w:rsidRDefault="008E2FA6" w:rsidP="008E2FA6">
      <w:pPr>
        <w:pStyle w:val="Titre1"/>
      </w:pPr>
      <w:r w:rsidRPr="00CF7FB4">
        <w:t>Contributions</w:t>
      </w:r>
    </w:p>
    <w:p w14:paraId="3F58588D" w14:textId="57601A6B" w:rsidR="008E2FA6" w:rsidRPr="00F40F11" w:rsidRDefault="00F40F11" w:rsidP="008E2FA6">
      <w:r w:rsidRPr="00F40F11">
        <w:t xml:space="preserve">L’accélération d’extraction des intensités par vecteur provient de </w:t>
      </w:r>
      <w:r w:rsidR="008E2FA6" w:rsidRPr="00F40F11">
        <w:t>Doug and Andrew Smiths</w:t>
      </w:r>
    </w:p>
    <w:p w14:paraId="3B49E1D4" w14:textId="27E6FA55" w:rsidR="008E2FA6" w:rsidRPr="00F40F11" w:rsidRDefault="00F40F11" w:rsidP="008E2FA6">
      <w:r w:rsidRPr="00F40F11">
        <w:t xml:space="preserve">La lecture des fichiers </w:t>
      </w:r>
      <w:r w:rsidR="008E2FA6" w:rsidRPr="00F40F11">
        <w:t xml:space="preserve">Ser </w:t>
      </w:r>
      <w:r w:rsidRPr="00F40F11">
        <w:t>est</w:t>
      </w:r>
      <w:r w:rsidR="00B64C37">
        <w:t xml:space="preserve"> </w:t>
      </w:r>
      <w:r w:rsidRPr="00F40F11">
        <w:t xml:space="preserve">une librairie python développée par </w:t>
      </w:r>
      <w:r w:rsidR="008E2FA6" w:rsidRPr="00F40F11">
        <w:t xml:space="preserve">Jean-Baptiste </w:t>
      </w:r>
      <w:proofErr w:type="spellStart"/>
      <w:r w:rsidR="008E2FA6" w:rsidRPr="00F40F11">
        <w:t>Butet</w:t>
      </w:r>
      <w:proofErr w:type="spellEnd"/>
      <w:r w:rsidR="008E2FA6" w:rsidRPr="00F40F11">
        <w:t xml:space="preserve">, </w:t>
      </w:r>
      <w:r>
        <w:t xml:space="preserve">avec le décodage des timestamps SER  de </w:t>
      </w:r>
      <w:r w:rsidR="008E2FA6" w:rsidRPr="00F40F11">
        <w:t>Matt Considine</w:t>
      </w:r>
    </w:p>
    <w:p w14:paraId="1C695C3B" w14:textId="3E7026F0" w:rsidR="008E2FA6" w:rsidRPr="008E2FA6" w:rsidRDefault="00F40F11" w:rsidP="008E2FA6">
      <w:pPr>
        <w:rPr>
          <w:lang w:val="en-US"/>
        </w:rPr>
      </w:pPr>
      <w:r w:rsidRPr="00F40F11">
        <w:t>Le module d’ajustement d’</w:t>
      </w:r>
      <w:r w:rsidR="008E2FA6" w:rsidRPr="00F40F11">
        <w:t xml:space="preserve">Ellipse </w:t>
      </w:r>
      <w:proofErr w:type="spellStart"/>
      <w:r w:rsidR="008E2FA6" w:rsidRPr="00F40F11">
        <w:t>fitting</w:t>
      </w:r>
      <w:proofErr w:type="spellEnd"/>
      <w:r w:rsidR="008E2FA6" w:rsidRPr="00F40F11">
        <w:t xml:space="preserve"> </w:t>
      </w:r>
      <w:r w:rsidRPr="00F40F11">
        <w:t xml:space="preserve">est un module python de </w:t>
      </w:r>
      <w:r w:rsidR="008E2FA6" w:rsidRPr="00F40F11">
        <w:t xml:space="preserve">Ben </w:t>
      </w:r>
      <w:proofErr w:type="spellStart"/>
      <w:r w:rsidR="008E2FA6" w:rsidRPr="00F40F11">
        <w:t>Hammel</w:t>
      </w:r>
      <w:proofErr w:type="spellEnd"/>
      <w:r w:rsidR="008E2FA6" w:rsidRPr="00F40F11">
        <w:t xml:space="preserve">, &amp; Nick Sullivan-Molina. </w:t>
      </w:r>
      <w:r w:rsidR="008E2FA6" w:rsidRPr="008E2FA6">
        <w:rPr>
          <w:lang w:val="en-US"/>
        </w:rPr>
        <w:t xml:space="preserve">(2020, March 21). </w:t>
      </w:r>
      <w:proofErr w:type="spellStart"/>
      <w:r w:rsidR="008E2FA6" w:rsidRPr="008E2FA6">
        <w:rPr>
          <w:lang w:val="en-US"/>
        </w:rPr>
        <w:t>bdhammel</w:t>
      </w:r>
      <w:proofErr w:type="spellEnd"/>
      <w:r w:rsidR="008E2FA6" w:rsidRPr="008E2FA6">
        <w:rPr>
          <w:lang w:val="en-US"/>
        </w:rPr>
        <w:t>/least-squares-ellipse-fitting: v2.0.0 (Version v2.0.0). Zenodo. http://doi.org/10.5281/zenodo.3723294</w:t>
      </w:r>
    </w:p>
    <w:p w14:paraId="64236C46" w14:textId="754C133A" w:rsidR="008E2FA6" w:rsidRPr="00F40F11" w:rsidRDefault="00F40F11" w:rsidP="008E2FA6">
      <w:r w:rsidRPr="00F40F11">
        <w:t>Le code</w:t>
      </w:r>
      <w:r>
        <w:t xml:space="preserve"> </w:t>
      </w:r>
      <w:r w:rsidR="008E2FA6" w:rsidRPr="00F40F11">
        <w:t xml:space="preserve">python </w:t>
      </w:r>
      <w:r>
        <w:t>est disponible sur</w:t>
      </w:r>
      <w:r w:rsidR="008E2FA6" w:rsidRPr="00F40F11">
        <w:t> </w:t>
      </w:r>
      <w:hyperlink r:id="rId61" w:history="1">
        <w:r w:rsidR="008E2FA6" w:rsidRPr="00F40F11">
          <w:rPr>
            <w:rStyle w:val="Lienhypertexte"/>
            <w:b/>
            <w:bCs/>
          </w:rPr>
          <w:t>https://github.com/Vdesnoux/Solex_ser_recon</w:t>
        </w:r>
      </w:hyperlink>
    </w:p>
    <w:p w14:paraId="32168E6E" w14:textId="77777777" w:rsidR="008E2FA6" w:rsidRPr="00F40F11" w:rsidRDefault="008E2FA6" w:rsidP="008E2FA6"/>
    <w:p w14:paraId="613C760D" w14:textId="6B9F6CF3" w:rsidR="008E2FA6" w:rsidRPr="00F40F11" w:rsidRDefault="008E2FA6" w:rsidP="008E2FA6"/>
    <w:p w14:paraId="398E8373" w14:textId="77777777" w:rsidR="00273186" w:rsidRPr="00F40F11" w:rsidRDefault="00273186" w:rsidP="00AC5DCE"/>
    <w:p w14:paraId="6515E1C6" w14:textId="77777777" w:rsidR="00273186" w:rsidRPr="00F40F11" w:rsidRDefault="00273186" w:rsidP="00AC5DCE"/>
    <w:p w14:paraId="57FD8E91" w14:textId="77777777" w:rsidR="00273186" w:rsidRPr="00F40F11" w:rsidRDefault="00273186" w:rsidP="00AC5DCE"/>
    <w:p w14:paraId="3FC0B52B" w14:textId="77777777" w:rsidR="00AC5DCE" w:rsidRPr="00F40F11" w:rsidRDefault="00AC5DCE" w:rsidP="00AC5DCE"/>
    <w:p w14:paraId="64D9B238" w14:textId="77777777" w:rsidR="008B2A17" w:rsidRPr="00F40F11" w:rsidRDefault="008B2A17" w:rsidP="00D00D47"/>
    <w:p w14:paraId="69E87F43" w14:textId="77777777" w:rsidR="00D00D47" w:rsidRPr="00F40F11" w:rsidRDefault="00D00D47" w:rsidP="00E77C77"/>
    <w:p w14:paraId="531ADAE6" w14:textId="45375F8A" w:rsidR="00D00D47" w:rsidRPr="00F40F11" w:rsidRDefault="00D00D47" w:rsidP="00E77C77"/>
    <w:p w14:paraId="49C17E79" w14:textId="77777777" w:rsidR="001A3795" w:rsidRPr="00F40F11" w:rsidRDefault="001A3795" w:rsidP="00E77C77"/>
    <w:bookmarkEnd w:id="0"/>
    <w:p w14:paraId="73E948AD" w14:textId="7ADF4882" w:rsidR="00E77C77" w:rsidRPr="00F40F11" w:rsidRDefault="00E77C77" w:rsidP="00E77C77"/>
    <w:sectPr w:rsidR="00E77C77" w:rsidRPr="00F40F11" w:rsidSect="003C7EFA">
      <w:footerReference w:type="default" r:id="rId62"/>
      <w:pgSz w:w="11906" w:h="16838" w:code="9"/>
      <w:pgMar w:top="709" w:right="1080" w:bottom="1134" w:left="1080" w:header="720" w:footer="7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943BA09" w14:textId="77777777" w:rsidR="00592679" w:rsidRDefault="00592679">
      <w:pPr>
        <w:spacing w:after="0" w:line="240" w:lineRule="auto"/>
      </w:pPr>
      <w:r>
        <w:separator/>
      </w:r>
    </w:p>
  </w:endnote>
  <w:endnote w:type="continuationSeparator" w:id="0">
    <w:p w14:paraId="131D44F5" w14:textId="77777777" w:rsidR="00592679" w:rsidRDefault="0059267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8711079"/>
      <w:docPartObj>
        <w:docPartGallery w:val="Page Numbers (Bottom of Page)"/>
        <w:docPartUnique/>
      </w:docPartObj>
    </w:sdtPr>
    <w:sdtEndPr>
      <w:rPr>
        <w:noProof/>
      </w:rPr>
    </w:sdtEndPr>
    <w:sdtContent>
      <w:p w14:paraId="7B8B986D" w14:textId="77777777" w:rsidR="004770D4" w:rsidRDefault="006D20A3" w:rsidP="006D20A3">
        <w:pPr>
          <w:pStyle w:val="Pieddepage"/>
          <w:rPr>
            <w:noProof/>
          </w:rP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CED0B4F" w14:textId="77777777" w:rsidR="00592679" w:rsidRDefault="00592679">
      <w:pPr>
        <w:spacing w:after="0" w:line="240" w:lineRule="auto"/>
      </w:pPr>
      <w:r>
        <w:separator/>
      </w:r>
    </w:p>
  </w:footnote>
  <w:footnote w:type="continuationSeparator" w:id="0">
    <w:p w14:paraId="15F53B28" w14:textId="77777777" w:rsidR="00592679" w:rsidRDefault="00592679">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3C6CDF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0081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A732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AA976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70FC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9C6F6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2CD19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804F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8AE9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4CA5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7B7209"/>
    <w:multiLevelType w:val="hybridMultilevel"/>
    <w:tmpl w:val="317CD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703B50"/>
    <w:multiLevelType w:val="hybridMultilevel"/>
    <w:tmpl w:val="55C494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4115FC2"/>
    <w:multiLevelType w:val="hybridMultilevel"/>
    <w:tmpl w:val="B95445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3FAD03A4"/>
    <w:multiLevelType w:val="hybridMultilevel"/>
    <w:tmpl w:val="C832D2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477A60FE"/>
    <w:multiLevelType w:val="hybridMultilevel"/>
    <w:tmpl w:val="DAFC7F06"/>
    <w:lvl w:ilvl="0" w:tplc="B4E07FB6">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908710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6" w15:restartNumberingAfterBreak="0">
    <w:nsid w:val="505932B7"/>
    <w:multiLevelType w:val="multilevel"/>
    <w:tmpl w:val="4D44A5D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5518457B"/>
    <w:multiLevelType w:val="hybridMultilevel"/>
    <w:tmpl w:val="813C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15:restartNumberingAfterBreak="0">
    <w:nsid w:val="59EF7769"/>
    <w:multiLevelType w:val="multilevel"/>
    <w:tmpl w:val="D1A2C6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rebuchet MS" w:eastAsiaTheme="minorHAnsi" w:hAnsi="Trebuchet M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AC6211E"/>
    <w:multiLevelType w:val="hybridMultilevel"/>
    <w:tmpl w:val="F190A924"/>
    <w:lvl w:ilvl="0" w:tplc="A2588E1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15:restartNumberingAfterBreak="0">
    <w:nsid w:val="5C457A2B"/>
    <w:multiLevelType w:val="multilevel"/>
    <w:tmpl w:val="33BE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E6E6C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2" w15:restartNumberingAfterBreak="0">
    <w:nsid w:val="64485794"/>
    <w:multiLevelType w:val="hybridMultilevel"/>
    <w:tmpl w:val="2B00F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15:restartNumberingAfterBreak="0">
    <w:nsid w:val="6C565C7C"/>
    <w:multiLevelType w:val="hybridMultilevel"/>
    <w:tmpl w:val="6A34AB86"/>
    <w:lvl w:ilvl="0" w:tplc="AA6EB2F4">
      <w:start w:val="1"/>
      <w:numFmt w:val="bullet"/>
      <w:pStyle w:val="Paragraphedeliste"/>
      <w:lvlText w:val=""/>
      <w:lvlJc w:val="left"/>
      <w:pPr>
        <w:ind w:left="927" w:hanging="360"/>
      </w:pPr>
      <w:rPr>
        <w:rFonts w:ascii="Symbol" w:hAnsi="Symbol" w:hint="default"/>
      </w:rPr>
    </w:lvl>
    <w:lvl w:ilvl="1" w:tplc="040C0003" w:tentative="1">
      <w:start w:val="1"/>
      <w:numFmt w:val="bullet"/>
      <w:lvlText w:val="o"/>
      <w:lvlJc w:val="left"/>
      <w:pPr>
        <w:ind w:left="1089" w:hanging="360"/>
      </w:pPr>
      <w:rPr>
        <w:rFonts w:ascii="Courier New" w:hAnsi="Courier New" w:cs="Courier New" w:hint="default"/>
      </w:rPr>
    </w:lvl>
    <w:lvl w:ilvl="2" w:tplc="040C0005" w:tentative="1">
      <w:start w:val="1"/>
      <w:numFmt w:val="bullet"/>
      <w:lvlText w:val=""/>
      <w:lvlJc w:val="left"/>
      <w:pPr>
        <w:ind w:left="1809" w:hanging="360"/>
      </w:pPr>
      <w:rPr>
        <w:rFonts w:ascii="Wingdings" w:hAnsi="Wingdings" w:hint="default"/>
      </w:rPr>
    </w:lvl>
    <w:lvl w:ilvl="3" w:tplc="040C0001" w:tentative="1">
      <w:start w:val="1"/>
      <w:numFmt w:val="bullet"/>
      <w:lvlText w:val=""/>
      <w:lvlJc w:val="left"/>
      <w:pPr>
        <w:ind w:left="2529" w:hanging="360"/>
      </w:pPr>
      <w:rPr>
        <w:rFonts w:ascii="Symbol" w:hAnsi="Symbol" w:hint="default"/>
      </w:rPr>
    </w:lvl>
    <w:lvl w:ilvl="4" w:tplc="040C0003" w:tentative="1">
      <w:start w:val="1"/>
      <w:numFmt w:val="bullet"/>
      <w:lvlText w:val="o"/>
      <w:lvlJc w:val="left"/>
      <w:pPr>
        <w:ind w:left="3249" w:hanging="360"/>
      </w:pPr>
      <w:rPr>
        <w:rFonts w:ascii="Courier New" w:hAnsi="Courier New" w:cs="Courier New" w:hint="default"/>
      </w:rPr>
    </w:lvl>
    <w:lvl w:ilvl="5" w:tplc="040C0005" w:tentative="1">
      <w:start w:val="1"/>
      <w:numFmt w:val="bullet"/>
      <w:lvlText w:val=""/>
      <w:lvlJc w:val="left"/>
      <w:pPr>
        <w:ind w:left="3969" w:hanging="360"/>
      </w:pPr>
      <w:rPr>
        <w:rFonts w:ascii="Wingdings" w:hAnsi="Wingdings" w:hint="default"/>
      </w:rPr>
    </w:lvl>
    <w:lvl w:ilvl="6" w:tplc="040C0001" w:tentative="1">
      <w:start w:val="1"/>
      <w:numFmt w:val="bullet"/>
      <w:lvlText w:val=""/>
      <w:lvlJc w:val="left"/>
      <w:pPr>
        <w:ind w:left="4689" w:hanging="360"/>
      </w:pPr>
      <w:rPr>
        <w:rFonts w:ascii="Symbol" w:hAnsi="Symbol" w:hint="default"/>
      </w:rPr>
    </w:lvl>
    <w:lvl w:ilvl="7" w:tplc="040C0003" w:tentative="1">
      <w:start w:val="1"/>
      <w:numFmt w:val="bullet"/>
      <w:lvlText w:val="o"/>
      <w:lvlJc w:val="left"/>
      <w:pPr>
        <w:ind w:left="5409" w:hanging="360"/>
      </w:pPr>
      <w:rPr>
        <w:rFonts w:ascii="Courier New" w:hAnsi="Courier New" w:cs="Courier New" w:hint="default"/>
      </w:rPr>
    </w:lvl>
    <w:lvl w:ilvl="8" w:tplc="040C0005" w:tentative="1">
      <w:start w:val="1"/>
      <w:numFmt w:val="bullet"/>
      <w:lvlText w:val=""/>
      <w:lvlJc w:val="left"/>
      <w:pPr>
        <w:ind w:left="6129" w:hanging="360"/>
      </w:pPr>
      <w:rPr>
        <w:rFonts w:ascii="Wingdings" w:hAnsi="Wingdings" w:hint="default"/>
      </w:rPr>
    </w:lvl>
  </w:abstractNum>
  <w:abstractNum w:abstractNumId="24" w15:restartNumberingAfterBreak="0">
    <w:nsid w:val="6FEA38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798E1E43"/>
    <w:multiLevelType w:val="multilevel"/>
    <w:tmpl w:val="469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ADC0BDD"/>
    <w:multiLevelType w:val="hybridMultilevel"/>
    <w:tmpl w:val="7E502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4001969">
    <w:abstractNumId w:val="9"/>
  </w:num>
  <w:num w:numId="2" w16cid:durableId="1305046074">
    <w:abstractNumId w:val="7"/>
  </w:num>
  <w:num w:numId="3" w16cid:durableId="1138959819">
    <w:abstractNumId w:val="6"/>
  </w:num>
  <w:num w:numId="4" w16cid:durableId="1538353523">
    <w:abstractNumId w:val="5"/>
  </w:num>
  <w:num w:numId="5" w16cid:durableId="1737239968">
    <w:abstractNumId w:val="4"/>
  </w:num>
  <w:num w:numId="6" w16cid:durableId="623272977">
    <w:abstractNumId w:val="8"/>
  </w:num>
  <w:num w:numId="7" w16cid:durableId="736324216">
    <w:abstractNumId w:val="3"/>
  </w:num>
  <w:num w:numId="8" w16cid:durableId="1531651483">
    <w:abstractNumId w:val="2"/>
  </w:num>
  <w:num w:numId="9" w16cid:durableId="1007051593">
    <w:abstractNumId w:val="1"/>
  </w:num>
  <w:num w:numId="10" w16cid:durableId="448551094">
    <w:abstractNumId w:val="0"/>
  </w:num>
  <w:num w:numId="11" w16cid:durableId="1692300528">
    <w:abstractNumId w:val="24"/>
  </w:num>
  <w:num w:numId="12" w16cid:durableId="360739876">
    <w:abstractNumId w:val="21"/>
  </w:num>
  <w:num w:numId="13" w16cid:durableId="1549490009">
    <w:abstractNumId w:val="16"/>
  </w:num>
  <w:num w:numId="14" w16cid:durableId="1142695021">
    <w:abstractNumId w:val="15"/>
  </w:num>
  <w:num w:numId="15" w16cid:durableId="1015495195">
    <w:abstractNumId w:val="22"/>
  </w:num>
  <w:num w:numId="16" w16cid:durableId="177962030">
    <w:abstractNumId w:val="11"/>
  </w:num>
  <w:num w:numId="17" w16cid:durableId="494103297">
    <w:abstractNumId w:val="10"/>
  </w:num>
  <w:num w:numId="18" w16cid:durableId="1054818954">
    <w:abstractNumId w:val="13"/>
  </w:num>
  <w:num w:numId="19" w16cid:durableId="829980559">
    <w:abstractNumId w:val="12"/>
  </w:num>
  <w:num w:numId="20" w16cid:durableId="784882607">
    <w:abstractNumId w:val="23"/>
  </w:num>
  <w:num w:numId="21" w16cid:durableId="69929205">
    <w:abstractNumId w:val="19"/>
  </w:num>
  <w:num w:numId="22" w16cid:durableId="1143155062">
    <w:abstractNumId w:val="14"/>
  </w:num>
  <w:num w:numId="23" w16cid:durableId="940645859">
    <w:abstractNumId w:val="17"/>
  </w:num>
  <w:num w:numId="24" w16cid:durableId="153884762">
    <w:abstractNumId w:val="26"/>
  </w:num>
  <w:num w:numId="25" w16cid:durableId="14162417">
    <w:abstractNumId w:val="25"/>
  </w:num>
  <w:num w:numId="26" w16cid:durableId="1558125887">
    <w:abstractNumId w:val="18"/>
  </w:num>
  <w:num w:numId="27" w16cid:durableId="1385834871">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990"/>
    <w:rsid w:val="00017091"/>
    <w:rsid w:val="0002507C"/>
    <w:rsid w:val="0003293C"/>
    <w:rsid w:val="000340F3"/>
    <w:rsid w:val="0003649C"/>
    <w:rsid w:val="00051074"/>
    <w:rsid w:val="00054274"/>
    <w:rsid w:val="000611D9"/>
    <w:rsid w:val="000772D7"/>
    <w:rsid w:val="00084EF8"/>
    <w:rsid w:val="00085EB3"/>
    <w:rsid w:val="00086EB0"/>
    <w:rsid w:val="00097323"/>
    <w:rsid w:val="000A2EB5"/>
    <w:rsid w:val="000A367B"/>
    <w:rsid w:val="000A4EC9"/>
    <w:rsid w:val="000B3CF4"/>
    <w:rsid w:val="000C5D05"/>
    <w:rsid w:val="000D5BE6"/>
    <w:rsid w:val="000F450C"/>
    <w:rsid w:val="000F798C"/>
    <w:rsid w:val="00106E1B"/>
    <w:rsid w:val="00111AB9"/>
    <w:rsid w:val="001128FE"/>
    <w:rsid w:val="00112F09"/>
    <w:rsid w:val="00115A03"/>
    <w:rsid w:val="00120BC5"/>
    <w:rsid w:val="0014794A"/>
    <w:rsid w:val="00155E20"/>
    <w:rsid w:val="0016035E"/>
    <w:rsid w:val="00167270"/>
    <w:rsid w:val="00173650"/>
    <w:rsid w:val="001A3795"/>
    <w:rsid w:val="001A622D"/>
    <w:rsid w:val="001B2369"/>
    <w:rsid w:val="001B2467"/>
    <w:rsid w:val="001B39C1"/>
    <w:rsid w:val="001E1796"/>
    <w:rsid w:val="001E71B4"/>
    <w:rsid w:val="001F1D6A"/>
    <w:rsid w:val="001F6BF5"/>
    <w:rsid w:val="00227F1D"/>
    <w:rsid w:val="00237592"/>
    <w:rsid w:val="002412BA"/>
    <w:rsid w:val="0025443B"/>
    <w:rsid w:val="002728D9"/>
    <w:rsid w:val="00273186"/>
    <w:rsid w:val="0028566D"/>
    <w:rsid w:val="00287318"/>
    <w:rsid w:val="002B6FD0"/>
    <w:rsid w:val="002D100E"/>
    <w:rsid w:val="002D1AA2"/>
    <w:rsid w:val="00313ED8"/>
    <w:rsid w:val="00345A04"/>
    <w:rsid w:val="00392E6F"/>
    <w:rsid w:val="003A0CDC"/>
    <w:rsid w:val="003A1FEC"/>
    <w:rsid w:val="003B20CF"/>
    <w:rsid w:val="003C6CC8"/>
    <w:rsid w:val="003C7EFA"/>
    <w:rsid w:val="003E2902"/>
    <w:rsid w:val="003F1708"/>
    <w:rsid w:val="003F7722"/>
    <w:rsid w:val="0041689D"/>
    <w:rsid w:val="00435A98"/>
    <w:rsid w:val="00442F83"/>
    <w:rsid w:val="00446C7D"/>
    <w:rsid w:val="00473216"/>
    <w:rsid w:val="0047525E"/>
    <w:rsid w:val="004770D4"/>
    <w:rsid w:val="0047741C"/>
    <w:rsid w:val="00480A5E"/>
    <w:rsid w:val="00481579"/>
    <w:rsid w:val="00486187"/>
    <w:rsid w:val="004867D8"/>
    <w:rsid w:val="00497A4A"/>
    <w:rsid w:val="004A043B"/>
    <w:rsid w:val="004A52AA"/>
    <w:rsid w:val="004A7543"/>
    <w:rsid w:val="004C5ABA"/>
    <w:rsid w:val="004C6D95"/>
    <w:rsid w:val="004E4A69"/>
    <w:rsid w:val="004F3E4A"/>
    <w:rsid w:val="00502E6E"/>
    <w:rsid w:val="005123C0"/>
    <w:rsid w:val="005211FF"/>
    <w:rsid w:val="005241C8"/>
    <w:rsid w:val="00524D29"/>
    <w:rsid w:val="00526EA9"/>
    <w:rsid w:val="005311EF"/>
    <w:rsid w:val="0053165E"/>
    <w:rsid w:val="00534356"/>
    <w:rsid w:val="005406CE"/>
    <w:rsid w:val="005420DF"/>
    <w:rsid w:val="00555FF0"/>
    <w:rsid w:val="00560436"/>
    <w:rsid w:val="00562BAD"/>
    <w:rsid w:val="00564A76"/>
    <w:rsid w:val="00567076"/>
    <w:rsid w:val="00577D15"/>
    <w:rsid w:val="00586FD7"/>
    <w:rsid w:val="00592679"/>
    <w:rsid w:val="005A0DB3"/>
    <w:rsid w:val="005C7C01"/>
    <w:rsid w:val="005D2D4C"/>
    <w:rsid w:val="006028D7"/>
    <w:rsid w:val="0061372B"/>
    <w:rsid w:val="00621555"/>
    <w:rsid w:val="00635751"/>
    <w:rsid w:val="00646B61"/>
    <w:rsid w:val="0065646C"/>
    <w:rsid w:val="00665BC2"/>
    <w:rsid w:val="00677A79"/>
    <w:rsid w:val="00682837"/>
    <w:rsid w:val="006A7DA0"/>
    <w:rsid w:val="006B7354"/>
    <w:rsid w:val="006C4C50"/>
    <w:rsid w:val="006C66F9"/>
    <w:rsid w:val="006C7245"/>
    <w:rsid w:val="006D0BCF"/>
    <w:rsid w:val="006D20A3"/>
    <w:rsid w:val="006D67F6"/>
    <w:rsid w:val="006D7D18"/>
    <w:rsid w:val="006E0362"/>
    <w:rsid w:val="006F0B16"/>
    <w:rsid w:val="006F364B"/>
    <w:rsid w:val="00722C26"/>
    <w:rsid w:val="00725BBA"/>
    <w:rsid w:val="0073265A"/>
    <w:rsid w:val="007351A8"/>
    <w:rsid w:val="00737080"/>
    <w:rsid w:val="00744C56"/>
    <w:rsid w:val="00750E76"/>
    <w:rsid w:val="00753EFE"/>
    <w:rsid w:val="00754738"/>
    <w:rsid w:val="00755B84"/>
    <w:rsid w:val="00760A62"/>
    <w:rsid w:val="0077493A"/>
    <w:rsid w:val="0078280A"/>
    <w:rsid w:val="00783C50"/>
    <w:rsid w:val="007B689F"/>
    <w:rsid w:val="007D1EC1"/>
    <w:rsid w:val="007F66CB"/>
    <w:rsid w:val="0084443E"/>
    <w:rsid w:val="00857E8A"/>
    <w:rsid w:val="00871093"/>
    <w:rsid w:val="00874B32"/>
    <w:rsid w:val="008820AC"/>
    <w:rsid w:val="00886180"/>
    <w:rsid w:val="0089109A"/>
    <w:rsid w:val="008B2A17"/>
    <w:rsid w:val="008B7588"/>
    <w:rsid w:val="008D33AA"/>
    <w:rsid w:val="008D4DB3"/>
    <w:rsid w:val="008E2FA6"/>
    <w:rsid w:val="008E32F3"/>
    <w:rsid w:val="008F2F45"/>
    <w:rsid w:val="008F53C7"/>
    <w:rsid w:val="00904833"/>
    <w:rsid w:val="00907462"/>
    <w:rsid w:val="00924B77"/>
    <w:rsid w:val="009254AD"/>
    <w:rsid w:val="00927B14"/>
    <w:rsid w:val="00936BC5"/>
    <w:rsid w:val="00945014"/>
    <w:rsid w:val="00961F95"/>
    <w:rsid w:val="00964A06"/>
    <w:rsid w:val="0096740F"/>
    <w:rsid w:val="0097347B"/>
    <w:rsid w:val="00973C35"/>
    <w:rsid w:val="009760B9"/>
    <w:rsid w:val="00997D9F"/>
    <w:rsid w:val="009B37B5"/>
    <w:rsid w:val="009B37DD"/>
    <w:rsid w:val="009B55CC"/>
    <w:rsid w:val="009E51ED"/>
    <w:rsid w:val="009E6EF5"/>
    <w:rsid w:val="009F4572"/>
    <w:rsid w:val="00A04F55"/>
    <w:rsid w:val="00A21C93"/>
    <w:rsid w:val="00A2298A"/>
    <w:rsid w:val="00A22B19"/>
    <w:rsid w:val="00A26CBB"/>
    <w:rsid w:val="00A30A57"/>
    <w:rsid w:val="00A36E51"/>
    <w:rsid w:val="00A3788E"/>
    <w:rsid w:val="00A54431"/>
    <w:rsid w:val="00A67C92"/>
    <w:rsid w:val="00A7224C"/>
    <w:rsid w:val="00AA60D8"/>
    <w:rsid w:val="00AA6C26"/>
    <w:rsid w:val="00AC5DCE"/>
    <w:rsid w:val="00AC6ECF"/>
    <w:rsid w:val="00AE21E2"/>
    <w:rsid w:val="00AF5D1E"/>
    <w:rsid w:val="00AF5D96"/>
    <w:rsid w:val="00B16E9E"/>
    <w:rsid w:val="00B266E9"/>
    <w:rsid w:val="00B3724E"/>
    <w:rsid w:val="00B60581"/>
    <w:rsid w:val="00B64C37"/>
    <w:rsid w:val="00B733EE"/>
    <w:rsid w:val="00B8285F"/>
    <w:rsid w:val="00B9002E"/>
    <w:rsid w:val="00B90C00"/>
    <w:rsid w:val="00B96460"/>
    <w:rsid w:val="00BA6958"/>
    <w:rsid w:val="00BB5DE0"/>
    <w:rsid w:val="00BB717D"/>
    <w:rsid w:val="00BB72B4"/>
    <w:rsid w:val="00BC226D"/>
    <w:rsid w:val="00BD1C7B"/>
    <w:rsid w:val="00BD20BC"/>
    <w:rsid w:val="00BE09FB"/>
    <w:rsid w:val="00BF57A6"/>
    <w:rsid w:val="00C07F40"/>
    <w:rsid w:val="00C13D41"/>
    <w:rsid w:val="00C168B4"/>
    <w:rsid w:val="00C20951"/>
    <w:rsid w:val="00C2227E"/>
    <w:rsid w:val="00C37A0A"/>
    <w:rsid w:val="00C62C9B"/>
    <w:rsid w:val="00C72135"/>
    <w:rsid w:val="00C73C1D"/>
    <w:rsid w:val="00C75F63"/>
    <w:rsid w:val="00C94325"/>
    <w:rsid w:val="00CA3035"/>
    <w:rsid w:val="00CA51B9"/>
    <w:rsid w:val="00CB5D3A"/>
    <w:rsid w:val="00CC5A5D"/>
    <w:rsid w:val="00CE1E90"/>
    <w:rsid w:val="00CF0990"/>
    <w:rsid w:val="00CF0C71"/>
    <w:rsid w:val="00CF2365"/>
    <w:rsid w:val="00CF7FB4"/>
    <w:rsid w:val="00D00D47"/>
    <w:rsid w:val="00D02E70"/>
    <w:rsid w:val="00D033AD"/>
    <w:rsid w:val="00D27198"/>
    <w:rsid w:val="00D3506A"/>
    <w:rsid w:val="00D43353"/>
    <w:rsid w:val="00D55939"/>
    <w:rsid w:val="00D6569A"/>
    <w:rsid w:val="00D703AB"/>
    <w:rsid w:val="00DA5D89"/>
    <w:rsid w:val="00DC1522"/>
    <w:rsid w:val="00DC29D3"/>
    <w:rsid w:val="00DC6AD1"/>
    <w:rsid w:val="00DD52A9"/>
    <w:rsid w:val="00DE07B5"/>
    <w:rsid w:val="00DE7A95"/>
    <w:rsid w:val="00E00867"/>
    <w:rsid w:val="00E008B6"/>
    <w:rsid w:val="00E2338F"/>
    <w:rsid w:val="00E3373D"/>
    <w:rsid w:val="00E37E67"/>
    <w:rsid w:val="00E42A7A"/>
    <w:rsid w:val="00E50861"/>
    <w:rsid w:val="00E539AF"/>
    <w:rsid w:val="00E60CF8"/>
    <w:rsid w:val="00E634CF"/>
    <w:rsid w:val="00E77C77"/>
    <w:rsid w:val="00E85D58"/>
    <w:rsid w:val="00E9477F"/>
    <w:rsid w:val="00EB22EA"/>
    <w:rsid w:val="00EC1A1A"/>
    <w:rsid w:val="00EC546D"/>
    <w:rsid w:val="00EC7FE2"/>
    <w:rsid w:val="00ED4215"/>
    <w:rsid w:val="00EF4D79"/>
    <w:rsid w:val="00F109DA"/>
    <w:rsid w:val="00F1191C"/>
    <w:rsid w:val="00F11FA0"/>
    <w:rsid w:val="00F3171B"/>
    <w:rsid w:val="00F32B83"/>
    <w:rsid w:val="00F334AA"/>
    <w:rsid w:val="00F40F11"/>
    <w:rsid w:val="00F53109"/>
    <w:rsid w:val="00F760F5"/>
    <w:rsid w:val="00F83118"/>
    <w:rsid w:val="00FA292C"/>
    <w:rsid w:val="00FB54C3"/>
    <w:rsid w:val="00FB78D0"/>
    <w:rsid w:val="00FC201D"/>
    <w:rsid w:val="00FC221D"/>
    <w:rsid w:val="00FF5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10CC"/>
  <w15:chartTrackingRefBased/>
  <w15:docId w15:val="{2DED621F-0F59-4BA7-8883-90A68C7DE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11303C" w:themeColor="accent1" w:themeShade="80"/>
        <w:sz w:val="22"/>
        <w:szCs w:val="22"/>
        <w:lang w:val="fr-FR"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D6A"/>
  </w:style>
  <w:style w:type="paragraph" w:styleId="Titre1">
    <w:name w:val="heading 1"/>
    <w:basedOn w:val="Normal"/>
    <w:next w:val="Normal"/>
    <w:link w:val="Titre1Car"/>
    <w:uiPriority w:val="9"/>
    <w:qFormat/>
    <w:rsid w:val="00F11FA0"/>
    <w:pPr>
      <w:keepNext/>
      <w:keepLines/>
      <w:spacing w:before="320" w:line="240" w:lineRule="auto"/>
      <w:contextualSpacing/>
      <w:outlineLvl w:val="0"/>
    </w:pPr>
    <w:rPr>
      <w:rFonts w:asciiTheme="majorHAnsi" w:eastAsiaTheme="majorEastAsia" w:hAnsiTheme="majorHAnsi" w:cstheme="majorBidi"/>
      <w:color w:val="7030A0"/>
      <w:sz w:val="30"/>
      <w:szCs w:val="32"/>
    </w:rPr>
  </w:style>
  <w:style w:type="paragraph" w:styleId="Titre2">
    <w:name w:val="heading 2"/>
    <w:basedOn w:val="Normal"/>
    <w:next w:val="Normal"/>
    <w:link w:val="Titre2Car"/>
    <w:uiPriority w:val="9"/>
    <w:unhideWhenUsed/>
    <w:qFormat/>
    <w:rsid w:val="006028D7"/>
    <w:pPr>
      <w:keepNext/>
      <w:keepLines/>
      <w:spacing w:before="320" w:line="240" w:lineRule="auto"/>
      <w:contextualSpacing/>
      <w:outlineLvl w:val="1"/>
    </w:pPr>
    <w:rPr>
      <w:rFonts w:asciiTheme="majorHAnsi" w:eastAsiaTheme="majorEastAsia" w:hAnsiTheme="majorHAnsi" w:cstheme="majorBidi"/>
      <w:i/>
      <w:color w:val="7030A0"/>
    </w:rPr>
  </w:style>
  <w:style w:type="paragraph" w:styleId="Titre3">
    <w:name w:val="heading 3"/>
    <w:basedOn w:val="Normal"/>
    <w:next w:val="Normal"/>
    <w:link w:val="Titre3Car"/>
    <w:uiPriority w:val="9"/>
    <w:unhideWhenUsed/>
    <w:qFormat/>
    <w:rsid w:val="003F1708"/>
    <w:pPr>
      <w:keepNext/>
      <w:keepLines/>
      <w:spacing w:before="320" w:line="240" w:lineRule="auto"/>
      <w:contextualSpacing/>
      <w:outlineLvl w:val="2"/>
    </w:pPr>
    <w:rPr>
      <w:rFonts w:asciiTheme="majorHAnsi" w:eastAsiaTheme="majorEastAsia" w:hAnsiTheme="majorHAnsi" w:cstheme="majorBidi"/>
      <w:color w:val="236078" w:themeColor="accent1"/>
      <w:sz w:val="30"/>
      <w:szCs w:val="24"/>
    </w:rPr>
  </w:style>
  <w:style w:type="paragraph" w:styleId="Titre4">
    <w:name w:val="heading 4"/>
    <w:basedOn w:val="Normal"/>
    <w:next w:val="Normal"/>
    <w:link w:val="Titre4Car"/>
    <w:uiPriority w:val="9"/>
    <w:semiHidden/>
    <w:unhideWhenUsed/>
    <w:qFormat/>
    <w:rsid w:val="003F1708"/>
    <w:pPr>
      <w:keepNext/>
      <w:keepLines/>
      <w:spacing w:before="320" w:line="240" w:lineRule="auto"/>
      <w:contextualSpacing/>
      <w:outlineLvl w:val="3"/>
    </w:pPr>
    <w:rPr>
      <w:rFonts w:asciiTheme="majorHAnsi" w:eastAsiaTheme="majorEastAsia" w:hAnsiTheme="majorHAnsi" w:cstheme="majorBidi"/>
      <w:i/>
      <w:iCs/>
      <w:color w:val="236078" w:themeColor="accent1"/>
      <w:sz w:val="30"/>
    </w:rPr>
  </w:style>
  <w:style w:type="paragraph" w:styleId="Titre5">
    <w:name w:val="heading 5"/>
    <w:basedOn w:val="Normal"/>
    <w:next w:val="Normal"/>
    <w:link w:val="Titre5Car"/>
    <w:uiPriority w:val="9"/>
    <w:semiHidden/>
    <w:unhideWhenUsed/>
    <w:qFormat/>
    <w:rsid w:val="003F1708"/>
    <w:pPr>
      <w:keepNext/>
      <w:keepLines/>
      <w:spacing w:before="320" w:line="240" w:lineRule="auto"/>
      <w:contextualSpacing/>
      <w:outlineLvl w:val="4"/>
    </w:pPr>
    <w:rPr>
      <w:rFonts w:asciiTheme="majorHAnsi" w:eastAsiaTheme="majorEastAsia" w:hAnsiTheme="majorHAnsi" w:cstheme="majorBidi"/>
      <w:b/>
      <w:color w:val="9B5A5A" w:themeColor="accent2"/>
      <w:sz w:val="24"/>
    </w:rPr>
  </w:style>
  <w:style w:type="paragraph" w:styleId="Titre6">
    <w:name w:val="heading 6"/>
    <w:basedOn w:val="Normal"/>
    <w:next w:val="Normal"/>
    <w:link w:val="Titre6Car"/>
    <w:uiPriority w:val="9"/>
    <w:semiHidden/>
    <w:unhideWhenUsed/>
    <w:qFormat/>
    <w:rsid w:val="003F1708"/>
    <w:pPr>
      <w:keepNext/>
      <w:keepLines/>
      <w:spacing w:before="320" w:line="240" w:lineRule="auto"/>
      <w:contextualSpacing/>
      <w:outlineLvl w:val="5"/>
    </w:pPr>
    <w:rPr>
      <w:rFonts w:asciiTheme="majorHAnsi" w:eastAsiaTheme="majorEastAsia" w:hAnsiTheme="majorHAnsi" w:cstheme="majorBidi"/>
      <w:b/>
      <w:i/>
      <w:color w:val="9B5A5A" w:themeColor="accent2"/>
      <w:sz w:val="24"/>
    </w:rPr>
  </w:style>
  <w:style w:type="paragraph" w:styleId="Titre7">
    <w:name w:val="heading 7"/>
    <w:basedOn w:val="Normal"/>
    <w:next w:val="Normal"/>
    <w:link w:val="Titre7Car"/>
    <w:uiPriority w:val="9"/>
    <w:semiHidden/>
    <w:unhideWhenUsed/>
    <w:qFormat/>
    <w:rsid w:val="003F1708"/>
    <w:pPr>
      <w:keepNext/>
      <w:keepLines/>
      <w:spacing w:before="320" w:line="240" w:lineRule="auto"/>
      <w:contextualSpacing/>
      <w:outlineLvl w:val="6"/>
    </w:pPr>
    <w:rPr>
      <w:rFonts w:asciiTheme="majorHAnsi" w:eastAsiaTheme="majorEastAsia" w:hAnsiTheme="majorHAnsi" w:cstheme="majorBidi"/>
      <w:b/>
      <w:iCs/>
      <w:color w:val="236078" w:themeColor="accent1"/>
      <w:sz w:val="24"/>
    </w:rPr>
  </w:style>
  <w:style w:type="paragraph" w:styleId="Titre8">
    <w:name w:val="heading 8"/>
    <w:basedOn w:val="Normal"/>
    <w:next w:val="Normal"/>
    <w:link w:val="Titre8Car"/>
    <w:uiPriority w:val="9"/>
    <w:semiHidden/>
    <w:unhideWhenUsed/>
    <w:qFormat/>
    <w:rsid w:val="003F1708"/>
    <w:pPr>
      <w:keepNext/>
      <w:keepLines/>
      <w:spacing w:before="320" w:line="240" w:lineRule="auto"/>
      <w:contextualSpacing/>
      <w:outlineLvl w:val="7"/>
    </w:pPr>
    <w:rPr>
      <w:rFonts w:asciiTheme="majorHAnsi" w:eastAsiaTheme="majorEastAsia" w:hAnsiTheme="majorHAnsi" w:cstheme="majorBidi"/>
      <w:b/>
      <w:i/>
      <w:color w:val="9B5A5A" w:themeColor="accent2"/>
      <w:sz w:val="24"/>
      <w:szCs w:val="21"/>
    </w:rPr>
  </w:style>
  <w:style w:type="paragraph" w:styleId="Titre9">
    <w:name w:val="heading 9"/>
    <w:basedOn w:val="Normal"/>
    <w:next w:val="Normal"/>
    <w:link w:val="Titre9Car"/>
    <w:uiPriority w:val="9"/>
    <w:semiHidden/>
    <w:unhideWhenUsed/>
    <w:qFormat/>
    <w:rsid w:val="003F1708"/>
    <w:pPr>
      <w:keepNext/>
      <w:keepLines/>
      <w:spacing w:before="320" w:line="240" w:lineRule="auto"/>
      <w:contextualSpacing/>
      <w:outlineLvl w:val="8"/>
    </w:pPr>
    <w:rPr>
      <w:rFonts w:asciiTheme="majorHAnsi" w:eastAsiaTheme="majorEastAsia" w:hAnsiTheme="majorHAnsi" w:cstheme="majorBidi"/>
      <w:iCs/>
      <w:color w:val="236078" w:themeColor="accent1"/>
      <w:sz w:val="24"/>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8"/>
    <w:unhideWhenUsed/>
    <w:qFormat/>
    <w:pPr>
      <w:spacing w:after="0" w:line="240" w:lineRule="auto"/>
    </w:pPr>
  </w:style>
  <w:style w:type="character" w:customStyle="1" w:styleId="Titre1Car">
    <w:name w:val="Titre 1 Car"/>
    <w:basedOn w:val="Policepardfaut"/>
    <w:link w:val="Titre1"/>
    <w:uiPriority w:val="9"/>
    <w:rsid w:val="00F11FA0"/>
    <w:rPr>
      <w:rFonts w:asciiTheme="majorHAnsi" w:eastAsiaTheme="majorEastAsia" w:hAnsiTheme="majorHAnsi" w:cstheme="majorBidi"/>
      <w:color w:val="7030A0"/>
      <w:sz w:val="30"/>
      <w:szCs w:val="32"/>
    </w:rPr>
  </w:style>
  <w:style w:type="paragraph" w:styleId="Titre">
    <w:name w:val="Title"/>
    <w:basedOn w:val="Normal"/>
    <w:link w:val="TitreCar"/>
    <w:uiPriority w:val="1"/>
    <w:qFormat/>
    <w:pPr>
      <w:spacing w:after="960" w:line="240" w:lineRule="auto"/>
      <w:contextualSpacing/>
    </w:pPr>
    <w:rPr>
      <w:rFonts w:asciiTheme="majorHAnsi" w:eastAsiaTheme="majorEastAsia" w:hAnsiTheme="majorHAnsi" w:cstheme="majorBidi"/>
      <w:kern w:val="28"/>
      <w:sz w:val="60"/>
      <w:szCs w:val="56"/>
    </w:rPr>
  </w:style>
  <w:style w:type="character" w:customStyle="1" w:styleId="TitreCar">
    <w:name w:val="Titre Car"/>
    <w:basedOn w:val="Policepardfaut"/>
    <w:link w:val="Titre"/>
    <w:uiPriority w:val="1"/>
    <w:rPr>
      <w:rFonts w:asciiTheme="majorHAnsi" w:eastAsiaTheme="majorEastAsia" w:hAnsiTheme="majorHAnsi" w:cstheme="majorBidi"/>
      <w:kern w:val="28"/>
      <w:sz w:val="60"/>
      <w:szCs w:val="56"/>
    </w:rPr>
  </w:style>
  <w:style w:type="paragraph" w:styleId="Sous-titre">
    <w:name w:val="Subtitle"/>
    <w:basedOn w:val="Normal"/>
    <w:link w:val="Sous-titreCar"/>
    <w:uiPriority w:val="2"/>
    <w:qFormat/>
    <w:rsid w:val="00F11FA0"/>
    <w:pPr>
      <w:numPr>
        <w:ilvl w:val="1"/>
      </w:numPr>
      <w:spacing w:line="240" w:lineRule="auto"/>
      <w:contextualSpacing/>
    </w:pPr>
    <w:rPr>
      <w:rFonts w:eastAsiaTheme="minorEastAsia"/>
      <w:color w:val="7030A0"/>
      <w:sz w:val="34"/>
    </w:rPr>
  </w:style>
  <w:style w:type="character" w:customStyle="1" w:styleId="Sous-titreCar">
    <w:name w:val="Sous-titre Car"/>
    <w:basedOn w:val="Policepardfaut"/>
    <w:link w:val="Sous-titre"/>
    <w:uiPriority w:val="2"/>
    <w:rsid w:val="00F11FA0"/>
    <w:rPr>
      <w:rFonts w:eastAsiaTheme="minorEastAsia"/>
      <w:color w:val="7030A0"/>
      <w:sz w:val="34"/>
    </w:rPr>
  </w:style>
  <w:style w:type="character" w:customStyle="1" w:styleId="En-tteCar">
    <w:name w:val="En-tête Car"/>
    <w:basedOn w:val="Policepardfaut"/>
    <w:link w:val="En-tte"/>
    <w:uiPriority w:val="98"/>
  </w:style>
  <w:style w:type="character" w:customStyle="1" w:styleId="Titre2Car">
    <w:name w:val="Titre 2 Car"/>
    <w:basedOn w:val="Policepardfaut"/>
    <w:link w:val="Titre2"/>
    <w:uiPriority w:val="9"/>
    <w:rsid w:val="006028D7"/>
    <w:rPr>
      <w:rFonts w:asciiTheme="majorHAnsi" w:eastAsiaTheme="majorEastAsia" w:hAnsiTheme="majorHAnsi" w:cstheme="majorBidi"/>
      <w:i/>
      <w:color w:val="7030A0"/>
    </w:rPr>
  </w:style>
  <w:style w:type="character" w:customStyle="1" w:styleId="Titre3Car">
    <w:name w:val="Titre 3 Car"/>
    <w:basedOn w:val="Policepardfaut"/>
    <w:link w:val="Titre3"/>
    <w:uiPriority w:val="9"/>
    <w:rPr>
      <w:rFonts w:asciiTheme="majorHAnsi" w:eastAsiaTheme="majorEastAsia" w:hAnsiTheme="majorHAnsi" w:cstheme="majorBidi"/>
      <w:color w:val="236078" w:themeColor="accent1"/>
      <w:sz w:val="30"/>
      <w:szCs w:val="24"/>
    </w:r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236078" w:themeColor="accent1"/>
      <w:sz w:val="30"/>
    </w:rPr>
  </w:style>
  <w:style w:type="character" w:customStyle="1" w:styleId="Titre5Car">
    <w:name w:val="Titre 5 Car"/>
    <w:basedOn w:val="Policepardfaut"/>
    <w:link w:val="Titre5"/>
    <w:uiPriority w:val="9"/>
    <w:semiHidden/>
    <w:rPr>
      <w:rFonts w:asciiTheme="majorHAnsi" w:eastAsiaTheme="majorEastAsia" w:hAnsiTheme="majorHAnsi" w:cstheme="majorBidi"/>
      <w:b/>
      <w:color w:val="9B5A5A" w:themeColor="accent2"/>
      <w:sz w:val="24"/>
    </w:rPr>
  </w:style>
  <w:style w:type="character" w:customStyle="1" w:styleId="Titre6Car">
    <w:name w:val="Titre 6 Car"/>
    <w:basedOn w:val="Policepardfaut"/>
    <w:link w:val="Titre6"/>
    <w:uiPriority w:val="9"/>
    <w:semiHidden/>
    <w:rPr>
      <w:rFonts w:asciiTheme="majorHAnsi" w:eastAsiaTheme="majorEastAsia" w:hAnsiTheme="majorHAnsi" w:cstheme="majorBidi"/>
      <w:b/>
      <w:i/>
      <w:color w:val="9B5A5A" w:themeColor="accent2"/>
      <w:sz w:val="24"/>
    </w:rPr>
  </w:style>
  <w:style w:type="character" w:customStyle="1" w:styleId="Titre7Car">
    <w:name w:val="Titre 7 Car"/>
    <w:basedOn w:val="Policepardfaut"/>
    <w:link w:val="Titre7"/>
    <w:uiPriority w:val="9"/>
    <w:semiHidden/>
    <w:rPr>
      <w:rFonts w:asciiTheme="majorHAnsi" w:eastAsiaTheme="majorEastAsia" w:hAnsiTheme="majorHAnsi" w:cstheme="majorBidi"/>
      <w:b/>
      <w:iCs/>
      <w:color w:val="236078" w:themeColor="accent1"/>
      <w:sz w:val="24"/>
    </w:rPr>
  </w:style>
  <w:style w:type="character" w:customStyle="1" w:styleId="Titre8Car">
    <w:name w:val="Titre 8 Car"/>
    <w:basedOn w:val="Policepardfaut"/>
    <w:link w:val="Titre8"/>
    <w:uiPriority w:val="9"/>
    <w:semiHidden/>
    <w:rPr>
      <w:rFonts w:asciiTheme="majorHAnsi" w:eastAsiaTheme="majorEastAsia" w:hAnsiTheme="majorHAnsi" w:cstheme="majorBidi"/>
      <w:b/>
      <w:i/>
      <w:color w:val="9B5A5A" w:themeColor="accent2"/>
      <w:sz w:val="24"/>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Cs/>
      <w:color w:val="236078" w:themeColor="accent1"/>
      <w:sz w:val="24"/>
      <w:szCs w:val="21"/>
    </w:rPr>
  </w:style>
  <w:style w:type="paragraph" w:styleId="Pieddepage">
    <w:name w:val="footer"/>
    <w:basedOn w:val="Normal"/>
    <w:link w:val="PieddepageCar"/>
    <w:uiPriority w:val="99"/>
    <w:unhideWhenUsed/>
    <w:qFormat/>
    <w:pPr>
      <w:spacing w:after="0" w:line="240" w:lineRule="auto"/>
      <w:jc w:val="right"/>
    </w:pPr>
  </w:style>
  <w:style w:type="character" w:customStyle="1" w:styleId="PieddepageCar">
    <w:name w:val="Pied de page Car"/>
    <w:basedOn w:val="Policepardfaut"/>
    <w:link w:val="Pieddepage"/>
    <w:uiPriority w:val="99"/>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nral">
    <w:name w:val="Tableau général"/>
    <w:basedOn w:val="TableauNormal"/>
    <w:uiPriority w:val="99"/>
    <w:pPr>
      <w:spacing w:before="200" w:line="240" w:lineRule="auto"/>
      <w:ind w:left="144"/>
    </w:pPr>
    <w:tblPr>
      <w:tblBorders>
        <w:insideH w:val="single" w:sz="6" w:space="0" w:color="BFBFBF" w:themeColor="background1" w:themeShade="BF"/>
      </w:tblBorders>
      <w:tblCellMar>
        <w:left w:w="0" w:type="dxa"/>
        <w:right w:w="0" w:type="dxa"/>
      </w:tblCellMar>
    </w:tblPr>
    <w:tblStylePr w:type="firstRow">
      <w:rPr>
        <w:color w:val="9B5A5A" w:themeColor="accent2"/>
        <w:sz w:val="24"/>
      </w:rPr>
      <w:tblPr/>
      <w:tcPr>
        <w:tcBorders>
          <w:top w:val="single" w:sz="12" w:space="0" w:color="11303C" w:themeColor="accent1" w:themeShade="80"/>
          <w:left w:val="nil"/>
          <w:bottom w:val="single" w:sz="12" w:space="0" w:color="11303C" w:themeColor="accent1" w:themeShade="80"/>
          <w:right w:val="nil"/>
          <w:insideH w:val="nil"/>
          <w:insideV w:val="nil"/>
          <w:tl2br w:val="nil"/>
          <w:tr2bl w:val="nil"/>
        </w:tcBorders>
      </w:tcPr>
    </w:tblStylePr>
  </w:style>
  <w:style w:type="character" w:styleId="Accentuationlgre">
    <w:name w:val="Subtle Emphasis"/>
    <w:basedOn w:val="Policepardfaut"/>
    <w:uiPriority w:val="19"/>
    <w:semiHidden/>
    <w:unhideWhenUsed/>
    <w:qFormat/>
    <w:rPr>
      <w:i/>
      <w:iCs/>
      <w:color w:val="11303C" w:themeColor="accent1" w:themeShade="80"/>
    </w:rPr>
  </w:style>
  <w:style w:type="character" w:styleId="Accentuation">
    <w:name w:val="Emphasis"/>
    <w:basedOn w:val="Policepardfaut"/>
    <w:uiPriority w:val="20"/>
    <w:semiHidden/>
    <w:unhideWhenUsed/>
    <w:qFormat/>
    <w:rPr>
      <w:b/>
      <w:iCs/>
      <w:color w:val="9B5A5A" w:themeColor="accent2"/>
    </w:rPr>
  </w:style>
  <w:style w:type="character" w:styleId="Accentuationintense">
    <w:name w:val="Intense Emphasis"/>
    <w:basedOn w:val="Policepardfaut"/>
    <w:uiPriority w:val="21"/>
    <w:semiHidden/>
    <w:unhideWhenUsed/>
    <w:qFormat/>
    <w:rPr>
      <w:b/>
      <w:i/>
      <w:iCs/>
      <w:color w:val="9B5A5A" w:themeColor="accent2"/>
    </w:rPr>
  </w:style>
  <w:style w:type="paragraph" w:styleId="Citation">
    <w:name w:val="Quote"/>
    <w:basedOn w:val="Normal"/>
    <w:next w:val="Normal"/>
    <w:link w:val="CitationCar"/>
    <w:uiPriority w:val="29"/>
    <w:semiHidden/>
    <w:unhideWhenUsed/>
    <w:qFormat/>
    <w:pPr>
      <w:spacing w:before="360" w:after="360"/>
    </w:pPr>
    <w:rPr>
      <w:i/>
      <w:iCs/>
      <w:sz w:val="30"/>
    </w:rPr>
  </w:style>
  <w:style w:type="character" w:customStyle="1" w:styleId="CitationCar">
    <w:name w:val="Citation Car"/>
    <w:basedOn w:val="Policepardfaut"/>
    <w:link w:val="Citation"/>
    <w:uiPriority w:val="29"/>
    <w:semiHidden/>
    <w:rPr>
      <w:i/>
      <w:iCs/>
      <w:sz w:val="30"/>
    </w:rPr>
  </w:style>
  <w:style w:type="paragraph" w:styleId="Citationintense">
    <w:name w:val="Intense Quote"/>
    <w:basedOn w:val="Normal"/>
    <w:next w:val="Normal"/>
    <w:link w:val="CitationintenseCar"/>
    <w:uiPriority w:val="30"/>
    <w:semiHidden/>
    <w:unhideWhenUsed/>
    <w:qFormat/>
    <w:pPr>
      <w:spacing w:before="360" w:after="360"/>
    </w:pPr>
    <w:rPr>
      <w:b/>
      <w:i/>
      <w:iCs/>
      <w:sz w:val="30"/>
    </w:rPr>
  </w:style>
  <w:style w:type="character" w:customStyle="1" w:styleId="CitationintenseCar">
    <w:name w:val="Citation intense Car"/>
    <w:basedOn w:val="Policepardfaut"/>
    <w:link w:val="Citationintense"/>
    <w:uiPriority w:val="30"/>
    <w:semiHidden/>
    <w:rPr>
      <w:b/>
      <w:i/>
      <w:iCs/>
      <w:sz w:val="30"/>
    </w:rPr>
  </w:style>
  <w:style w:type="character" w:styleId="Rfrencelgre">
    <w:name w:val="Subtle Reference"/>
    <w:basedOn w:val="Policepardfaut"/>
    <w:uiPriority w:val="31"/>
    <w:semiHidden/>
    <w:unhideWhenUsed/>
    <w:qFormat/>
    <w:rPr>
      <w:caps/>
      <w:smallCaps w:val="0"/>
      <w:color w:val="11303C" w:themeColor="accent1" w:themeShade="80"/>
    </w:rPr>
  </w:style>
  <w:style w:type="character" w:styleId="Rfrenceintense">
    <w:name w:val="Intense Reference"/>
    <w:basedOn w:val="Policepardfaut"/>
    <w:uiPriority w:val="32"/>
    <w:semiHidden/>
    <w:unhideWhenUsed/>
    <w:qFormat/>
    <w:rPr>
      <w:b/>
      <w:bCs/>
      <w:caps/>
      <w:smallCaps w:val="0"/>
      <w:color w:val="11303C" w:themeColor="accent1" w:themeShade="80"/>
      <w:spacing w:val="0"/>
    </w:rPr>
  </w:style>
  <w:style w:type="character" w:styleId="Titredulivre">
    <w:name w:val="Book Title"/>
    <w:basedOn w:val="Policepardfaut"/>
    <w:uiPriority w:val="33"/>
    <w:semiHidden/>
    <w:unhideWhenUsed/>
    <w:qFormat/>
    <w:rPr>
      <w:b w:val="0"/>
      <w:bCs/>
      <w:i w:val="0"/>
      <w:iCs/>
      <w:spacing w:val="0"/>
      <w:u w:val="single"/>
    </w:rPr>
  </w:style>
  <w:style w:type="paragraph" w:styleId="Lgende">
    <w:name w:val="caption"/>
    <w:basedOn w:val="Normal"/>
    <w:next w:val="Normal"/>
    <w:uiPriority w:val="35"/>
    <w:semiHidden/>
    <w:unhideWhenUsed/>
    <w:qFormat/>
    <w:rsid w:val="00755B84"/>
    <w:pPr>
      <w:spacing w:after="200" w:line="240" w:lineRule="auto"/>
    </w:pPr>
    <w:rPr>
      <w:i/>
      <w:iCs/>
      <w:szCs w:val="18"/>
    </w:rPr>
  </w:style>
  <w:style w:type="paragraph" w:styleId="En-ttedetabledesmatires">
    <w:name w:val="TOC Heading"/>
    <w:basedOn w:val="Titre1"/>
    <w:next w:val="Normal"/>
    <w:uiPriority w:val="39"/>
    <w:semiHidden/>
    <w:unhideWhenUsed/>
    <w:qFormat/>
    <w:pPr>
      <w:outlineLvl w:val="9"/>
    </w:pPr>
  </w:style>
  <w:style w:type="character" w:styleId="Textedelespacerserv">
    <w:name w:val="Placeholder Text"/>
    <w:basedOn w:val="Policepardfaut"/>
    <w:uiPriority w:val="99"/>
    <w:semiHidden/>
    <w:rsid w:val="00755B84"/>
    <w:rPr>
      <w:color w:val="595959" w:themeColor="text1" w:themeTint="A6"/>
    </w:rPr>
  </w:style>
  <w:style w:type="paragraph" w:styleId="Textedebulles">
    <w:name w:val="Balloon Text"/>
    <w:basedOn w:val="Normal"/>
    <w:link w:val="TextedebullesCar"/>
    <w:uiPriority w:val="99"/>
    <w:semiHidden/>
    <w:unhideWhenUsed/>
    <w:rsid w:val="00755B8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755B84"/>
    <w:rPr>
      <w:rFonts w:ascii="Segoe UI" w:hAnsi="Segoe UI" w:cs="Segoe UI"/>
      <w:szCs w:val="18"/>
    </w:rPr>
  </w:style>
  <w:style w:type="paragraph" w:styleId="Corpsdetexte3">
    <w:name w:val="Body Text 3"/>
    <w:basedOn w:val="Normal"/>
    <w:link w:val="Corpsdetexte3Car"/>
    <w:uiPriority w:val="99"/>
    <w:semiHidden/>
    <w:unhideWhenUsed/>
    <w:rsid w:val="00755B84"/>
    <w:pPr>
      <w:spacing w:after="120"/>
    </w:pPr>
    <w:rPr>
      <w:szCs w:val="16"/>
    </w:rPr>
  </w:style>
  <w:style w:type="character" w:customStyle="1" w:styleId="Corpsdetexte3Car">
    <w:name w:val="Corps de texte 3 Car"/>
    <w:basedOn w:val="Policepardfaut"/>
    <w:link w:val="Corpsdetexte3"/>
    <w:uiPriority w:val="99"/>
    <w:semiHidden/>
    <w:rsid w:val="00755B84"/>
    <w:rPr>
      <w:szCs w:val="16"/>
    </w:rPr>
  </w:style>
  <w:style w:type="paragraph" w:styleId="Retraitcorpsdetexte3">
    <w:name w:val="Body Text Indent 3"/>
    <w:basedOn w:val="Normal"/>
    <w:link w:val="Retraitcorpsdetexte3Car"/>
    <w:uiPriority w:val="99"/>
    <w:semiHidden/>
    <w:unhideWhenUsed/>
    <w:rsid w:val="00755B84"/>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755B84"/>
    <w:rPr>
      <w:szCs w:val="16"/>
    </w:rPr>
  </w:style>
  <w:style w:type="character" w:styleId="Marquedecommentaire">
    <w:name w:val="annotation reference"/>
    <w:basedOn w:val="Policepardfaut"/>
    <w:uiPriority w:val="99"/>
    <w:semiHidden/>
    <w:unhideWhenUsed/>
    <w:rsid w:val="00755B84"/>
    <w:rPr>
      <w:sz w:val="22"/>
      <w:szCs w:val="16"/>
    </w:rPr>
  </w:style>
  <w:style w:type="paragraph" w:styleId="Commentaire">
    <w:name w:val="annotation text"/>
    <w:basedOn w:val="Normal"/>
    <w:link w:val="CommentaireCar"/>
    <w:uiPriority w:val="99"/>
    <w:semiHidden/>
    <w:unhideWhenUsed/>
    <w:rsid w:val="00755B84"/>
    <w:pPr>
      <w:spacing w:line="240" w:lineRule="auto"/>
    </w:pPr>
    <w:rPr>
      <w:szCs w:val="20"/>
    </w:rPr>
  </w:style>
  <w:style w:type="character" w:customStyle="1" w:styleId="CommentaireCar">
    <w:name w:val="Commentaire Car"/>
    <w:basedOn w:val="Policepardfaut"/>
    <w:link w:val="Commentaire"/>
    <w:uiPriority w:val="99"/>
    <w:semiHidden/>
    <w:rsid w:val="00755B84"/>
    <w:rPr>
      <w:szCs w:val="20"/>
    </w:rPr>
  </w:style>
  <w:style w:type="paragraph" w:styleId="Objetducommentaire">
    <w:name w:val="annotation subject"/>
    <w:basedOn w:val="Commentaire"/>
    <w:next w:val="Commentaire"/>
    <w:link w:val="ObjetducommentaireCar"/>
    <w:uiPriority w:val="99"/>
    <w:semiHidden/>
    <w:unhideWhenUsed/>
    <w:rsid w:val="00755B84"/>
    <w:rPr>
      <w:b/>
      <w:bCs/>
    </w:rPr>
  </w:style>
  <w:style w:type="character" w:customStyle="1" w:styleId="ObjetducommentaireCar">
    <w:name w:val="Objet du commentaire Car"/>
    <w:basedOn w:val="CommentaireCar"/>
    <w:link w:val="Objetducommentaire"/>
    <w:uiPriority w:val="99"/>
    <w:semiHidden/>
    <w:rsid w:val="00755B84"/>
    <w:rPr>
      <w:b/>
      <w:bCs/>
      <w:szCs w:val="20"/>
    </w:rPr>
  </w:style>
  <w:style w:type="paragraph" w:styleId="Explorateurdedocuments">
    <w:name w:val="Document Map"/>
    <w:basedOn w:val="Normal"/>
    <w:link w:val="ExplorateurdedocumentsCar"/>
    <w:uiPriority w:val="99"/>
    <w:semiHidden/>
    <w:unhideWhenUsed/>
    <w:rsid w:val="00755B84"/>
    <w:pPr>
      <w:spacing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755B84"/>
    <w:rPr>
      <w:rFonts w:ascii="Segoe UI" w:hAnsi="Segoe UI" w:cs="Segoe UI"/>
      <w:szCs w:val="16"/>
    </w:rPr>
  </w:style>
  <w:style w:type="paragraph" w:styleId="Notedefin">
    <w:name w:val="endnote text"/>
    <w:basedOn w:val="Normal"/>
    <w:link w:val="NotedefinCar"/>
    <w:uiPriority w:val="99"/>
    <w:semiHidden/>
    <w:unhideWhenUsed/>
    <w:rsid w:val="00755B84"/>
    <w:pPr>
      <w:spacing w:after="0" w:line="240" w:lineRule="auto"/>
    </w:pPr>
    <w:rPr>
      <w:szCs w:val="20"/>
    </w:rPr>
  </w:style>
  <w:style w:type="character" w:customStyle="1" w:styleId="NotedefinCar">
    <w:name w:val="Note de fin Car"/>
    <w:basedOn w:val="Policepardfaut"/>
    <w:link w:val="Notedefin"/>
    <w:uiPriority w:val="99"/>
    <w:semiHidden/>
    <w:rsid w:val="00755B84"/>
    <w:rPr>
      <w:szCs w:val="20"/>
    </w:rPr>
  </w:style>
  <w:style w:type="paragraph" w:styleId="Adresseexpditeur">
    <w:name w:val="envelope return"/>
    <w:basedOn w:val="Normal"/>
    <w:uiPriority w:val="99"/>
    <w:semiHidden/>
    <w:unhideWhenUsed/>
    <w:rsid w:val="00755B84"/>
    <w:pPr>
      <w:spacing w:after="0"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semiHidden/>
    <w:unhideWhenUsed/>
    <w:rsid w:val="00755B84"/>
    <w:pPr>
      <w:spacing w:after="0" w:line="240" w:lineRule="auto"/>
    </w:pPr>
    <w:rPr>
      <w:szCs w:val="20"/>
    </w:rPr>
  </w:style>
  <w:style w:type="character" w:customStyle="1" w:styleId="NotedebasdepageCar">
    <w:name w:val="Note de bas de page Car"/>
    <w:basedOn w:val="Policepardfaut"/>
    <w:link w:val="Notedebasdepage"/>
    <w:uiPriority w:val="99"/>
    <w:semiHidden/>
    <w:rsid w:val="00755B84"/>
    <w:rPr>
      <w:szCs w:val="20"/>
    </w:rPr>
  </w:style>
  <w:style w:type="character" w:styleId="CodeHTML">
    <w:name w:val="HTML Code"/>
    <w:basedOn w:val="Policepardfaut"/>
    <w:uiPriority w:val="99"/>
    <w:semiHidden/>
    <w:unhideWhenUsed/>
    <w:rsid w:val="00755B84"/>
    <w:rPr>
      <w:rFonts w:ascii="Consolas" w:hAnsi="Consolas"/>
      <w:sz w:val="22"/>
      <w:szCs w:val="20"/>
    </w:rPr>
  </w:style>
  <w:style w:type="character" w:styleId="ClavierHTML">
    <w:name w:val="HTML Keyboard"/>
    <w:basedOn w:val="Policepardfaut"/>
    <w:uiPriority w:val="99"/>
    <w:semiHidden/>
    <w:unhideWhenUsed/>
    <w:rsid w:val="00755B84"/>
    <w:rPr>
      <w:rFonts w:ascii="Consolas" w:hAnsi="Consolas"/>
      <w:sz w:val="22"/>
      <w:szCs w:val="20"/>
    </w:rPr>
  </w:style>
  <w:style w:type="paragraph" w:styleId="PrformatHTML">
    <w:name w:val="HTML Preformatted"/>
    <w:basedOn w:val="Normal"/>
    <w:link w:val="PrformatHTMLCar"/>
    <w:uiPriority w:val="99"/>
    <w:semiHidden/>
    <w:unhideWhenUsed/>
    <w:rsid w:val="00755B84"/>
    <w:pPr>
      <w:spacing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755B84"/>
    <w:rPr>
      <w:rFonts w:ascii="Consolas" w:hAnsi="Consolas"/>
      <w:szCs w:val="20"/>
    </w:rPr>
  </w:style>
  <w:style w:type="character" w:styleId="MachinecrireHTML">
    <w:name w:val="HTML Typewriter"/>
    <w:basedOn w:val="Policepardfaut"/>
    <w:uiPriority w:val="99"/>
    <w:semiHidden/>
    <w:unhideWhenUsed/>
    <w:rsid w:val="00755B84"/>
    <w:rPr>
      <w:rFonts w:ascii="Consolas" w:hAnsi="Consolas"/>
      <w:sz w:val="22"/>
      <w:szCs w:val="20"/>
    </w:rPr>
  </w:style>
  <w:style w:type="paragraph" w:styleId="Textedemacro">
    <w:name w:val="macro"/>
    <w:link w:val="TextedemacroCar"/>
    <w:uiPriority w:val="99"/>
    <w:semiHidden/>
    <w:unhideWhenUsed/>
    <w:rsid w:val="00755B8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755B84"/>
    <w:rPr>
      <w:rFonts w:ascii="Consolas" w:hAnsi="Consolas"/>
      <w:szCs w:val="20"/>
    </w:rPr>
  </w:style>
  <w:style w:type="paragraph" w:styleId="Textebrut">
    <w:name w:val="Plain Text"/>
    <w:basedOn w:val="Normal"/>
    <w:link w:val="TextebrutCar"/>
    <w:uiPriority w:val="99"/>
    <w:semiHidden/>
    <w:unhideWhenUsed/>
    <w:rsid w:val="00755B84"/>
    <w:pPr>
      <w:spacing w:after="0" w:line="240" w:lineRule="auto"/>
    </w:pPr>
    <w:rPr>
      <w:rFonts w:ascii="Consolas" w:hAnsi="Consolas"/>
      <w:szCs w:val="21"/>
    </w:rPr>
  </w:style>
  <w:style w:type="character" w:customStyle="1" w:styleId="TextebrutCar">
    <w:name w:val="Texte brut Car"/>
    <w:basedOn w:val="Policepardfaut"/>
    <w:link w:val="Textebrut"/>
    <w:uiPriority w:val="99"/>
    <w:semiHidden/>
    <w:rsid w:val="00755B84"/>
    <w:rPr>
      <w:rFonts w:ascii="Consolas" w:hAnsi="Consolas"/>
      <w:szCs w:val="21"/>
    </w:rPr>
  </w:style>
  <w:style w:type="character" w:styleId="Lienhypertexte">
    <w:name w:val="Hyperlink"/>
    <w:basedOn w:val="Policepardfaut"/>
    <w:uiPriority w:val="99"/>
    <w:unhideWhenUsed/>
    <w:rsid w:val="00FC201D"/>
    <w:rPr>
      <w:color w:val="236078" w:themeColor="accent1"/>
      <w:u w:val="single"/>
    </w:rPr>
  </w:style>
  <w:style w:type="paragraph" w:styleId="Paragraphedeliste">
    <w:name w:val="List Paragraph"/>
    <w:basedOn w:val="Normal"/>
    <w:autoRedefine/>
    <w:uiPriority w:val="34"/>
    <w:unhideWhenUsed/>
    <w:qFormat/>
    <w:rsid w:val="00560436"/>
    <w:pPr>
      <w:numPr>
        <w:numId w:val="20"/>
      </w:numPr>
      <w:spacing w:before="80" w:line="240" w:lineRule="auto"/>
      <w:ind w:left="567" w:hanging="425"/>
    </w:pPr>
  </w:style>
  <w:style w:type="paragraph" w:customStyle="1" w:styleId="soustitre">
    <w:name w:val="sous titre"/>
    <w:basedOn w:val="Titre1"/>
    <w:next w:val="Normal"/>
    <w:link w:val="soustitreCar"/>
    <w:qFormat/>
    <w:rsid w:val="00924B77"/>
    <w:pPr>
      <w:spacing w:before="240" w:after="60"/>
    </w:pPr>
    <w:rPr>
      <w:sz w:val="22"/>
      <w:szCs w:val="22"/>
    </w:rPr>
  </w:style>
  <w:style w:type="character" w:customStyle="1" w:styleId="soustitreCar">
    <w:name w:val="sous titre Car"/>
    <w:basedOn w:val="Titre1Car"/>
    <w:link w:val="soustitre"/>
    <w:rsid w:val="00924B77"/>
    <w:rPr>
      <w:rFonts w:asciiTheme="majorHAnsi" w:eastAsiaTheme="majorEastAsia" w:hAnsiTheme="majorHAnsi" w:cstheme="majorBidi"/>
      <w:color w:val="9B5A5A" w:themeColor="accent2"/>
      <w:sz w:val="30"/>
      <w:szCs w:val="32"/>
    </w:rPr>
  </w:style>
  <w:style w:type="paragraph" w:customStyle="1" w:styleId="special">
    <w:name w:val="special"/>
    <w:basedOn w:val="Normal"/>
    <w:link w:val="specialCar"/>
    <w:qFormat/>
    <w:rsid w:val="00924B77"/>
    <w:rPr>
      <w:i/>
    </w:rPr>
  </w:style>
  <w:style w:type="character" w:customStyle="1" w:styleId="specialCar">
    <w:name w:val="special Car"/>
    <w:basedOn w:val="Policepardfaut"/>
    <w:link w:val="special"/>
    <w:rsid w:val="00924B77"/>
    <w:rPr>
      <w:i/>
    </w:rPr>
  </w:style>
  <w:style w:type="paragraph" w:customStyle="1" w:styleId="exemple">
    <w:name w:val="exemple"/>
    <w:basedOn w:val="Normal"/>
    <w:link w:val="exempleCar"/>
    <w:qFormat/>
    <w:rsid w:val="005A0DB3"/>
    <w:pPr>
      <w:spacing w:after="60"/>
    </w:pPr>
    <w:rPr>
      <w:rFonts w:ascii="Courier New" w:hAnsi="Courier New" w:cs="Courier New"/>
      <w:lang w:val="en-US"/>
    </w:rPr>
  </w:style>
  <w:style w:type="character" w:customStyle="1" w:styleId="exempleCar">
    <w:name w:val="exemple Car"/>
    <w:basedOn w:val="Policepardfaut"/>
    <w:link w:val="exemple"/>
    <w:rsid w:val="005A0DB3"/>
    <w:rPr>
      <w:rFonts w:ascii="Courier New" w:hAnsi="Courier New" w:cs="Courier New"/>
      <w:lang w:val="en-US"/>
    </w:rPr>
  </w:style>
  <w:style w:type="character" w:styleId="Mentionnonrsolue">
    <w:name w:val="Unresolved Mention"/>
    <w:basedOn w:val="Policepardfaut"/>
    <w:uiPriority w:val="99"/>
    <w:semiHidden/>
    <w:unhideWhenUsed/>
    <w:rsid w:val="00DC6AD1"/>
    <w:rPr>
      <w:color w:val="605E5C"/>
      <w:shd w:val="clear" w:color="auto" w:fill="E1DFDD"/>
    </w:rPr>
  </w:style>
  <w:style w:type="paragraph" w:customStyle="1" w:styleId="figure">
    <w:name w:val="figure"/>
    <w:basedOn w:val="Normal"/>
    <w:link w:val="figureCar"/>
    <w:qFormat/>
    <w:rsid w:val="001F6BF5"/>
    <w:pPr>
      <w:jc w:val="center"/>
    </w:pPr>
    <w:rPr>
      <w:noProof/>
      <w:sz w:val="16"/>
      <w:szCs w:val="16"/>
    </w:rPr>
  </w:style>
  <w:style w:type="character" w:customStyle="1" w:styleId="figureCar">
    <w:name w:val="figure Car"/>
    <w:basedOn w:val="Policepardfaut"/>
    <w:link w:val="figure"/>
    <w:rsid w:val="001F6BF5"/>
    <w:rPr>
      <w:noProof/>
      <w:sz w:val="16"/>
      <w:szCs w:val="16"/>
    </w:rPr>
  </w:style>
  <w:style w:type="paragraph" w:styleId="Sansinterligne">
    <w:name w:val="No Spacing"/>
    <w:link w:val="SansinterligneCar"/>
    <w:uiPriority w:val="1"/>
    <w:qFormat/>
    <w:rsid w:val="004A7543"/>
    <w:pPr>
      <w:spacing w:after="0" w:line="240" w:lineRule="auto"/>
    </w:pPr>
    <w:rPr>
      <w:color w:val="auto"/>
    </w:rPr>
  </w:style>
  <w:style w:type="character" w:customStyle="1" w:styleId="SansinterligneCar">
    <w:name w:val="Sans interligne Car"/>
    <w:basedOn w:val="Policepardfaut"/>
    <w:link w:val="Sansinterligne"/>
    <w:uiPriority w:val="1"/>
    <w:rsid w:val="004A7543"/>
    <w:rPr>
      <w:color w:val="auto"/>
    </w:rPr>
  </w:style>
  <w:style w:type="table" w:styleId="Tableausimple2">
    <w:name w:val="Plain Table 2"/>
    <w:basedOn w:val="TableauNormal"/>
    <w:uiPriority w:val="42"/>
    <w:rsid w:val="00D3506A"/>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E77C7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5282">
      <w:bodyDiv w:val="1"/>
      <w:marLeft w:val="0"/>
      <w:marRight w:val="0"/>
      <w:marTop w:val="0"/>
      <w:marBottom w:val="0"/>
      <w:divBdr>
        <w:top w:val="none" w:sz="0" w:space="0" w:color="auto"/>
        <w:left w:val="none" w:sz="0" w:space="0" w:color="auto"/>
        <w:bottom w:val="none" w:sz="0" w:space="0" w:color="auto"/>
        <w:right w:val="none" w:sz="0" w:space="0" w:color="auto"/>
      </w:divBdr>
    </w:div>
    <w:div w:id="360129170">
      <w:bodyDiv w:val="1"/>
      <w:marLeft w:val="0"/>
      <w:marRight w:val="0"/>
      <w:marTop w:val="0"/>
      <w:marBottom w:val="0"/>
      <w:divBdr>
        <w:top w:val="none" w:sz="0" w:space="0" w:color="auto"/>
        <w:left w:val="none" w:sz="0" w:space="0" w:color="auto"/>
        <w:bottom w:val="none" w:sz="0" w:space="0" w:color="auto"/>
        <w:right w:val="none" w:sz="0" w:space="0" w:color="auto"/>
      </w:divBdr>
    </w:div>
    <w:div w:id="409425536">
      <w:bodyDiv w:val="1"/>
      <w:marLeft w:val="0"/>
      <w:marRight w:val="0"/>
      <w:marTop w:val="0"/>
      <w:marBottom w:val="0"/>
      <w:divBdr>
        <w:top w:val="none" w:sz="0" w:space="0" w:color="auto"/>
        <w:left w:val="none" w:sz="0" w:space="0" w:color="auto"/>
        <w:bottom w:val="none" w:sz="0" w:space="0" w:color="auto"/>
        <w:right w:val="none" w:sz="0" w:space="0" w:color="auto"/>
      </w:divBdr>
    </w:div>
    <w:div w:id="528110085">
      <w:bodyDiv w:val="1"/>
      <w:marLeft w:val="0"/>
      <w:marRight w:val="0"/>
      <w:marTop w:val="0"/>
      <w:marBottom w:val="0"/>
      <w:divBdr>
        <w:top w:val="none" w:sz="0" w:space="0" w:color="auto"/>
        <w:left w:val="none" w:sz="0" w:space="0" w:color="auto"/>
        <w:bottom w:val="none" w:sz="0" w:space="0" w:color="auto"/>
        <w:right w:val="none" w:sz="0" w:space="0" w:color="auto"/>
      </w:divBdr>
      <w:divsChild>
        <w:div w:id="920260843">
          <w:marLeft w:val="225"/>
          <w:marRight w:val="225"/>
          <w:marTop w:val="225"/>
          <w:marBottom w:val="225"/>
          <w:divBdr>
            <w:top w:val="none" w:sz="0" w:space="0" w:color="auto"/>
            <w:left w:val="none" w:sz="0" w:space="0" w:color="auto"/>
            <w:bottom w:val="none" w:sz="0" w:space="0" w:color="auto"/>
            <w:right w:val="none" w:sz="0" w:space="0" w:color="auto"/>
          </w:divBdr>
          <w:divsChild>
            <w:div w:id="85119021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597755585">
      <w:bodyDiv w:val="1"/>
      <w:marLeft w:val="0"/>
      <w:marRight w:val="0"/>
      <w:marTop w:val="0"/>
      <w:marBottom w:val="0"/>
      <w:divBdr>
        <w:top w:val="none" w:sz="0" w:space="0" w:color="auto"/>
        <w:left w:val="none" w:sz="0" w:space="0" w:color="auto"/>
        <w:bottom w:val="none" w:sz="0" w:space="0" w:color="auto"/>
        <w:right w:val="none" w:sz="0" w:space="0" w:color="auto"/>
      </w:divBdr>
      <w:divsChild>
        <w:div w:id="325135090">
          <w:marLeft w:val="225"/>
          <w:marRight w:val="225"/>
          <w:marTop w:val="225"/>
          <w:marBottom w:val="225"/>
          <w:divBdr>
            <w:top w:val="none" w:sz="0" w:space="0" w:color="auto"/>
            <w:left w:val="none" w:sz="0" w:space="0" w:color="auto"/>
            <w:bottom w:val="none" w:sz="0" w:space="0" w:color="auto"/>
            <w:right w:val="none" w:sz="0" w:space="0" w:color="auto"/>
          </w:divBdr>
          <w:divsChild>
            <w:div w:id="75886942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862978794">
      <w:bodyDiv w:val="1"/>
      <w:marLeft w:val="0"/>
      <w:marRight w:val="0"/>
      <w:marTop w:val="0"/>
      <w:marBottom w:val="0"/>
      <w:divBdr>
        <w:top w:val="none" w:sz="0" w:space="0" w:color="auto"/>
        <w:left w:val="none" w:sz="0" w:space="0" w:color="auto"/>
        <w:bottom w:val="none" w:sz="0" w:space="0" w:color="auto"/>
        <w:right w:val="none" w:sz="0" w:space="0" w:color="auto"/>
      </w:divBdr>
    </w:div>
    <w:div w:id="1456832459">
      <w:bodyDiv w:val="1"/>
      <w:marLeft w:val="0"/>
      <w:marRight w:val="0"/>
      <w:marTop w:val="0"/>
      <w:marBottom w:val="0"/>
      <w:divBdr>
        <w:top w:val="none" w:sz="0" w:space="0" w:color="auto"/>
        <w:left w:val="none" w:sz="0" w:space="0" w:color="auto"/>
        <w:bottom w:val="none" w:sz="0" w:space="0" w:color="auto"/>
        <w:right w:val="none" w:sz="0" w:space="0" w:color="auto"/>
      </w:divBdr>
    </w:div>
    <w:div w:id="1550989409">
      <w:bodyDiv w:val="1"/>
      <w:marLeft w:val="0"/>
      <w:marRight w:val="0"/>
      <w:marTop w:val="0"/>
      <w:marBottom w:val="0"/>
      <w:divBdr>
        <w:top w:val="none" w:sz="0" w:space="0" w:color="auto"/>
        <w:left w:val="none" w:sz="0" w:space="0" w:color="auto"/>
        <w:bottom w:val="none" w:sz="0" w:space="0" w:color="auto"/>
        <w:right w:val="none" w:sz="0" w:space="0" w:color="auto"/>
      </w:divBdr>
    </w:div>
    <w:div w:id="1666665156">
      <w:bodyDiv w:val="1"/>
      <w:marLeft w:val="0"/>
      <w:marRight w:val="0"/>
      <w:marTop w:val="0"/>
      <w:marBottom w:val="0"/>
      <w:divBdr>
        <w:top w:val="none" w:sz="0" w:space="0" w:color="auto"/>
        <w:left w:val="none" w:sz="0" w:space="0" w:color="auto"/>
        <w:bottom w:val="none" w:sz="0" w:space="0" w:color="auto"/>
        <w:right w:val="none" w:sz="0" w:space="0" w:color="auto"/>
      </w:divBdr>
    </w:div>
    <w:div w:id="1684359751">
      <w:bodyDiv w:val="1"/>
      <w:marLeft w:val="0"/>
      <w:marRight w:val="0"/>
      <w:marTop w:val="0"/>
      <w:marBottom w:val="0"/>
      <w:divBdr>
        <w:top w:val="none" w:sz="0" w:space="0" w:color="auto"/>
        <w:left w:val="none" w:sz="0" w:space="0" w:color="auto"/>
        <w:bottom w:val="none" w:sz="0" w:space="0" w:color="auto"/>
        <w:right w:val="none" w:sz="0" w:space="0" w:color="auto"/>
      </w:divBdr>
    </w:div>
    <w:div w:id="1686323338">
      <w:bodyDiv w:val="1"/>
      <w:marLeft w:val="0"/>
      <w:marRight w:val="0"/>
      <w:marTop w:val="0"/>
      <w:marBottom w:val="0"/>
      <w:divBdr>
        <w:top w:val="none" w:sz="0" w:space="0" w:color="auto"/>
        <w:left w:val="none" w:sz="0" w:space="0" w:color="auto"/>
        <w:bottom w:val="none" w:sz="0" w:space="0" w:color="auto"/>
        <w:right w:val="none" w:sz="0" w:space="0" w:color="auto"/>
      </w:divBdr>
    </w:div>
    <w:div w:id="1848860534">
      <w:bodyDiv w:val="1"/>
      <w:marLeft w:val="0"/>
      <w:marRight w:val="0"/>
      <w:marTop w:val="0"/>
      <w:marBottom w:val="0"/>
      <w:divBdr>
        <w:top w:val="none" w:sz="0" w:space="0" w:color="auto"/>
        <w:left w:val="none" w:sz="0" w:space="0" w:color="auto"/>
        <w:bottom w:val="none" w:sz="0" w:space="0" w:color="auto"/>
        <w:right w:val="none" w:sz="0" w:space="0" w:color="auto"/>
      </w:divBdr>
    </w:div>
    <w:div w:id="189962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5.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1.jpeg"/><Relationship Id="rId11" Type="http://schemas.openxmlformats.org/officeDocument/2006/relationships/image" Target="media/image5.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hyperlink" Target="http://valerie.desnoux.free.fr/inti/INTI_image_magetrogramme_V3.pdf" TargetMode="External"/><Relationship Id="rId53" Type="http://schemas.openxmlformats.org/officeDocument/2006/relationships/image" Target="media/image42.png"/><Relationship Id="rId58" Type="http://schemas.openxmlformats.org/officeDocument/2006/relationships/image" Target="media/image47.png"/><Relationship Id="rId5" Type="http://schemas.openxmlformats.org/officeDocument/2006/relationships/footnotes" Target="footnotes.xml"/><Relationship Id="rId61" Type="http://schemas.openxmlformats.org/officeDocument/2006/relationships/hyperlink" Target="https://github.com/Vdesnoux/Solex_ser_recon" TargetMode="Externa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hyperlink" Target="http://valerie.desnoux.free.fr/inti/INTI_ProAm_FR.pdf" TargetMode="External"/><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hyperlink" Target="http://valerie.desnoux.free.fr/inti/INTI_image_magetrogramme_V3_EN.pdf" TargetMode="External"/><Relationship Id="rId59" Type="http://schemas.openxmlformats.org/officeDocument/2006/relationships/image" Target="media/image48.png"/><Relationship Id="rId20" Type="http://schemas.openxmlformats.org/officeDocument/2006/relationships/image" Target="media/image14.png"/><Relationship Id="rId41" Type="http://schemas.openxmlformats.org/officeDocument/2006/relationships/image" Target="media/image33.png"/><Relationship Id="rId54" Type="http://schemas.openxmlformats.org/officeDocument/2006/relationships/image" Target="media/image43.png"/><Relationship Id="rId62"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hyperlink" Target="http://valerie.desnoux.free.fr/inti/INTI_ProAm_EN.pdf" TargetMode="External"/><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image" Target="media/image4.png"/><Relationship Id="rId31" Type="http://schemas.openxmlformats.org/officeDocument/2006/relationships/image" Target="media/image23.png"/><Relationship Id="rId44" Type="http://schemas.openxmlformats.org/officeDocument/2006/relationships/hyperlink" Target="https://www.youtube.com/channel/UCdlVj1AAV7y_KxBIwhjChug" TargetMode="External"/><Relationship Id="rId52" Type="http://schemas.openxmlformats.org/officeDocument/2006/relationships/image" Target="media/image41.png"/><Relationship Id="rId60" Type="http://schemas.openxmlformats.org/officeDocument/2006/relationships/image" Target="media/image49.png"/><Relationship Id="rId4" Type="http://schemas.openxmlformats.org/officeDocument/2006/relationships/webSettings" Target="webSettings.xml"/><Relationship Id="rId9"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ler\AppData\Roaming\Microsoft\Templates\Mod&#232;le%20vide%20(conception%20Basique).dotx" TargetMode="External"/></Relationships>
</file>

<file path=word/theme/theme1.xml><?xml version="1.0" encoding="utf-8"?>
<a:theme xmlns:a="http://schemas.openxmlformats.org/drawingml/2006/main" name="Office Theme">
  <a:themeElements>
    <a:clrScheme name="Custom 60">
      <a:dk1>
        <a:sysClr val="windowText" lastClr="000000"/>
      </a:dk1>
      <a:lt1>
        <a:sysClr val="window" lastClr="FFFFFF"/>
      </a:lt1>
      <a:dk2>
        <a:srgbClr val="020608"/>
      </a:dk2>
      <a:lt2>
        <a:srgbClr val="F1F2F2"/>
      </a:lt2>
      <a:accent1>
        <a:srgbClr val="236078"/>
      </a:accent1>
      <a:accent2>
        <a:srgbClr val="9B5A5A"/>
      </a:accent2>
      <a:accent3>
        <a:srgbClr val="265A4F"/>
      </a:accent3>
      <a:accent4>
        <a:srgbClr val="9C7954"/>
      </a:accent4>
      <a:accent5>
        <a:srgbClr val="996042"/>
      </a:accent5>
      <a:accent6>
        <a:srgbClr val="6B465C"/>
      </a:accent6>
      <a:hlink>
        <a:srgbClr val="3494AD"/>
      </a:hlink>
      <a:folHlink>
        <a:srgbClr val="A86084"/>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Modèle vide (conception Basique).dotx</Template>
  <TotalTime>0</TotalTime>
  <Pages>26</Pages>
  <Words>4509</Words>
  <Characters>24805</Characters>
  <Application>Microsoft Office Word</Application>
  <DocSecurity>0</DocSecurity>
  <Lines>206</Lines>
  <Paragraphs>58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29256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desnoux</dc:creator>
  <cp:keywords/>
  <dc:description/>
  <cp:lastModifiedBy>valerie desnoux</cp:lastModifiedBy>
  <cp:revision>11</cp:revision>
  <cp:lastPrinted>2025-06-28T15:30:00Z</cp:lastPrinted>
  <dcterms:created xsi:type="dcterms:W3CDTF">2025-05-29T14:14:00Z</dcterms:created>
  <dcterms:modified xsi:type="dcterms:W3CDTF">2025-06-28T15:35:00Z</dcterms:modified>
</cp:coreProperties>
</file>